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6164C4FD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>
        <w:br/>
      </w:r>
      <w:r w:rsidR="00A45DA9" w:rsidRPr="00A45DA9">
        <w:t>Изучение процесса разработки линейных алгоритмов на языке ассемблера</w:t>
      </w:r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47CB2716" w14:textId="77777777" w:rsidR="00A45DA9" w:rsidRPr="00A45DA9" w:rsidRDefault="00A45DA9" w:rsidP="00A45DA9">
      <w:pPr>
        <w:pStyle w:val="2"/>
        <w:rPr>
          <w:b/>
          <w:bCs w:val="0"/>
        </w:rPr>
      </w:pPr>
      <w:r w:rsidRPr="00A45DA9">
        <w:t xml:space="preserve">Изучить процесс разработки линейных алгоритмов на языке ассемблера; </w:t>
      </w:r>
    </w:p>
    <w:p w14:paraId="0445BFE2" w14:textId="77777777" w:rsidR="00A45DA9" w:rsidRPr="00A45DA9" w:rsidRDefault="00A45DA9" w:rsidP="00A45DA9">
      <w:pPr>
        <w:pStyle w:val="2"/>
        <w:rPr>
          <w:b/>
          <w:bCs w:val="0"/>
        </w:rPr>
      </w:pPr>
      <w:r w:rsidRPr="00A45DA9">
        <w:t xml:space="preserve">Научиться выполнять вычисление математических выражений на языке ассемблера; </w:t>
      </w:r>
    </w:p>
    <w:p w14:paraId="48468655" w14:textId="3D4B13DC" w:rsidR="00A45DA9" w:rsidRPr="00A45DA9" w:rsidRDefault="00A45DA9" w:rsidP="00A45DA9">
      <w:pPr>
        <w:pStyle w:val="2"/>
        <w:rPr>
          <w:b/>
          <w:bCs w:val="0"/>
        </w:rPr>
      </w:pPr>
      <w:r w:rsidRPr="00A45DA9">
        <w:t>Закрепить навык отладки приложений в MS Visual Studio</w:t>
      </w:r>
    </w:p>
    <w:p w14:paraId="641B9FE9" w14:textId="7A4871E6" w:rsidR="00A36F65" w:rsidRDefault="00A36F65" w:rsidP="00A36F65">
      <w:pPr>
        <w:pStyle w:val="1"/>
      </w:pPr>
      <w:r>
        <w:t>Литература</w:t>
      </w:r>
    </w:p>
    <w:p w14:paraId="47107353" w14:textId="78B4FDD4" w:rsidR="00A36F65" w:rsidRDefault="00F31B84" w:rsidP="00A36F65">
      <w:pPr>
        <w:pStyle w:val="2"/>
      </w:pPr>
      <w:r w:rsidRPr="00F31B84">
        <w:t>Куляс, О. Л. Курс программирования на ASSEMBLER / О. Л. Куляс. – Москва : СОЛОН-ПРЕСС, 2017. – 220 с. – URL: https://ibooks.ru/reading.php? productid=361979. – Режим доступа: для зарегистрир. пользователей. – Текст : электронный. – гл.6-7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3B7A63A4" w14:textId="77777777" w:rsidR="00F31B84" w:rsidRPr="00F31B84" w:rsidRDefault="00F31B84" w:rsidP="00F31B84">
      <w:pPr>
        <w:pStyle w:val="2"/>
      </w:pPr>
      <w:r w:rsidRPr="00F31B84">
        <w:t xml:space="preserve">Реализовать вычисление значения функции y(x)=ax+b в ассемблерной вставке. </w:t>
      </w:r>
    </w:p>
    <w:p w14:paraId="134CB569" w14:textId="77777777" w:rsidR="00F31B84" w:rsidRPr="00F31B84" w:rsidRDefault="00F31B84" w:rsidP="00F31B84">
      <w:pPr>
        <w:pStyle w:val="2"/>
      </w:pPr>
      <w:r w:rsidRPr="00F31B84">
        <w:t>Реализовать вычисление значения функции y(x)=ax</w:t>
      </w:r>
      <w:r w:rsidRPr="005F4386">
        <w:rPr>
          <w:vertAlign w:val="superscript"/>
        </w:rPr>
        <w:t>2</w:t>
      </w:r>
      <w:r w:rsidRPr="00F31B84">
        <w:t xml:space="preserve">+bx+c в ассемблерной вставке. </w:t>
      </w:r>
    </w:p>
    <w:p w14:paraId="45E65937" w14:textId="77777777" w:rsidR="00F31B84" w:rsidRPr="00F31B84" w:rsidRDefault="00F31B84" w:rsidP="00F31B84">
      <w:pPr>
        <w:pStyle w:val="2"/>
      </w:pPr>
      <w:r w:rsidRPr="00F31B84">
        <w:t xml:space="preserve">Реализовать вычисление значения частного и остатка от деления в ассемблерной вставке. </w:t>
      </w:r>
    </w:p>
    <w:p w14:paraId="7CD78F10" w14:textId="77777777" w:rsidR="00F31B84" w:rsidRPr="00F31B84" w:rsidRDefault="00F31B84" w:rsidP="00F31B84">
      <w:pPr>
        <w:pStyle w:val="2"/>
      </w:pPr>
      <w:r w:rsidRPr="00F31B84">
        <w:t xml:space="preserve">Реализовать обмен значений переменных a и b в ассемблерной вставке. </w:t>
      </w:r>
    </w:p>
    <w:p w14:paraId="4F3509CC" w14:textId="178BB370" w:rsidR="00F31B84" w:rsidRPr="00F31B84" w:rsidRDefault="00F31B84" w:rsidP="00F31B84">
      <w:pPr>
        <w:pStyle w:val="2"/>
      </w:pPr>
      <w:r w:rsidRPr="00F31B84">
        <w:t>Реализовать заполнени</w:t>
      </w:r>
      <w:r w:rsidR="00FE5EF7">
        <w:t>е</w:t>
      </w:r>
      <w:r w:rsidRPr="00F31B84">
        <w:t xml:space="preserve"> каждого байта 32-битного регистра значением из 8-битного регистра</w:t>
      </w:r>
    </w:p>
    <w:p w14:paraId="218B0DBB" w14:textId="4BAD3773" w:rsidR="00A36F65" w:rsidRDefault="00A36F65" w:rsidP="00A36F65">
      <w:pPr>
        <w:pStyle w:val="1"/>
      </w:pPr>
      <w:r>
        <w:t>Порядок выполнения работы</w:t>
      </w:r>
    </w:p>
    <w:p w14:paraId="6E9A8C2F" w14:textId="5DD9DFDE" w:rsidR="00A36F65" w:rsidRDefault="00A36F65" w:rsidP="00A36F65">
      <w:pPr>
        <w:pStyle w:val="2"/>
      </w:pPr>
      <w:r>
        <w:t>Запустить MS Visual Studio и создать консольное приложение C</w:t>
      </w:r>
      <w:r w:rsidR="0086105C">
        <w:t>++</w:t>
      </w:r>
      <w:r>
        <w:t>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lastRenderedPageBreak/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3D042892" w14:textId="77777777" w:rsidR="002C06B4" w:rsidRDefault="002C06B4" w:rsidP="002C06B4">
      <w:pPr>
        <w:pStyle w:val="2"/>
      </w:pPr>
      <w:r w:rsidRPr="002C06B4">
        <w:t xml:space="preserve">Для чего применяется команда mov? </w:t>
      </w:r>
    </w:p>
    <w:p w14:paraId="04EDD663" w14:textId="77777777" w:rsidR="002C06B4" w:rsidRDefault="002C06B4" w:rsidP="002C06B4">
      <w:pPr>
        <w:pStyle w:val="2"/>
      </w:pPr>
      <w:r w:rsidRPr="002C06B4">
        <w:t xml:space="preserve">Какие арифметические команды применяются в языке ассемблера и какое у них назначение? </w:t>
      </w:r>
    </w:p>
    <w:p w14:paraId="222BE7AB" w14:textId="77777777" w:rsidR="002C06B4" w:rsidRDefault="002C06B4" w:rsidP="002C06B4">
      <w:pPr>
        <w:pStyle w:val="2"/>
      </w:pPr>
      <w:r w:rsidRPr="002C06B4">
        <w:t xml:space="preserve">Какие побитовые команды применяются для ускорения умножения и деления и когда они применимы? </w:t>
      </w:r>
    </w:p>
    <w:p w14:paraId="1333F147" w14:textId="77777777" w:rsidR="002C06B4" w:rsidRDefault="002C06B4" w:rsidP="002C06B4">
      <w:pPr>
        <w:pStyle w:val="2"/>
      </w:pPr>
      <w:r w:rsidRPr="002C06B4">
        <w:t xml:space="preserve">Каков размер в байтах регистров общего назначения EAX, AX, AH, AL? </w:t>
      </w:r>
    </w:p>
    <w:p w14:paraId="1A514156" w14:textId="77777777" w:rsidR="002C06B4" w:rsidRDefault="002C06B4" w:rsidP="002C06B4">
      <w:pPr>
        <w:pStyle w:val="2"/>
      </w:pPr>
      <w:r w:rsidRPr="002C06B4">
        <w:t xml:space="preserve">Какие способы обнуления регистров могут применяться в языке ассемблера? </w:t>
      </w:r>
    </w:p>
    <w:p w14:paraId="2FFFADF6" w14:textId="264AB011" w:rsidR="00EE187F" w:rsidRDefault="002C06B4" w:rsidP="002C06B4">
      <w:pPr>
        <w:pStyle w:val="2"/>
      </w:pPr>
      <w:r w:rsidRPr="002C06B4">
        <w:t>Можно ли записать значение переменной типа int в регистр AX и почему?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E97B0" w14:textId="77777777" w:rsidR="00FE5EF7" w:rsidRDefault="00FE5EF7" w:rsidP="00FE5EF7">
      <w:r>
        <w:separator/>
      </w:r>
    </w:p>
  </w:endnote>
  <w:endnote w:type="continuationSeparator" w:id="0">
    <w:p w14:paraId="2622BED0" w14:textId="77777777" w:rsidR="00FE5EF7" w:rsidRDefault="00FE5EF7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A6D0" w14:textId="77777777" w:rsidR="00FE5EF7" w:rsidRDefault="00FE5EF7" w:rsidP="00FE5EF7">
      <w:r>
        <w:separator/>
      </w:r>
    </w:p>
  </w:footnote>
  <w:footnote w:type="continuationSeparator" w:id="0">
    <w:p w14:paraId="23AA7379" w14:textId="77777777" w:rsidR="00FE5EF7" w:rsidRDefault="00FE5EF7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67BDDFFF" w:rsidR="00FE5EF7" w:rsidRDefault="00FE5EF7" w:rsidP="00FE5EF7">
    <w:pPr>
      <w:pStyle w:val="af"/>
      <w:jc w:val="right"/>
    </w:pPr>
    <w:r>
      <w:t>Составил</w:t>
    </w:r>
    <w:r>
      <w:rPr>
        <w:lang w:val="en-US"/>
      </w:rPr>
      <w:t>:</w:t>
    </w:r>
    <w:r>
      <w:t xml:space="preserve">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A7DC3C5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A7DC3C5C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18259A"/>
    <w:rsid w:val="001974B9"/>
    <w:rsid w:val="001E32F3"/>
    <w:rsid w:val="00271E47"/>
    <w:rsid w:val="002C06B4"/>
    <w:rsid w:val="003D7274"/>
    <w:rsid w:val="004A368A"/>
    <w:rsid w:val="005106F2"/>
    <w:rsid w:val="005F4386"/>
    <w:rsid w:val="00693BA2"/>
    <w:rsid w:val="006E2B52"/>
    <w:rsid w:val="00814C20"/>
    <w:rsid w:val="0086105C"/>
    <w:rsid w:val="008823E4"/>
    <w:rsid w:val="008F5493"/>
    <w:rsid w:val="00925158"/>
    <w:rsid w:val="00A36F65"/>
    <w:rsid w:val="00A45DA9"/>
    <w:rsid w:val="00A7632F"/>
    <w:rsid w:val="00BA2A4B"/>
    <w:rsid w:val="00C413C9"/>
    <w:rsid w:val="00C73AC8"/>
    <w:rsid w:val="00CF0E87"/>
    <w:rsid w:val="00D66C75"/>
    <w:rsid w:val="00E01507"/>
    <w:rsid w:val="00E65989"/>
    <w:rsid w:val="00E83AAC"/>
    <w:rsid w:val="00EE187F"/>
    <w:rsid w:val="00F31B84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2</Pages>
  <Words>263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</cp:revision>
  <cp:lastPrinted>2025-02-09T15:57:00Z</cp:lastPrinted>
  <dcterms:created xsi:type="dcterms:W3CDTF">2025-01-23T13:37:00Z</dcterms:created>
  <dcterms:modified xsi:type="dcterms:W3CDTF">2025-02-09T15:57:00Z</dcterms:modified>
</cp:coreProperties>
</file>