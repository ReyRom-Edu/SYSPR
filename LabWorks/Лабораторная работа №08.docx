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69A931A9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1D762C" w:rsidRPr="001D762C">
        <w:t>8</w:t>
      </w:r>
      <w:r>
        <w:br/>
      </w:r>
      <w:r w:rsidR="00D35DB6" w:rsidRPr="00D35DB6">
        <w:t>Дизассемблирование приложений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48468655" w14:textId="752F4E62" w:rsidR="00A45DA9" w:rsidRPr="00A45DA9" w:rsidRDefault="00C11A1D" w:rsidP="00A45DA9">
      <w:pPr>
        <w:pStyle w:val="2"/>
        <w:rPr>
          <w:b/>
          <w:bCs w:val="0"/>
        </w:rPr>
      </w:pPr>
      <w:r w:rsidRPr="00C11A1D">
        <w:t>Научиться применять дизассемблеры для изучения и модификации ПО</w:t>
      </w:r>
      <w:r w:rsidR="00E94ED0"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121E3D01" w14:textId="02950594" w:rsidR="00F52596" w:rsidRPr="002F2638" w:rsidRDefault="00F5290C" w:rsidP="00F52596">
      <w:pPr>
        <w:pStyle w:val="2"/>
        <w:rPr>
          <w:bCs w:val="0"/>
        </w:rPr>
      </w:pPr>
      <w:proofErr w:type="spellStart"/>
      <w:r w:rsidRPr="00F5290C">
        <w:rPr>
          <w:bCs w:val="0"/>
        </w:rPr>
        <w:t>Касперски</w:t>
      </w:r>
      <w:proofErr w:type="spellEnd"/>
      <w:r w:rsidRPr="00F5290C">
        <w:rPr>
          <w:bCs w:val="0"/>
        </w:rPr>
        <w:t xml:space="preserve"> К. </w:t>
      </w:r>
      <w:r w:rsidR="00F52596" w:rsidRPr="00F52596">
        <w:rPr>
          <w:bCs w:val="0"/>
        </w:rPr>
        <w:t>Учимся анализировать программы для x86 с нуля</w:t>
      </w:r>
      <w:r w:rsidRPr="00F5290C">
        <w:rPr>
          <w:bCs w:val="0"/>
        </w:rPr>
        <w:t xml:space="preserve"> </w:t>
      </w:r>
      <w:r w:rsidRPr="001426C6">
        <w:rPr>
          <w:bCs w:val="0"/>
        </w:rPr>
        <w:t xml:space="preserve">/ </w:t>
      </w:r>
      <w:r w:rsidR="001426C6" w:rsidRPr="001426C6">
        <w:rPr>
          <w:bCs w:val="0"/>
        </w:rPr>
        <w:t xml:space="preserve">К. </w:t>
      </w:r>
      <w:proofErr w:type="spellStart"/>
      <w:r w:rsidR="001426C6" w:rsidRPr="001426C6">
        <w:rPr>
          <w:bCs w:val="0"/>
        </w:rPr>
        <w:t>Касперски</w:t>
      </w:r>
      <w:proofErr w:type="spellEnd"/>
      <w:r w:rsidR="001426C6" w:rsidRPr="001426C6">
        <w:rPr>
          <w:bCs w:val="0"/>
        </w:rPr>
        <w:t>, Ю. Язев.</w:t>
      </w:r>
      <w:r w:rsidR="001476C1" w:rsidRPr="001476C1">
        <w:t xml:space="preserve"> </w:t>
      </w:r>
      <w:r w:rsidR="001476C1" w:rsidRPr="002F2638">
        <w:t>– Текст: электронный</w:t>
      </w:r>
      <w:r w:rsidR="001476C1">
        <w:t xml:space="preserve"> // </w:t>
      </w:r>
      <w:proofErr w:type="gramStart"/>
      <w:r w:rsidR="001476C1" w:rsidRPr="002B295F">
        <w:rPr>
          <w:bCs w:val="0"/>
        </w:rPr>
        <w:t>xakep.ru</w:t>
      </w:r>
      <w:r w:rsidR="001476C1">
        <w:rPr>
          <w:bCs w:val="0"/>
        </w:rPr>
        <w:t xml:space="preserve"> </w:t>
      </w:r>
      <w:r w:rsidR="001476C1" w:rsidRPr="006A1826">
        <w:rPr>
          <w:bCs w:val="0"/>
        </w:rPr>
        <w:t>:</w:t>
      </w:r>
      <w:proofErr w:type="gramEnd"/>
      <w:r w:rsidR="001476C1" w:rsidRPr="006A1826">
        <w:rPr>
          <w:bCs w:val="0"/>
        </w:rPr>
        <w:t xml:space="preserve"> [</w:t>
      </w:r>
      <w:r w:rsidR="001476C1">
        <w:rPr>
          <w:bCs w:val="0"/>
        </w:rPr>
        <w:t>сайт</w:t>
      </w:r>
      <w:r w:rsidR="001476C1" w:rsidRPr="006A1826">
        <w:rPr>
          <w:bCs w:val="0"/>
        </w:rPr>
        <w:t>]</w:t>
      </w:r>
      <w:r w:rsidR="001A6198">
        <w:rPr>
          <w:bCs w:val="0"/>
        </w:rPr>
        <w:t xml:space="preserve"> </w:t>
      </w:r>
      <w:r w:rsidR="001A6198" w:rsidRPr="002F2638">
        <w:t xml:space="preserve">– </w:t>
      </w:r>
      <w:r w:rsidR="001A6198">
        <w:rPr>
          <w:bCs w:val="0"/>
        </w:rPr>
        <w:t>2022.</w:t>
      </w:r>
      <w:r w:rsidR="001426C6" w:rsidRPr="001426C6">
        <w:rPr>
          <w:bCs w:val="0"/>
        </w:rPr>
        <w:t xml:space="preserve"> </w:t>
      </w:r>
      <w:r w:rsidR="006A1826">
        <w:rPr>
          <w:bCs w:val="0"/>
        </w:rPr>
        <w:t xml:space="preserve">– </w:t>
      </w:r>
      <w:r w:rsidR="009165CB">
        <w:rPr>
          <w:bCs w:val="0"/>
        </w:rPr>
        <w:t xml:space="preserve">7 декабря </w:t>
      </w:r>
      <w:r w:rsidR="002B295F" w:rsidRPr="002F2638">
        <w:t xml:space="preserve">– URL: </w:t>
      </w:r>
      <w:r w:rsidR="002B295F" w:rsidRPr="002B295F">
        <w:rPr>
          <w:bCs w:val="0"/>
        </w:rPr>
        <w:t xml:space="preserve">https://xakep.ru/2022/12/07/nezumi-book-excerpt/ </w:t>
      </w:r>
      <w:r w:rsidR="002B295F" w:rsidRPr="002F2638">
        <w:t xml:space="preserve">– Режим доступа: </w:t>
      </w:r>
      <w:r w:rsidR="001A6198">
        <w:t>свободный</w:t>
      </w:r>
      <w:r w:rsidR="002B295F" w:rsidRPr="002F2638">
        <w:t xml:space="preserve">. </w:t>
      </w:r>
    </w:p>
    <w:p w14:paraId="5D251B08" w14:textId="3BB3658C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2DD47FF2" w14:textId="77777777" w:rsidR="00582894" w:rsidRDefault="006D4AA6" w:rsidP="00081941">
      <w:pPr>
        <w:pStyle w:val="2"/>
      </w:pPr>
      <w:r w:rsidRPr="006D4AA6">
        <w:t xml:space="preserve">Изучение дизассемблированного кода в Visual Studio </w:t>
      </w:r>
    </w:p>
    <w:p w14:paraId="795FE374" w14:textId="16A0B1DF" w:rsidR="006D4AA6" w:rsidRPr="004540E1" w:rsidRDefault="006D4AA6" w:rsidP="00582894">
      <w:pPr>
        <w:pStyle w:val="2"/>
        <w:numPr>
          <w:ilvl w:val="2"/>
          <w:numId w:val="6"/>
        </w:numPr>
      </w:pPr>
      <w:r w:rsidRPr="006D4AA6">
        <w:t xml:space="preserve">Создать в Visual Studio два консольных приложения на языке С++, вычисляющих в цикле со счетчиком сумму чисел от 1 до n (вводится пользователем). В первом приложении переменная-счетчик должна быть объявлена в разделе </w:t>
      </w:r>
      <w:proofErr w:type="spellStart"/>
      <w:r w:rsidRPr="006D4AA6">
        <w:t>for</w:t>
      </w:r>
      <w:proofErr w:type="spellEnd"/>
      <w:r w:rsidRPr="006D4AA6">
        <w:t xml:space="preserve">, во втором — перед циклом. В режиме отладки включить окно «Дизассемблированный код» (меню Отладка — Окна — Дизассемблированный код), в контекстном меню которого отметить галочками все пункты «Показать ...» кроме «Показать байты кода». Сравнить дизассемблированный код разработанных приложений. </w:t>
      </w:r>
    </w:p>
    <w:p w14:paraId="6039FE84" w14:textId="797D7943" w:rsidR="004540E1" w:rsidRPr="004540E1" w:rsidRDefault="006D4AA6" w:rsidP="00081941">
      <w:pPr>
        <w:pStyle w:val="2"/>
      </w:pPr>
      <w:r w:rsidRPr="004540E1">
        <w:t xml:space="preserve">Применение </w:t>
      </w:r>
      <w:r w:rsidR="0047715F">
        <w:t xml:space="preserve">анализаторов </w:t>
      </w:r>
      <w:r w:rsidR="008A460C">
        <w:rPr>
          <w:lang w:val="en-US"/>
        </w:rPr>
        <w:t>raw-</w:t>
      </w:r>
      <w:r w:rsidR="008A460C">
        <w:t>данных</w:t>
      </w:r>
    </w:p>
    <w:p w14:paraId="710C8584" w14:textId="77777777" w:rsidR="002812A7" w:rsidRDefault="006D4AA6" w:rsidP="007A683C">
      <w:r w:rsidRPr="004540E1">
        <w:t>Приложение запрашивает у пользователя пароль для того, чтобы можно было работать с программой в определенном режиме. В случае, если пароль корректен, программа</w:t>
      </w:r>
      <w:r w:rsidR="0069439E" w:rsidRPr="0069439E">
        <w:t xml:space="preserve"> </w:t>
      </w:r>
      <w:r w:rsidR="0069439E">
        <w:t>выводит сообщение, что пароль корректен</w:t>
      </w:r>
      <w:r w:rsidRPr="004540E1">
        <w:t xml:space="preserve">, </w:t>
      </w:r>
      <w:r w:rsidR="00DE218B" w:rsidRPr="004540E1">
        <w:t>иначе сообщает</w:t>
      </w:r>
      <w:r w:rsidRPr="006D4AA6">
        <w:t xml:space="preserve"> о некорректных данных. Требуется подобрать пароль для приложения, проанализировав его</w:t>
      </w:r>
      <w:r w:rsidR="004B72E8" w:rsidRPr="004B72E8">
        <w:t xml:space="preserve"> </w:t>
      </w:r>
      <w:r w:rsidR="004B72E8">
        <w:t>байт-</w:t>
      </w:r>
      <w:r w:rsidRPr="006D4AA6">
        <w:t>код с помощью онлайн-</w:t>
      </w:r>
      <w:r w:rsidR="004B72E8">
        <w:t>редактора</w:t>
      </w:r>
      <w:r w:rsidRPr="006D4AA6">
        <w:t xml:space="preserve"> </w:t>
      </w:r>
      <w:r w:rsidR="004B72E8" w:rsidRPr="004B72E8">
        <w:t>hexed.it</w:t>
      </w:r>
      <w:r w:rsidRPr="006D4AA6">
        <w:t xml:space="preserve">. </w:t>
      </w:r>
    </w:p>
    <w:p w14:paraId="73C3C0C1" w14:textId="3351C375" w:rsidR="00A05AE4" w:rsidRDefault="00A05AE4" w:rsidP="004540E1">
      <w:pPr>
        <w:pStyle w:val="2"/>
        <w:numPr>
          <w:ilvl w:val="2"/>
          <w:numId w:val="6"/>
        </w:numPr>
      </w:pPr>
      <w:r>
        <w:t xml:space="preserve">Загрузите </w:t>
      </w:r>
      <w:r w:rsidR="007A683C">
        <w:t xml:space="preserve">файл приложения: </w:t>
      </w:r>
      <w:r w:rsidR="007A683C" w:rsidRPr="007A683C">
        <w:t>https://github.com/ReyRom-Edu/SYSPR/blob/main/Resources/TryToCrackMe.zip</w:t>
      </w:r>
    </w:p>
    <w:p w14:paraId="271C920E" w14:textId="131AA2D3" w:rsidR="009547EE" w:rsidRDefault="009A4EA9" w:rsidP="004540E1">
      <w:pPr>
        <w:pStyle w:val="2"/>
        <w:numPr>
          <w:ilvl w:val="2"/>
          <w:numId w:val="6"/>
        </w:numPr>
      </w:pPr>
      <w:r>
        <w:t xml:space="preserve">Откройте сайт </w:t>
      </w:r>
      <w:r w:rsidRPr="004B72E8">
        <w:t>hexed.it</w:t>
      </w:r>
      <w:r>
        <w:t>. Загрузите</w:t>
      </w:r>
      <w:r w:rsidR="009547EE">
        <w:t xml:space="preserve"> </w:t>
      </w:r>
      <w:r w:rsidR="009547EE">
        <w:rPr>
          <w:lang w:val="en-US"/>
        </w:rPr>
        <w:t>exe</w:t>
      </w:r>
      <w:r w:rsidR="009547EE" w:rsidRPr="009547EE">
        <w:t>-</w:t>
      </w:r>
      <w:r w:rsidR="009547EE">
        <w:t xml:space="preserve">файл при помощи </w:t>
      </w:r>
      <w:r w:rsidR="009C705F">
        <w:t>кнопки</w:t>
      </w:r>
      <w:r w:rsidR="009547EE">
        <w:t xml:space="preserve"> «Открыть файл»</w:t>
      </w:r>
      <w:r w:rsidR="006B6238">
        <w:t xml:space="preserve">. В </w:t>
      </w:r>
      <w:r w:rsidR="00487AED">
        <w:t>главной рабочей области окна отобразится содержимое файла в шестнадцатеричном виде</w:t>
      </w:r>
    </w:p>
    <w:p w14:paraId="1C4CD963" w14:textId="6F4CBAE7" w:rsidR="006D4AA6" w:rsidRPr="00582894" w:rsidRDefault="006D4AA6" w:rsidP="004540E1">
      <w:pPr>
        <w:pStyle w:val="2"/>
        <w:numPr>
          <w:ilvl w:val="2"/>
          <w:numId w:val="6"/>
        </w:numPr>
      </w:pPr>
      <w:r w:rsidRPr="006D4AA6">
        <w:t xml:space="preserve">Для решения задачи </w:t>
      </w:r>
      <w:r w:rsidR="004B72E8">
        <w:t>следует</w:t>
      </w:r>
      <w:r w:rsidR="009C705F">
        <w:t xml:space="preserve"> при помощи панели поиска</w:t>
      </w:r>
      <w:r w:rsidR="004B72E8">
        <w:t xml:space="preserve"> </w:t>
      </w:r>
      <w:r w:rsidR="009C705F">
        <w:t>анализировать</w:t>
      </w:r>
      <w:r w:rsidR="00497A3D">
        <w:t xml:space="preserve"> </w:t>
      </w:r>
      <w:r w:rsidR="00066EF0">
        <w:t xml:space="preserve">уже известные строковые данные, и </w:t>
      </w:r>
      <w:r w:rsidR="008B26A7">
        <w:t>изучать</w:t>
      </w:r>
      <w:r w:rsidR="00066EF0">
        <w:t xml:space="preserve"> </w:t>
      </w:r>
      <w:r w:rsidR="00D3597B">
        <w:t>информацию,</w:t>
      </w:r>
      <w:r w:rsidR="00066EF0">
        <w:t xml:space="preserve"> </w:t>
      </w:r>
      <w:r w:rsidR="008B26A7">
        <w:t xml:space="preserve">расположенную </w:t>
      </w:r>
      <w:r w:rsidR="00066EF0">
        <w:t>рядом с ними.</w:t>
      </w:r>
    </w:p>
    <w:p w14:paraId="07F10D6D" w14:textId="77777777" w:rsidR="00582894" w:rsidRDefault="006D4AA6" w:rsidP="00081941">
      <w:pPr>
        <w:pStyle w:val="2"/>
      </w:pPr>
      <w:r w:rsidRPr="00582894">
        <w:lastRenderedPageBreak/>
        <w:t xml:space="preserve">Анализ дизассемблированного кода </w:t>
      </w:r>
    </w:p>
    <w:p w14:paraId="5BAF8397" w14:textId="05CD674D" w:rsidR="00D3597B" w:rsidRDefault="00D3597B" w:rsidP="00D3597B">
      <w:pPr>
        <w:pStyle w:val="2"/>
        <w:numPr>
          <w:ilvl w:val="2"/>
          <w:numId w:val="6"/>
        </w:numPr>
      </w:pPr>
      <w:r>
        <w:t xml:space="preserve">Откройте </w:t>
      </w:r>
      <w:r w:rsidRPr="006D4AA6">
        <w:t>Visual Studio</w:t>
      </w:r>
      <w:r>
        <w:t xml:space="preserve">. </w:t>
      </w:r>
      <w:r w:rsidR="00241FC5">
        <w:t>Откройте Средства –</w:t>
      </w:r>
      <w:r w:rsidR="00241FC5" w:rsidRPr="00241FC5">
        <w:t xml:space="preserve"> </w:t>
      </w:r>
      <w:r w:rsidR="00241FC5">
        <w:t>Командная строка – Командная строка разработчика</w:t>
      </w:r>
    </w:p>
    <w:p w14:paraId="57124D5F" w14:textId="5F75AA68" w:rsidR="00222789" w:rsidRDefault="00222789" w:rsidP="00D3597B">
      <w:pPr>
        <w:pStyle w:val="2"/>
        <w:numPr>
          <w:ilvl w:val="2"/>
          <w:numId w:val="6"/>
        </w:numPr>
      </w:pPr>
      <w:r>
        <w:t xml:space="preserve">Перейдите в каталог, в котором располагается </w:t>
      </w:r>
      <w:r>
        <w:rPr>
          <w:lang w:val="en-US"/>
        </w:rPr>
        <w:t>exe</w:t>
      </w:r>
      <w:r w:rsidRPr="00222789">
        <w:t>-</w:t>
      </w:r>
      <w:r>
        <w:t>файл анализируемого приложения</w:t>
      </w:r>
      <w:r w:rsidR="00567398">
        <w:t xml:space="preserve"> при помощи команды </w:t>
      </w:r>
      <w:r w:rsidR="00567398" w:rsidRPr="00567398">
        <w:rPr>
          <w:u w:val="single"/>
          <w:lang w:val="en-US"/>
        </w:rPr>
        <w:t>cd</w:t>
      </w:r>
      <w:r w:rsidR="00567398" w:rsidRPr="00567398">
        <w:rPr>
          <w:u w:val="single"/>
        </w:rPr>
        <w:t xml:space="preserve"> путь</w:t>
      </w:r>
      <w:r w:rsidR="00567398">
        <w:t>.</w:t>
      </w:r>
    </w:p>
    <w:p w14:paraId="24B1DB29" w14:textId="702E6DAC" w:rsidR="00A154EC" w:rsidRDefault="00A94C28" w:rsidP="00D3597B">
      <w:pPr>
        <w:pStyle w:val="2"/>
        <w:numPr>
          <w:ilvl w:val="2"/>
          <w:numId w:val="6"/>
        </w:numPr>
      </w:pPr>
      <w:r>
        <w:t xml:space="preserve">С помощью утилиты </w:t>
      </w:r>
      <w:proofErr w:type="spellStart"/>
      <w:r>
        <w:rPr>
          <w:lang w:val="en-US"/>
        </w:rPr>
        <w:t>disasm</w:t>
      </w:r>
      <w:proofErr w:type="spellEnd"/>
      <w:r w:rsidRPr="00A94C28">
        <w:t xml:space="preserve"> </w:t>
      </w:r>
      <w:r w:rsidR="00E125CB">
        <w:t>извлеките ассемблерный код программы в файл</w:t>
      </w:r>
      <w:r w:rsidR="00A154EC">
        <w:t>. Воспользуйтесь командой</w:t>
      </w:r>
      <w:r w:rsidR="000B3F9F">
        <w:rPr>
          <w:lang w:val="en-US"/>
        </w:rPr>
        <w:t>:</w:t>
      </w:r>
    </w:p>
    <w:p w14:paraId="60998F3E" w14:textId="2F242ED8" w:rsidR="00567398" w:rsidRPr="00A154EC" w:rsidRDefault="00A154EC" w:rsidP="00A154EC">
      <w:pPr>
        <w:pStyle w:val="ad"/>
      </w:pPr>
      <w:r w:rsidRPr="00A154EC">
        <w:t>dumpbin /</w:t>
      </w:r>
      <w:proofErr w:type="spellStart"/>
      <w:r w:rsidRPr="00A154EC">
        <w:t>disasm</w:t>
      </w:r>
      <w:proofErr w:type="spellEnd"/>
      <w:r w:rsidRPr="00A154EC">
        <w:t xml:space="preserve"> TryToCrackMe.exe &gt; disasm.txt</w:t>
      </w:r>
    </w:p>
    <w:p w14:paraId="623EB710" w14:textId="080AACC1" w:rsidR="00A154EC" w:rsidRDefault="007B3E7A" w:rsidP="006F2133">
      <w:pPr>
        <w:pStyle w:val="2"/>
        <w:numPr>
          <w:ilvl w:val="2"/>
          <w:numId w:val="6"/>
        </w:numPr>
      </w:pPr>
      <w:r>
        <w:t xml:space="preserve">Открыть полученный файл в текстовом редакторе. </w:t>
      </w:r>
      <w:r w:rsidR="006D4AA6" w:rsidRPr="00582894">
        <w:t xml:space="preserve">Проанализировать код дизассемблированного приложения. </w:t>
      </w:r>
    </w:p>
    <w:p w14:paraId="2C7542D4" w14:textId="327FB21F" w:rsidR="007B3E7A" w:rsidRDefault="007B3E7A" w:rsidP="006F2133">
      <w:pPr>
        <w:pStyle w:val="2"/>
        <w:numPr>
          <w:ilvl w:val="2"/>
          <w:numId w:val="6"/>
        </w:numPr>
      </w:pPr>
      <w:r>
        <w:t xml:space="preserve">С помощью поиска </w:t>
      </w:r>
      <w:r w:rsidR="00F82A14">
        <w:t xml:space="preserve">определить фрагмент кода, в котором выполняется проверка </w:t>
      </w:r>
      <w:r w:rsidR="00357926">
        <w:t>корректности введенного пароля</w:t>
      </w:r>
      <w:r w:rsidR="00943376">
        <w:t>.</w:t>
      </w:r>
    </w:p>
    <w:p w14:paraId="7219F20A" w14:textId="6C2697CA" w:rsidR="0000020B" w:rsidRDefault="006D4AA6" w:rsidP="006A72CB">
      <w:pPr>
        <w:pStyle w:val="2"/>
        <w:numPr>
          <w:ilvl w:val="2"/>
          <w:numId w:val="6"/>
        </w:numPr>
      </w:pPr>
      <w:r w:rsidRPr="00582894">
        <w:t>Восстановить алгоритм работы</w:t>
      </w:r>
      <w:r w:rsidR="005155D3">
        <w:t xml:space="preserve"> найденного</w:t>
      </w:r>
      <w:r w:rsidRPr="00582894">
        <w:t xml:space="preserve"> </w:t>
      </w:r>
      <w:r w:rsidR="00D92673">
        <w:t xml:space="preserve">фрагмента </w:t>
      </w:r>
      <w:r w:rsidRPr="00582894">
        <w:t xml:space="preserve">и </w:t>
      </w:r>
      <w:r w:rsidR="005155D3">
        <w:t>определит</w:t>
      </w:r>
      <w:r w:rsidR="006A72CB">
        <w:t>ь</w:t>
      </w:r>
      <w:r w:rsidRPr="00582894">
        <w:t>, что нужно изменить в ассемблерном коде, чтобы при вводе любого пароля пользователю выводилось приветствие.</w:t>
      </w:r>
    </w:p>
    <w:p w14:paraId="3D97A6E6" w14:textId="63F6C29F" w:rsidR="00C45D26" w:rsidRDefault="00D744B0" w:rsidP="00C45D26">
      <w:pPr>
        <w:pStyle w:val="2"/>
      </w:pPr>
      <w:r>
        <w:t>Изменение кода приложения</w:t>
      </w:r>
    </w:p>
    <w:p w14:paraId="4EF66830" w14:textId="77777777" w:rsidR="00D744B0" w:rsidRDefault="00D744B0" w:rsidP="00247596">
      <w:r>
        <w:t xml:space="preserve">Проверка результата сравнения строк выполняется при помощи команды </w:t>
      </w:r>
      <w:r w:rsidRPr="00EB677B">
        <w:rPr>
          <w:rStyle w:val="ae"/>
        </w:rPr>
        <w:t>test</w:t>
      </w:r>
      <w:r w:rsidRPr="00D744B0">
        <w:rPr>
          <w:rStyle w:val="ae"/>
          <w:lang w:val="ru-RU"/>
        </w:rPr>
        <w:t xml:space="preserve"> </w:t>
      </w:r>
      <w:proofErr w:type="spellStart"/>
      <w:r w:rsidRPr="00EB677B">
        <w:rPr>
          <w:rStyle w:val="ae"/>
        </w:rPr>
        <w:t>eax</w:t>
      </w:r>
      <w:proofErr w:type="spellEnd"/>
      <w:r w:rsidRPr="00D744B0">
        <w:rPr>
          <w:rStyle w:val="ae"/>
          <w:lang w:val="ru-RU"/>
        </w:rPr>
        <w:t xml:space="preserve">, </w:t>
      </w:r>
      <w:proofErr w:type="spellStart"/>
      <w:r w:rsidRPr="00EB677B">
        <w:rPr>
          <w:rStyle w:val="ae"/>
        </w:rPr>
        <w:t>eax</w:t>
      </w:r>
      <w:proofErr w:type="spellEnd"/>
      <w:r w:rsidRPr="0098596B">
        <w:t xml:space="preserve">, </w:t>
      </w:r>
      <w:proofErr w:type="gramStart"/>
      <w:r>
        <w:t>но</w:t>
      </w:r>
      <w:proofErr w:type="gramEnd"/>
      <w:r>
        <w:t xml:space="preserve"> если команду </w:t>
      </w:r>
      <w:r w:rsidRPr="00D744B0">
        <w:rPr>
          <w:lang w:val="en-US"/>
        </w:rPr>
        <w:t>test</w:t>
      </w:r>
      <w:r w:rsidRPr="0098596B">
        <w:t xml:space="preserve"> </w:t>
      </w:r>
      <w:r>
        <w:t xml:space="preserve">заменить на команду </w:t>
      </w:r>
      <w:proofErr w:type="spellStart"/>
      <w:r w:rsidRPr="00D744B0">
        <w:rPr>
          <w:lang w:val="en-US"/>
        </w:rPr>
        <w:t>xor</w:t>
      </w:r>
      <w:proofErr w:type="spellEnd"/>
      <w:r>
        <w:t>,</w:t>
      </w:r>
      <w:r w:rsidRPr="001B3154">
        <w:t xml:space="preserve"> </w:t>
      </w:r>
      <w:r>
        <w:t>результат сравнения всегда будет положительным, вне зависимости от введенного пароля.</w:t>
      </w:r>
    </w:p>
    <w:p w14:paraId="15ECD16C" w14:textId="3EAF731B" w:rsidR="004E4842" w:rsidRDefault="00247596" w:rsidP="003E2962">
      <w:pPr>
        <w:rPr>
          <w:lang w:val="en-US"/>
        </w:rPr>
      </w:pPr>
      <w:r>
        <w:t xml:space="preserve">Обратите внимание на </w:t>
      </w:r>
      <w:r w:rsidR="00976E9C">
        <w:t>двухзначные шестнадцатеричные зна</w:t>
      </w:r>
      <w:r w:rsidR="00C74890">
        <w:t xml:space="preserve">чения слева от </w:t>
      </w:r>
      <w:r w:rsidR="004E4842">
        <w:t>команд</w:t>
      </w:r>
      <w:r w:rsidR="00C74890">
        <w:t xml:space="preserve"> в </w:t>
      </w:r>
      <w:proofErr w:type="spellStart"/>
      <w:r w:rsidR="00C74890">
        <w:t>дизассемаблированном</w:t>
      </w:r>
      <w:proofErr w:type="spellEnd"/>
      <w:r w:rsidR="00C74890">
        <w:t xml:space="preserve"> коде</w:t>
      </w:r>
      <w:r w:rsidR="004E4842" w:rsidRPr="004E4842">
        <w:t xml:space="preserve">. </w:t>
      </w:r>
      <w:r w:rsidR="004E4842">
        <w:t xml:space="preserve">Каждое из этих значений соответствует </w:t>
      </w:r>
      <w:r w:rsidR="003E2962">
        <w:t>байту кода</w:t>
      </w:r>
      <w:r w:rsidR="004E4842">
        <w:t xml:space="preserve"> команды</w:t>
      </w:r>
      <w:r w:rsidR="003E2962">
        <w:t>.</w:t>
      </w:r>
      <w:r w:rsidR="003E2962">
        <w:rPr>
          <w:lang w:val="en-US"/>
        </w:rPr>
        <w:t xml:space="preserve"> </w:t>
      </w:r>
    </w:p>
    <w:p w14:paraId="57DB66C5" w14:textId="3C0F4643" w:rsidR="003E2962" w:rsidRDefault="003E2962" w:rsidP="003E2962">
      <w:pPr>
        <w:pStyle w:val="2"/>
        <w:numPr>
          <w:ilvl w:val="2"/>
          <w:numId w:val="6"/>
        </w:numPr>
      </w:pPr>
      <w:r>
        <w:t xml:space="preserve">Определите код команды </w:t>
      </w:r>
      <w:proofErr w:type="spellStart"/>
      <w:r>
        <w:rPr>
          <w:lang w:val="en-US"/>
        </w:rPr>
        <w:t>xor</w:t>
      </w:r>
      <w:proofErr w:type="spellEnd"/>
      <w:r w:rsidRPr="003E2962">
        <w:t xml:space="preserve"> </w:t>
      </w:r>
      <w:r>
        <w:t>при помощи поиска по файлу</w:t>
      </w:r>
    </w:p>
    <w:p w14:paraId="001989B3" w14:textId="2E0F1655" w:rsidR="008626FB" w:rsidRDefault="008626FB" w:rsidP="003E2962">
      <w:pPr>
        <w:pStyle w:val="2"/>
        <w:numPr>
          <w:ilvl w:val="2"/>
          <w:numId w:val="6"/>
        </w:numPr>
      </w:pPr>
      <w:r>
        <w:t xml:space="preserve">В редакторе </w:t>
      </w:r>
      <w:r w:rsidRPr="004B72E8">
        <w:t>hexed.it</w:t>
      </w:r>
      <w:r>
        <w:t xml:space="preserve"> найдите последовательность байт, соответствующую необходимому вызову команды </w:t>
      </w:r>
      <w:r w:rsidRPr="00D744B0">
        <w:rPr>
          <w:lang w:val="en-US"/>
        </w:rPr>
        <w:t>test</w:t>
      </w:r>
      <w:r w:rsidR="00D9519A">
        <w:t xml:space="preserve">, и замените байт команды </w:t>
      </w:r>
      <w:r w:rsidR="00D9519A">
        <w:rPr>
          <w:lang w:val="en-US"/>
        </w:rPr>
        <w:t>test</w:t>
      </w:r>
      <w:r w:rsidR="00D9519A" w:rsidRPr="00D9519A">
        <w:t xml:space="preserve"> </w:t>
      </w:r>
      <w:r w:rsidR="00D9519A">
        <w:t xml:space="preserve">на значение байта для команды </w:t>
      </w:r>
      <w:proofErr w:type="spellStart"/>
      <w:r w:rsidR="00D9519A">
        <w:rPr>
          <w:lang w:val="en-US"/>
        </w:rPr>
        <w:t>xor</w:t>
      </w:r>
      <w:proofErr w:type="spellEnd"/>
      <w:r w:rsidR="00D9519A">
        <w:t>.</w:t>
      </w:r>
    </w:p>
    <w:p w14:paraId="1B6B79CC" w14:textId="3F0846D7" w:rsidR="008B4F50" w:rsidRPr="00582894" w:rsidRDefault="008B4F50" w:rsidP="003E2962">
      <w:pPr>
        <w:pStyle w:val="2"/>
        <w:numPr>
          <w:ilvl w:val="2"/>
          <w:numId w:val="6"/>
        </w:numPr>
      </w:pPr>
      <w:r>
        <w:t>Сохраните файл с измененн</w:t>
      </w:r>
      <w:r w:rsidR="006B6238">
        <w:t>ым исходным кодом</w:t>
      </w:r>
      <w:r w:rsidR="00487AED">
        <w:t xml:space="preserve"> и протестируйте работу измененной программы.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3A00CB54" w14:textId="7A1FC060" w:rsidR="00A36F65" w:rsidRDefault="00A36F65" w:rsidP="00A36F65">
      <w:pPr>
        <w:pStyle w:val="2"/>
      </w:pPr>
      <w:r>
        <w:t>Выполнить все задания из п.5</w:t>
      </w:r>
      <w:r w:rsidR="00BE4C04">
        <w:t>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776830AB" w14:textId="77777777" w:rsidR="00D6338A" w:rsidRPr="00D6338A" w:rsidRDefault="00D6338A" w:rsidP="00D6338A">
      <w:pPr>
        <w:pStyle w:val="2"/>
      </w:pPr>
      <w:r w:rsidRPr="00D6338A">
        <w:t xml:space="preserve">Что такое «дизассемблирование»? </w:t>
      </w:r>
    </w:p>
    <w:p w14:paraId="0BFBCADC" w14:textId="77777777" w:rsidR="00D6338A" w:rsidRPr="00D6338A" w:rsidRDefault="00D6338A" w:rsidP="00D6338A">
      <w:pPr>
        <w:pStyle w:val="2"/>
      </w:pPr>
      <w:r w:rsidRPr="00D6338A">
        <w:t xml:space="preserve">Для чего выполняется дизассемблирование программного кода? </w:t>
      </w:r>
    </w:p>
    <w:p w14:paraId="237AE821" w14:textId="77777777" w:rsidR="00D6338A" w:rsidRPr="00D6338A" w:rsidRDefault="00D6338A" w:rsidP="00D6338A">
      <w:pPr>
        <w:pStyle w:val="2"/>
      </w:pPr>
      <w:r w:rsidRPr="00D6338A">
        <w:t xml:space="preserve">Что такое «дизассемблер»? </w:t>
      </w:r>
    </w:p>
    <w:p w14:paraId="5A66F622" w14:textId="77777777" w:rsidR="00D6338A" w:rsidRPr="00D6338A" w:rsidRDefault="00D6338A" w:rsidP="00D6338A">
      <w:pPr>
        <w:pStyle w:val="2"/>
      </w:pPr>
      <w:r w:rsidRPr="00D6338A">
        <w:t xml:space="preserve">Какие существуют программы-дизассемблеры? </w:t>
      </w:r>
    </w:p>
    <w:p w14:paraId="2CF9C660" w14:textId="77777777" w:rsidR="00D6338A" w:rsidRPr="00D6338A" w:rsidRDefault="00D6338A" w:rsidP="00D6338A">
      <w:pPr>
        <w:pStyle w:val="2"/>
      </w:pPr>
      <w:r w:rsidRPr="00D6338A">
        <w:lastRenderedPageBreak/>
        <w:t xml:space="preserve">Как открыть окно дизассемблированного программного кода в Visual Studio? </w:t>
      </w:r>
    </w:p>
    <w:p w14:paraId="2FFFADF6" w14:textId="26ABEEED" w:rsidR="00EE187F" w:rsidRDefault="00D6338A" w:rsidP="00D6338A">
      <w:pPr>
        <w:pStyle w:val="2"/>
      </w:pPr>
      <w:r w:rsidRPr="00D6338A">
        <w:t xml:space="preserve">Для чего выполняется </w:t>
      </w:r>
      <w:proofErr w:type="spellStart"/>
      <w:r w:rsidRPr="00D6338A">
        <w:t>обфускация</w:t>
      </w:r>
      <w:proofErr w:type="spellEnd"/>
      <w:r w:rsidRPr="00D6338A">
        <w:t xml:space="preserve"> кода?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2E5B36FA" w:rsidR="00FE5EF7" w:rsidRDefault="00FE5EF7" w:rsidP="00FE5EF7">
    <w:pPr>
      <w:pStyle w:val="af"/>
      <w:jc w:val="right"/>
    </w:pPr>
    <w:r>
      <w:t>Составил</w:t>
    </w:r>
    <w:r w:rsidRPr="00251CA9">
      <w:t>:</w:t>
    </w:r>
    <w:r>
      <w:t xml:space="preserve"> </w:t>
    </w:r>
    <w:proofErr w:type="spellStart"/>
    <w:r>
      <w:t>Маломан</w:t>
    </w:r>
    <w:proofErr w:type="spellEnd"/>
    <w:r>
      <w:t xml:space="preserve"> Ю.С.</w:t>
    </w:r>
    <w:r w:rsidR="00251CA9">
      <w:t xml:space="preserve">, Садовский </w:t>
    </w:r>
    <w:proofErr w:type="gramStart"/>
    <w:r w:rsidR="00251CA9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B3323C2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B3323C2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20B"/>
    <w:rsid w:val="000429C6"/>
    <w:rsid w:val="00066EF0"/>
    <w:rsid w:val="00081941"/>
    <w:rsid w:val="000B3F9F"/>
    <w:rsid w:val="001426C6"/>
    <w:rsid w:val="001476C1"/>
    <w:rsid w:val="001534C5"/>
    <w:rsid w:val="0018259A"/>
    <w:rsid w:val="001974B9"/>
    <w:rsid w:val="001A6198"/>
    <w:rsid w:val="001B0C71"/>
    <w:rsid w:val="001B3154"/>
    <w:rsid w:val="001D033F"/>
    <w:rsid w:val="001D762C"/>
    <w:rsid w:val="001E32F3"/>
    <w:rsid w:val="001E5DCD"/>
    <w:rsid w:val="00222789"/>
    <w:rsid w:val="00241FC5"/>
    <w:rsid w:val="00247596"/>
    <w:rsid w:val="00251CA9"/>
    <w:rsid w:val="00271E47"/>
    <w:rsid w:val="002765B3"/>
    <w:rsid w:val="002812A7"/>
    <w:rsid w:val="002A55DA"/>
    <w:rsid w:val="002B295F"/>
    <w:rsid w:val="002C06B4"/>
    <w:rsid w:val="002C51BB"/>
    <w:rsid w:val="002F2638"/>
    <w:rsid w:val="00357926"/>
    <w:rsid w:val="00376817"/>
    <w:rsid w:val="003B13D3"/>
    <w:rsid w:val="003D7274"/>
    <w:rsid w:val="003E2962"/>
    <w:rsid w:val="00402D5D"/>
    <w:rsid w:val="00450B1F"/>
    <w:rsid w:val="004540E1"/>
    <w:rsid w:val="004570BA"/>
    <w:rsid w:val="004712EB"/>
    <w:rsid w:val="0047715F"/>
    <w:rsid w:val="00487AED"/>
    <w:rsid w:val="00497A3D"/>
    <w:rsid w:val="004A368A"/>
    <w:rsid w:val="004B72E8"/>
    <w:rsid w:val="004D3B40"/>
    <w:rsid w:val="004E4842"/>
    <w:rsid w:val="005106F2"/>
    <w:rsid w:val="005155D3"/>
    <w:rsid w:val="00561347"/>
    <w:rsid w:val="00561558"/>
    <w:rsid w:val="00567398"/>
    <w:rsid w:val="00574105"/>
    <w:rsid w:val="00582894"/>
    <w:rsid w:val="00586DBF"/>
    <w:rsid w:val="005F4386"/>
    <w:rsid w:val="006601DD"/>
    <w:rsid w:val="00682881"/>
    <w:rsid w:val="00693BA2"/>
    <w:rsid w:val="0069439E"/>
    <w:rsid w:val="006A1826"/>
    <w:rsid w:val="006A72CB"/>
    <w:rsid w:val="006B6238"/>
    <w:rsid w:val="006D4AA6"/>
    <w:rsid w:val="006E2B52"/>
    <w:rsid w:val="006F2133"/>
    <w:rsid w:val="0079148D"/>
    <w:rsid w:val="007A683C"/>
    <w:rsid w:val="007B3E7A"/>
    <w:rsid w:val="00814C20"/>
    <w:rsid w:val="00820C57"/>
    <w:rsid w:val="0086105C"/>
    <w:rsid w:val="008626FB"/>
    <w:rsid w:val="008823E4"/>
    <w:rsid w:val="008A460C"/>
    <w:rsid w:val="008B26A7"/>
    <w:rsid w:val="008B4F50"/>
    <w:rsid w:val="008E333F"/>
    <w:rsid w:val="008F5493"/>
    <w:rsid w:val="009165CB"/>
    <w:rsid w:val="00925158"/>
    <w:rsid w:val="00934CEA"/>
    <w:rsid w:val="00943376"/>
    <w:rsid w:val="0095406D"/>
    <w:rsid w:val="009547EE"/>
    <w:rsid w:val="00976E9C"/>
    <w:rsid w:val="0098596B"/>
    <w:rsid w:val="009A0D76"/>
    <w:rsid w:val="009A4EA9"/>
    <w:rsid w:val="009B7649"/>
    <w:rsid w:val="009C705F"/>
    <w:rsid w:val="00A05AE4"/>
    <w:rsid w:val="00A154EC"/>
    <w:rsid w:val="00A36F65"/>
    <w:rsid w:val="00A43807"/>
    <w:rsid w:val="00A45DA9"/>
    <w:rsid w:val="00A7632F"/>
    <w:rsid w:val="00A94C28"/>
    <w:rsid w:val="00AB6B93"/>
    <w:rsid w:val="00B01EC6"/>
    <w:rsid w:val="00B47D4A"/>
    <w:rsid w:val="00B61DDA"/>
    <w:rsid w:val="00B85893"/>
    <w:rsid w:val="00BA2A4B"/>
    <w:rsid w:val="00BE4C04"/>
    <w:rsid w:val="00C11A1D"/>
    <w:rsid w:val="00C413C9"/>
    <w:rsid w:val="00C42A4A"/>
    <w:rsid w:val="00C45D26"/>
    <w:rsid w:val="00C73AC8"/>
    <w:rsid w:val="00C74890"/>
    <w:rsid w:val="00CA3594"/>
    <w:rsid w:val="00CF0E87"/>
    <w:rsid w:val="00D3597B"/>
    <w:rsid w:val="00D35DB6"/>
    <w:rsid w:val="00D6338A"/>
    <w:rsid w:val="00D66C75"/>
    <w:rsid w:val="00D744B0"/>
    <w:rsid w:val="00D92673"/>
    <w:rsid w:val="00D9519A"/>
    <w:rsid w:val="00DD03C5"/>
    <w:rsid w:val="00DE218B"/>
    <w:rsid w:val="00E01507"/>
    <w:rsid w:val="00E125CB"/>
    <w:rsid w:val="00E63907"/>
    <w:rsid w:val="00E65989"/>
    <w:rsid w:val="00E73EDC"/>
    <w:rsid w:val="00E83AAC"/>
    <w:rsid w:val="00E94ED0"/>
    <w:rsid w:val="00EB677B"/>
    <w:rsid w:val="00EE187F"/>
    <w:rsid w:val="00F31B84"/>
    <w:rsid w:val="00F44FA9"/>
    <w:rsid w:val="00F52596"/>
    <w:rsid w:val="00F5290C"/>
    <w:rsid w:val="00F82A14"/>
    <w:rsid w:val="00F86EF9"/>
    <w:rsid w:val="00FC7A0E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  <w:style w:type="character" w:styleId="af4">
    <w:name w:val="Hyperlink"/>
    <w:basedOn w:val="a1"/>
    <w:uiPriority w:val="99"/>
    <w:unhideWhenUsed/>
    <w:rsid w:val="002B295F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2B2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117</TotalTime>
  <Pages>3</Pages>
  <Words>505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107</cp:revision>
  <cp:lastPrinted>2025-02-09T15:57:00Z</cp:lastPrinted>
  <dcterms:created xsi:type="dcterms:W3CDTF">2025-01-23T13:37:00Z</dcterms:created>
  <dcterms:modified xsi:type="dcterms:W3CDTF">2025-03-02T13:58:00Z</dcterms:modified>
</cp:coreProperties>
</file>