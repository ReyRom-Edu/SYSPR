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17D9ADD7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95406D">
        <w:t>5</w:t>
      </w:r>
      <w:r>
        <w:br/>
      </w:r>
      <w:r w:rsidR="0095406D" w:rsidRPr="0095406D">
        <w:t>Изучение принципов работы математического сопроцессора</w:t>
      </w:r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528A8066" w14:textId="77777777" w:rsidR="0095406D" w:rsidRPr="0095406D" w:rsidRDefault="0095406D" w:rsidP="00A45DA9">
      <w:pPr>
        <w:pStyle w:val="2"/>
        <w:rPr>
          <w:b/>
          <w:bCs w:val="0"/>
        </w:rPr>
      </w:pPr>
      <w:r w:rsidRPr="0095406D">
        <w:t xml:space="preserve">Изучить принципы работы сопроцессора и методы его программирования средствами ассемблера. </w:t>
      </w:r>
    </w:p>
    <w:p w14:paraId="48468655" w14:textId="0A254310" w:rsidR="00A45DA9" w:rsidRPr="00A45DA9" w:rsidRDefault="0095406D" w:rsidP="00A45DA9">
      <w:pPr>
        <w:pStyle w:val="2"/>
        <w:rPr>
          <w:b/>
          <w:bCs w:val="0"/>
        </w:rPr>
      </w:pPr>
      <w:r w:rsidRPr="0095406D">
        <w:t>Закрепить навык отладки приложений в MS Visual Studio</w:t>
      </w:r>
      <w:r w:rsidR="00E94ED0">
        <w:t>.</w:t>
      </w:r>
    </w:p>
    <w:p w14:paraId="641B9FE9" w14:textId="7A4871E6" w:rsidR="00A36F65" w:rsidRDefault="00A36F65" w:rsidP="00A36F65">
      <w:pPr>
        <w:pStyle w:val="1"/>
      </w:pPr>
      <w:r>
        <w:t>Литература</w:t>
      </w:r>
    </w:p>
    <w:p w14:paraId="47107353" w14:textId="5C2A7265" w:rsidR="00A36F65" w:rsidRDefault="00F31B84" w:rsidP="00A36F65">
      <w:pPr>
        <w:pStyle w:val="2"/>
      </w:pPr>
      <w:proofErr w:type="spellStart"/>
      <w:r w:rsidRPr="00F31B84">
        <w:t>Куляс</w:t>
      </w:r>
      <w:proofErr w:type="spellEnd"/>
      <w:r w:rsidRPr="00F31B84">
        <w:t xml:space="preserve">, О. Л. Курс программирования на ASSEMBLER / О. Л. </w:t>
      </w:r>
      <w:proofErr w:type="spellStart"/>
      <w:r w:rsidRPr="00F31B84">
        <w:t>Куляс</w:t>
      </w:r>
      <w:proofErr w:type="spellEnd"/>
      <w:r w:rsidRPr="00F31B84">
        <w:t xml:space="preserve">. – </w:t>
      </w:r>
      <w:proofErr w:type="gramStart"/>
      <w:r w:rsidRPr="00F31B84">
        <w:t>Москва :</w:t>
      </w:r>
      <w:proofErr w:type="gramEnd"/>
      <w:r w:rsidRPr="00F31B84">
        <w:t xml:space="preserve"> СОЛОН-ПРЕСС, 2017. – 220 с. – URL: https://ibooks.ru/reading.php? </w:t>
      </w:r>
      <w:proofErr w:type="spellStart"/>
      <w:r w:rsidRPr="00F31B84">
        <w:t>productid</w:t>
      </w:r>
      <w:proofErr w:type="spellEnd"/>
      <w:r w:rsidRPr="00F31B84">
        <w:t xml:space="preserve">=361979. – Режим доступа: для </w:t>
      </w:r>
      <w:proofErr w:type="spellStart"/>
      <w:r w:rsidRPr="00F31B84">
        <w:t>зарегистрир</w:t>
      </w:r>
      <w:proofErr w:type="spellEnd"/>
      <w:r w:rsidRPr="00F31B84">
        <w:t xml:space="preserve">. пользователей. – </w:t>
      </w:r>
      <w:proofErr w:type="gramStart"/>
      <w:r w:rsidRPr="00F31B84">
        <w:t>Текст :</w:t>
      </w:r>
      <w:proofErr w:type="gramEnd"/>
      <w:r w:rsidRPr="00F31B84">
        <w:t xml:space="preserve"> электронный. – гл.</w:t>
      </w:r>
      <w:r w:rsidR="0095406D">
        <w:t>17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0624AEAF" w14:textId="16A4899A" w:rsidR="00561558" w:rsidRPr="00561558" w:rsidRDefault="00561558" w:rsidP="00561558">
      <w:pPr>
        <w:pStyle w:val="2"/>
        <w:rPr>
          <w:b/>
          <w:bCs w:val="0"/>
        </w:rPr>
      </w:pPr>
      <w:r w:rsidRPr="00561558">
        <w:t xml:space="preserve">Написать </w:t>
      </w:r>
      <w:r w:rsidR="00B47D4A" w:rsidRPr="00561558">
        <w:t>программу,</w:t>
      </w:r>
      <w:r w:rsidRPr="00561558">
        <w:t xml:space="preserve"> находящую на основе введенных целочисленных данных: </w:t>
      </w:r>
    </w:p>
    <w:p w14:paraId="7589C2C1" w14:textId="2F910388" w:rsidR="00561558" w:rsidRDefault="00561558" w:rsidP="00561558">
      <w:pPr>
        <w:pStyle w:val="2"/>
        <w:numPr>
          <w:ilvl w:val="0"/>
          <w:numId w:val="0"/>
        </w:numPr>
        <w:ind w:left="567"/>
      </w:pPr>
      <w:r w:rsidRPr="00561558">
        <w:t>- 1 вариант: площадь кольца (S=π*(R</w:t>
      </w:r>
      <w:r w:rsidRPr="00B47D4A">
        <w:rPr>
          <w:vertAlign w:val="superscript"/>
        </w:rPr>
        <w:t>2</w:t>
      </w:r>
      <w:r w:rsidRPr="00561558">
        <w:t xml:space="preserve"> -r</w:t>
      </w:r>
      <w:r w:rsidRPr="00B47D4A">
        <w:rPr>
          <w:vertAlign w:val="superscript"/>
        </w:rPr>
        <w:t>2</w:t>
      </w:r>
      <w:r w:rsidRPr="00561558">
        <w:t xml:space="preserve">)). </w:t>
      </w:r>
    </w:p>
    <w:p w14:paraId="6DE4616A" w14:textId="77777777" w:rsidR="00561558" w:rsidRDefault="00561558" w:rsidP="00561558">
      <w:pPr>
        <w:pStyle w:val="2"/>
        <w:numPr>
          <w:ilvl w:val="0"/>
          <w:numId w:val="0"/>
        </w:numPr>
        <w:ind w:left="567"/>
      </w:pPr>
      <w:r w:rsidRPr="00561558">
        <w:t xml:space="preserve">- 2 вариант: радиус сферы (R=0.5*√(S/π)). </w:t>
      </w:r>
    </w:p>
    <w:p w14:paraId="7EC695F7" w14:textId="694132B3" w:rsidR="00561558" w:rsidRDefault="00561558" w:rsidP="00561558">
      <w:pPr>
        <w:pStyle w:val="2"/>
        <w:numPr>
          <w:ilvl w:val="0"/>
          <w:numId w:val="0"/>
        </w:numPr>
        <w:ind w:left="567"/>
      </w:pPr>
      <w:r w:rsidRPr="00561558">
        <w:t>- 3 вариант: площадь сферы (S=4*π*R</w:t>
      </w:r>
      <w:r w:rsidRPr="00B47D4A">
        <w:rPr>
          <w:vertAlign w:val="superscript"/>
        </w:rPr>
        <w:t>2</w:t>
      </w:r>
      <w:r w:rsidRPr="00561558">
        <w:t xml:space="preserve">). </w:t>
      </w:r>
    </w:p>
    <w:p w14:paraId="26A9DC54" w14:textId="6D7A100C" w:rsidR="00561558" w:rsidRPr="00561558" w:rsidRDefault="00561558" w:rsidP="00561558">
      <w:pPr>
        <w:pStyle w:val="2"/>
        <w:numPr>
          <w:ilvl w:val="0"/>
          <w:numId w:val="0"/>
        </w:numPr>
        <w:ind w:left="567"/>
        <w:rPr>
          <w:b/>
          <w:bCs w:val="0"/>
        </w:rPr>
      </w:pPr>
      <w:r w:rsidRPr="00561558">
        <w:t xml:space="preserve">Результат — вещественный. </w:t>
      </w:r>
    </w:p>
    <w:p w14:paraId="7D33FB8C" w14:textId="77777777" w:rsidR="00FF2062" w:rsidRPr="00FF2062" w:rsidRDefault="00561558" w:rsidP="00561558">
      <w:pPr>
        <w:pStyle w:val="2"/>
        <w:rPr>
          <w:b/>
          <w:bCs w:val="0"/>
        </w:rPr>
      </w:pPr>
      <w:r w:rsidRPr="00561558">
        <w:t xml:space="preserve">Написать программу, вычисляющую значение функции </w:t>
      </w:r>
      <w:r w:rsidR="00FF2062" w:rsidRPr="00FF2062">
        <w:rPr>
          <w:rFonts w:ascii="Cambria Math" w:hAnsi="Cambria Math" w:cs="Cambria Math"/>
        </w:rPr>
        <w:t>𝑓</w:t>
      </w:r>
      <w:r w:rsidR="00FF2062" w:rsidRPr="00FF2062">
        <w:rPr>
          <w:rFonts w:ascii="Cambria Math" w:hAnsi="Cambria Math"/>
        </w:rPr>
        <w:t>(</w:t>
      </w:r>
      <w:r w:rsidR="00FF2062" w:rsidRPr="00FF2062">
        <w:rPr>
          <w:rFonts w:ascii="Cambria Math" w:hAnsi="Cambria Math" w:cs="Cambria Math"/>
        </w:rPr>
        <w:t>𝑥</w:t>
      </w:r>
      <w:r w:rsidR="00FF2062" w:rsidRPr="00FF2062">
        <w:rPr>
          <w:rFonts w:ascii="Cambria Math" w:hAnsi="Cambria Math" w:cs="Cambria Math"/>
        </w:rPr>
        <w:t>)</w:t>
      </w:r>
      <w:r w:rsidR="00FF2062" w:rsidRPr="00FF2062">
        <w:t xml:space="preserve"> </w:t>
      </w:r>
      <w:r w:rsidRPr="00561558">
        <w:t xml:space="preserve">на языке ассемблера при вещественном значении x (вводится пользователем). Функции показаны на рисунке 1 (вариант = № ПК). </w:t>
      </w:r>
    </w:p>
    <w:p w14:paraId="792107AD" w14:textId="77777777" w:rsidR="00FF2062" w:rsidRDefault="00FF2062" w:rsidP="00FF2062">
      <w:pPr>
        <w:pStyle w:val="af3"/>
        <w:jc w:val="center"/>
        <w:rPr>
          <w:lang w:val="en-US"/>
        </w:rPr>
      </w:pPr>
    </w:p>
    <w:p w14:paraId="7335B697" w14:textId="696C5EF1" w:rsidR="00FF2062" w:rsidRDefault="00586DBF" w:rsidP="00FF2062">
      <w:pPr>
        <w:pStyle w:val="af3"/>
        <w:jc w:val="center"/>
        <w:rPr>
          <w:lang w:val="en-US"/>
        </w:rPr>
      </w:pPr>
      <w:r w:rsidRPr="00586DBF">
        <w:rPr>
          <w:lang w:val="en-US"/>
        </w:rPr>
        <w:drawing>
          <wp:inline distT="0" distB="0" distL="0" distR="0" wp14:anchorId="7D8336C9" wp14:editId="1753AD67">
            <wp:extent cx="4191585" cy="1581371"/>
            <wp:effectExtent l="0" t="0" r="0" b="0"/>
            <wp:docPr id="1513735189" name="Рисунок 1" descr="Изображение выглядит как текст, Шрифт, белый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35189" name="Рисунок 1" descr="Изображение выглядит как текст, Шрифт, белый, типограф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C735" w14:textId="77777777" w:rsidR="00586DBF" w:rsidRDefault="00586DBF" w:rsidP="00FF2062">
      <w:pPr>
        <w:pStyle w:val="af3"/>
        <w:jc w:val="center"/>
        <w:rPr>
          <w:lang w:val="en-US"/>
        </w:rPr>
      </w:pPr>
    </w:p>
    <w:p w14:paraId="640CB433" w14:textId="033068EB" w:rsidR="00561558" w:rsidRDefault="00561558" w:rsidP="00FF2062">
      <w:pPr>
        <w:pStyle w:val="af3"/>
        <w:jc w:val="center"/>
        <w:rPr>
          <w:lang w:val="en-US"/>
        </w:rPr>
      </w:pPr>
      <w:r w:rsidRPr="00561558">
        <w:t xml:space="preserve">Рисунок 1 — Функции для заданий </w:t>
      </w:r>
      <w:proofErr w:type="gramStart"/>
      <w:r w:rsidRPr="00561558">
        <w:t>2-3</w:t>
      </w:r>
      <w:proofErr w:type="gramEnd"/>
    </w:p>
    <w:p w14:paraId="26AFF3DE" w14:textId="77777777" w:rsidR="00FF2062" w:rsidRPr="00FF2062" w:rsidRDefault="00FF2062" w:rsidP="00FF2062">
      <w:pPr>
        <w:pStyle w:val="af3"/>
        <w:jc w:val="center"/>
        <w:rPr>
          <w:b/>
          <w:bCs w:val="0"/>
          <w:lang w:val="en-US"/>
        </w:rPr>
      </w:pPr>
    </w:p>
    <w:p w14:paraId="0983CF08" w14:textId="773AD644" w:rsidR="00561558" w:rsidRPr="00561558" w:rsidRDefault="00561558" w:rsidP="00561558">
      <w:pPr>
        <w:pStyle w:val="2"/>
        <w:rPr>
          <w:b/>
          <w:bCs w:val="0"/>
        </w:rPr>
      </w:pPr>
      <w:r w:rsidRPr="00561558">
        <w:t xml:space="preserve">Написать программу, вычисляющую значения функции </w:t>
      </w:r>
      <w:r w:rsidR="00586DBF" w:rsidRPr="00FF2062">
        <w:rPr>
          <w:rFonts w:ascii="Cambria Math" w:hAnsi="Cambria Math" w:cs="Cambria Math"/>
        </w:rPr>
        <w:t>𝑓</w:t>
      </w:r>
      <w:r w:rsidR="00586DBF" w:rsidRPr="00FF2062">
        <w:rPr>
          <w:rFonts w:ascii="Cambria Math" w:hAnsi="Cambria Math"/>
        </w:rPr>
        <w:t>(</w:t>
      </w:r>
      <w:r w:rsidR="00586DBF" w:rsidRPr="00FF2062">
        <w:rPr>
          <w:rFonts w:ascii="Cambria Math" w:hAnsi="Cambria Math" w:cs="Cambria Math"/>
        </w:rPr>
        <w:t>𝑥)</w:t>
      </w:r>
      <w:r w:rsidR="00586DBF" w:rsidRPr="00FF2062">
        <w:t xml:space="preserve"> </w:t>
      </w:r>
      <w:r w:rsidRPr="00561558">
        <w:t xml:space="preserve">на языке ассемблера при вещественных значениях x из промежутка [x1, x2] с шагом 1. </w:t>
      </w:r>
      <w:r w:rsidRPr="00561558">
        <w:lastRenderedPageBreak/>
        <w:t>Значения x1 и x2 вводятся пользователем. Функции показаны на рисунке 1 (вариант = № ПК)</w:t>
      </w:r>
      <w:r w:rsidR="00586DBF">
        <w:rPr>
          <w:lang w:val="en-US"/>
        </w:rPr>
        <w:t>.</w:t>
      </w:r>
    </w:p>
    <w:p w14:paraId="218B0DBB" w14:textId="5275BA95" w:rsidR="00A36F65" w:rsidRDefault="00A36F65" w:rsidP="00A36F65">
      <w:pPr>
        <w:pStyle w:val="1"/>
      </w:pPr>
      <w:r>
        <w:t>Порядок выполнения работы</w:t>
      </w:r>
    </w:p>
    <w:p w14:paraId="6E9A8C2F" w14:textId="432629BD" w:rsidR="00A36F65" w:rsidRDefault="00450B1F" w:rsidP="00A36F65">
      <w:pPr>
        <w:pStyle w:val="2"/>
      </w:pPr>
      <w:r w:rsidRPr="00450B1F">
        <w:t>Запустить Microsoft Visual Studio, создать консольный проект согласно заданию. Входные данные – целые числа. Проверку условия выполнять, используя ассемблерную вставку</w:t>
      </w:r>
      <w:r w:rsidR="00A36F65">
        <w:t>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565B2152" w14:textId="77777777" w:rsidR="00B47D4A" w:rsidRPr="00B47D4A" w:rsidRDefault="00B47D4A" w:rsidP="00B47D4A">
      <w:pPr>
        <w:pStyle w:val="2"/>
      </w:pPr>
      <w:r w:rsidRPr="00B47D4A">
        <w:t xml:space="preserve">Какая команда используется для инициализации сопроцессора? </w:t>
      </w:r>
    </w:p>
    <w:p w14:paraId="6651FC93" w14:textId="77777777" w:rsidR="00B47D4A" w:rsidRPr="00B47D4A" w:rsidRDefault="00B47D4A" w:rsidP="00B47D4A">
      <w:pPr>
        <w:pStyle w:val="2"/>
      </w:pPr>
      <w:r w:rsidRPr="00B47D4A">
        <w:t xml:space="preserve">Какие команды сопроцессора используются для загрузки констант? </w:t>
      </w:r>
    </w:p>
    <w:p w14:paraId="0CDD7A59" w14:textId="77777777" w:rsidR="00B47D4A" w:rsidRPr="00B47D4A" w:rsidRDefault="00B47D4A" w:rsidP="00B47D4A">
      <w:pPr>
        <w:pStyle w:val="2"/>
      </w:pPr>
      <w:r w:rsidRPr="00B47D4A">
        <w:t xml:space="preserve">Что такое </w:t>
      </w:r>
      <w:proofErr w:type="gramStart"/>
      <w:r w:rsidRPr="00B47D4A">
        <w:t>ST(</w:t>
      </w:r>
      <w:proofErr w:type="gramEnd"/>
      <w:r w:rsidRPr="00B47D4A">
        <w:t xml:space="preserve">0)? </w:t>
      </w:r>
    </w:p>
    <w:p w14:paraId="66ED1023" w14:textId="77777777" w:rsidR="00B47D4A" w:rsidRPr="00B47D4A" w:rsidRDefault="00B47D4A" w:rsidP="00B47D4A">
      <w:pPr>
        <w:pStyle w:val="2"/>
      </w:pPr>
      <w:r w:rsidRPr="00B47D4A">
        <w:t xml:space="preserve">Какие арифметические команды имеются в сопроцессоре? </w:t>
      </w:r>
    </w:p>
    <w:p w14:paraId="2FFFADF6" w14:textId="7515F88C" w:rsidR="00EE187F" w:rsidRDefault="00B47D4A" w:rsidP="00B47D4A">
      <w:pPr>
        <w:pStyle w:val="2"/>
      </w:pPr>
      <w:r w:rsidRPr="00B47D4A">
        <w:t>Какие команды сопроцессора используются для передачи данных?</w:t>
      </w:r>
    </w:p>
    <w:sectPr w:rsidR="00EE187F" w:rsidSect="00FE5EF7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E5CD1" w14:textId="77777777" w:rsidR="001E5DCD" w:rsidRDefault="001E5DCD" w:rsidP="00FE5EF7">
      <w:r>
        <w:separator/>
      </w:r>
    </w:p>
  </w:endnote>
  <w:endnote w:type="continuationSeparator" w:id="0">
    <w:p w14:paraId="34BECCB5" w14:textId="77777777" w:rsidR="001E5DCD" w:rsidRDefault="001E5DCD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445F3" w14:textId="77777777" w:rsidR="001E5DCD" w:rsidRDefault="001E5DCD" w:rsidP="00FE5EF7">
      <w:r>
        <w:separator/>
      </w:r>
    </w:p>
  </w:footnote>
  <w:footnote w:type="continuationSeparator" w:id="0">
    <w:p w14:paraId="799456DF" w14:textId="77777777" w:rsidR="001E5DCD" w:rsidRDefault="001E5DCD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67BDDFFF" w:rsidR="00FE5EF7" w:rsidRDefault="00FE5EF7" w:rsidP="00FE5EF7">
    <w:pPr>
      <w:pStyle w:val="af"/>
      <w:jc w:val="right"/>
    </w:pPr>
    <w:r>
      <w:t>Составил</w:t>
    </w:r>
    <w:r>
      <w:rPr>
        <w:lang w:val="en-US"/>
      </w:rPr>
      <w:t>:</w:t>
    </w:r>
    <w:r>
      <w:t xml:space="preserve">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A7DC3C5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A7DC3C5C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429C6"/>
    <w:rsid w:val="001534C5"/>
    <w:rsid w:val="0018259A"/>
    <w:rsid w:val="001974B9"/>
    <w:rsid w:val="001D033F"/>
    <w:rsid w:val="001E32F3"/>
    <w:rsid w:val="001E5DCD"/>
    <w:rsid w:val="00271E47"/>
    <w:rsid w:val="002C06B4"/>
    <w:rsid w:val="003B13D3"/>
    <w:rsid w:val="003D7274"/>
    <w:rsid w:val="00450B1F"/>
    <w:rsid w:val="004A368A"/>
    <w:rsid w:val="004D3B40"/>
    <w:rsid w:val="005106F2"/>
    <w:rsid w:val="00561558"/>
    <w:rsid w:val="00574105"/>
    <w:rsid w:val="00586DBF"/>
    <w:rsid w:val="005F4386"/>
    <w:rsid w:val="006601DD"/>
    <w:rsid w:val="00693BA2"/>
    <w:rsid w:val="006E2B52"/>
    <w:rsid w:val="00814C20"/>
    <w:rsid w:val="00820C57"/>
    <w:rsid w:val="0086105C"/>
    <w:rsid w:val="008823E4"/>
    <w:rsid w:val="008F5493"/>
    <w:rsid w:val="00925158"/>
    <w:rsid w:val="0095406D"/>
    <w:rsid w:val="00A36F65"/>
    <w:rsid w:val="00A45DA9"/>
    <w:rsid w:val="00A7632F"/>
    <w:rsid w:val="00B01EC6"/>
    <w:rsid w:val="00B47D4A"/>
    <w:rsid w:val="00B61DDA"/>
    <w:rsid w:val="00BA2A4B"/>
    <w:rsid w:val="00C413C9"/>
    <w:rsid w:val="00C73AC8"/>
    <w:rsid w:val="00CF0E87"/>
    <w:rsid w:val="00D66C75"/>
    <w:rsid w:val="00DD03C5"/>
    <w:rsid w:val="00E01507"/>
    <w:rsid w:val="00E65989"/>
    <w:rsid w:val="00E83AAC"/>
    <w:rsid w:val="00E94ED0"/>
    <w:rsid w:val="00EE187F"/>
    <w:rsid w:val="00F31B84"/>
    <w:rsid w:val="00F86EF9"/>
    <w:rsid w:val="00FE5EF7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  <w:style w:type="paragraph" w:styleId="af3">
    <w:name w:val="No Spacing"/>
    <w:uiPriority w:val="1"/>
    <w:qFormat/>
    <w:rsid w:val="00FF2062"/>
    <w:pPr>
      <w:spacing w:after="0" w:line="24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25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24</cp:revision>
  <cp:lastPrinted>2025-02-09T15:57:00Z</cp:lastPrinted>
  <dcterms:created xsi:type="dcterms:W3CDTF">2025-01-23T13:37:00Z</dcterms:created>
  <dcterms:modified xsi:type="dcterms:W3CDTF">2025-02-23T12:46:00Z</dcterms:modified>
</cp:coreProperties>
</file>