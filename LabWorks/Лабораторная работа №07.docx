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EC869B7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934CEA">
        <w:t>7</w:t>
      </w:r>
      <w:r>
        <w:br/>
      </w:r>
      <w:r w:rsidR="00934CEA" w:rsidRPr="00934CEA">
        <w:t>Изучение процесса разработки модулей на языке ассемблера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48468655" w14:textId="0EB5D6D7" w:rsidR="00A45DA9" w:rsidRPr="00A45DA9" w:rsidRDefault="00934CEA" w:rsidP="00A45DA9">
      <w:pPr>
        <w:pStyle w:val="2"/>
        <w:rPr>
          <w:b/>
          <w:bCs w:val="0"/>
        </w:rPr>
      </w:pPr>
      <w:r w:rsidRPr="00934CEA">
        <w:t>Изучить процесс разработки модулей с использованием ассемблера MASM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212C1D35" w:rsidR="00A36F65" w:rsidRDefault="00F31B84" w:rsidP="00A36F65">
      <w:pPr>
        <w:pStyle w:val="2"/>
      </w:pPr>
      <w:r w:rsidRPr="00F31B84">
        <w:t>Куляс, О. Л. Курс программирования на ASSEMBLER / О. Л. Куляс. – Москва : СОЛОН-ПРЕСС, 2017. – 220 с. – URL: https://ibooks.ru/reading.php? productid=361979. – Режим доступа: для зарегистрир. пользователей. – Текст : электронный. – гл.</w:t>
      </w:r>
      <w:r w:rsidR="00B85893">
        <w:t>8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3E6E5D44" w14:textId="3E3380C9" w:rsidR="00A43807" w:rsidRPr="00A43807" w:rsidRDefault="00A43807" w:rsidP="00A43807">
      <w:pPr>
        <w:pStyle w:val="2"/>
        <w:rPr>
          <w:b/>
          <w:bCs w:val="0"/>
        </w:rPr>
      </w:pPr>
      <w:r w:rsidRPr="00A43807">
        <w:t xml:space="preserve">Разработать модуль на языке ассемблера, содержащий процедуру, вычисляющую сумму двух чисел a и b. Для передачи данных использовать стек. </w:t>
      </w:r>
      <w:r w:rsidR="009A0D76" w:rsidRPr="00A43807">
        <w:t>Результат нужно возвращать в вызывающий модуль.</w:t>
      </w:r>
    </w:p>
    <w:p w14:paraId="07019699" w14:textId="0D12FC97" w:rsidR="00A43807" w:rsidRPr="00A43807" w:rsidRDefault="00A43807" w:rsidP="00A43807">
      <w:pPr>
        <w:pStyle w:val="2"/>
        <w:rPr>
          <w:b/>
          <w:bCs w:val="0"/>
        </w:rPr>
      </w:pPr>
      <w:r w:rsidRPr="00A43807">
        <w:t>Разработать модуль на языке ассемблера, содержащий процедуру, вычисляющую значение 2</w:t>
      </w:r>
      <w:r w:rsidRPr="00A43807">
        <w:rPr>
          <w:vertAlign w:val="superscript"/>
        </w:rPr>
        <w:t>x</w:t>
      </w:r>
      <w:r w:rsidRPr="00A43807">
        <w:t xml:space="preserve"> (x – неотрицательное). </w:t>
      </w:r>
      <w:r w:rsidR="009A0D76" w:rsidRPr="00A43807">
        <w:t xml:space="preserve">Для передачи данных использовать </w:t>
      </w:r>
      <w:r w:rsidR="009A0D76">
        <w:t>регистры</w:t>
      </w:r>
      <w:r w:rsidR="009A0D76" w:rsidRPr="00A43807">
        <w:t xml:space="preserve">. </w:t>
      </w:r>
      <w:r w:rsidRPr="00A43807">
        <w:t xml:space="preserve">Результат нужно возвращать в вызывающий модуль. </w:t>
      </w:r>
    </w:p>
    <w:p w14:paraId="0983CF08" w14:textId="578AC5F5" w:rsidR="00561558" w:rsidRPr="00081941" w:rsidRDefault="00A43807" w:rsidP="00081941">
      <w:pPr>
        <w:pStyle w:val="2"/>
        <w:rPr>
          <w:b/>
          <w:bCs w:val="0"/>
        </w:rPr>
      </w:pPr>
      <w:r w:rsidRPr="00A43807">
        <w:t>Разработать модуль на языке ассемблера, содержащий процедуру, сравнивающую две строки. Для передачи строк использовать общую область памяти. Результат сравнения (строки равны или строки не равны) нужно отобразить, используя MessageBox.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lastRenderedPageBreak/>
        <w:t>Контрольные вопросы</w:t>
      </w:r>
    </w:p>
    <w:p w14:paraId="658FC96A" w14:textId="77777777" w:rsidR="00FC7A0E" w:rsidRDefault="00FC7A0E" w:rsidP="00FC7A0E">
      <w:pPr>
        <w:pStyle w:val="2"/>
      </w:pPr>
      <w:r w:rsidRPr="00FC7A0E">
        <w:t xml:space="preserve">Из каких этапов состоит процесс разработки программ на языке ассемблера? </w:t>
      </w:r>
    </w:p>
    <w:p w14:paraId="3643700E" w14:textId="77777777" w:rsidR="00FC7A0E" w:rsidRDefault="00FC7A0E" w:rsidP="00FC7A0E">
      <w:pPr>
        <w:pStyle w:val="2"/>
      </w:pPr>
      <w:r w:rsidRPr="00FC7A0E">
        <w:t xml:space="preserve">Из каких сегментов состоит программа на языке ассемблера и как объявляется каждый из сегментов? </w:t>
      </w:r>
    </w:p>
    <w:p w14:paraId="2AAA494E" w14:textId="77777777" w:rsidR="00FC7A0E" w:rsidRDefault="00FC7A0E" w:rsidP="00FC7A0E">
      <w:pPr>
        <w:pStyle w:val="2"/>
      </w:pPr>
      <w:r w:rsidRPr="00FC7A0E">
        <w:t xml:space="preserve">Как в программе на языке ассемблера объявить целое число, строку, массив? </w:t>
      </w:r>
    </w:p>
    <w:p w14:paraId="346F1FF4" w14:textId="77777777" w:rsidR="00FC7A0E" w:rsidRDefault="00FC7A0E" w:rsidP="00FC7A0E">
      <w:pPr>
        <w:pStyle w:val="2"/>
      </w:pPr>
      <w:r w:rsidRPr="00FC7A0E">
        <w:t xml:space="preserve">Для чего предназначен сегмент кода программы на языке ассемблера? </w:t>
      </w:r>
    </w:p>
    <w:p w14:paraId="098E6B24" w14:textId="77777777" w:rsidR="00FC7A0E" w:rsidRDefault="00FC7A0E" w:rsidP="00FC7A0E">
      <w:pPr>
        <w:pStyle w:val="2"/>
      </w:pPr>
      <w:r w:rsidRPr="00FC7A0E">
        <w:t xml:space="preserve">Что такое MASM? </w:t>
      </w:r>
    </w:p>
    <w:p w14:paraId="48F104D6" w14:textId="77777777" w:rsidR="00FC7A0E" w:rsidRDefault="00FC7A0E" w:rsidP="00FC7A0E">
      <w:pPr>
        <w:pStyle w:val="2"/>
      </w:pPr>
      <w:r w:rsidRPr="00FC7A0E">
        <w:t xml:space="preserve">Каков синтаксис вызова процедур в программах на языке ассемблера? </w:t>
      </w:r>
    </w:p>
    <w:p w14:paraId="2FFFADF6" w14:textId="1BF60A2C" w:rsidR="00EE187F" w:rsidRDefault="00FC7A0E" w:rsidP="00FC7A0E">
      <w:pPr>
        <w:pStyle w:val="2"/>
      </w:pPr>
      <w:r w:rsidRPr="00FC7A0E">
        <w:t>Какие способы передачи параметров между процедурами используются в программах на языке ассемблера?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081941"/>
    <w:rsid w:val="001534C5"/>
    <w:rsid w:val="0018259A"/>
    <w:rsid w:val="001974B9"/>
    <w:rsid w:val="001D033F"/>
    <w:rsid w:val="001E32F3"/>
    <w:rsid w:val="001E5DCD"/>
    <w:rsid w:val="00271E47"/>
    <w:rsid w:val="002765B3"/>
    <w:rsid w:val="002A55DA"/>
    <w:rsid w:val="002C06B4"/>
    <w:rsid w:val="002C51BB"/>
    <w:rsid w:val="003B13D3"/>
    <w:rsid w:val="003D7274"/>
    <w:rsid w:val="00402D5D"/>
    <w:rsid w:val="00450B1F"/>
    <w:rsid w:val="004A368A"/>
    <w:rsid w:val="004D3B40"/>
    <w:rsid w:val="005106F2"/>
    <w:rsid w:val="00561347"/>
    <w:rsid w:val="00561558"/>
    <w:rsid w:val="00574105"/>
    <w:rsid w:val="00586DBF"/>
    <w:rsid w:val="005F4386"/>
    <w:rsid w:val="006601DD"/>
    <w:rsid w:val="00682881"/>
    <w:rsid w:val="00693BA2"/>
    <w:rsid w:val="006E2B52"/>
    <w:rsid w:val="0079148D"/>
    <w:rsid w:val="00814C20"/>
    <w:rsid w:val="00820C57"/>
    <w:rsid w:val="0086105C"/>
    <w:rsid w:val="008823E4"/>
    <w:rsid w:val="008F5493"/>
    <w:rsid w:val="00925158"/>
    <w:rsid w:val="00934CEA"/>
    <w:rsid w:val="0095406D"/>
    <w:rsid w:val="009A0D76"/>
    <w:rsid w:val="00A36F65"/>
    <w:rsid w:val="00A43807"/>
    <w:rsid w:val="00A45DA9"/>
    <w:rsid w:val="00A7632F"/>
    <w:rsid w:val="00AB6B93"/>
    <w:rsid w:val="00B01EC6"/>
    <w:rsid w:val="00B47D4A"/>
    <w:rsid w:val="00B61DDA"/>
    <w:rsid w:val="00B85893"/>
    <w:rsid w:val="00BA2A4B"/>
    <w:rsid w:val="00C413C9"/>
    <w:rsid w:val="00C73AC8"/>
    <w:rsid w:val="00CA3594"/>
    <w:rsid w:val="00CF0E87"/>
    <w:rsid w:val="00D66C75"/>
    <w:rsid w:val="00DD03C5"/>
    <w:rsid w:val="00E01507"/>
    <w:rsid w:val="00E65989"/>
    <w:rsid w:val="00E73EDC"/>
    <w:rsid w:val="00E83AAC"/>
    <w:rsid w:val="00E94ED0"/>
    <w:rsid w:val="00EE187F"/>
    <w:rsid w:val="00F31B84"/>
    <w:rsid w:val="00F44FA9"/>
    <w:rsid w:val="00F86EF9"/>
    <w:rsid w:val="00FC7A0E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42</TotalTime>
  <Pages>2</Pages>
  <Words>289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36</cp:revision>
  <cp:lastPrinted>2025-02-09T15:57:00Z</cp:lastPrinted>
  <dcterms:created xsi:type="dcterms:W3CDTF">2025-01-23T13:37:00Z</dcterms:created>
  <dcterms:modified xsi:type="dcterms:W3CDTF">2025-02-26T15:15:00Z</dcterms:modified>
</cp:coreProperties>
</file>