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23147" w14:textId="71A1F10A" w:rsidR="00107022" w:rsidRDefault="00A36F65" w:rsidP="00107022">
      <w:pPr>
        <w:pStyle w:val="10"/>
      </w:pPr>
      <w:r w:rsidRPr="00C413C9">
        <w:t>Лабораторная</w:t>
      </w:r>
      <w:r>
        <w:t xml:space="preserve"> работа №</w:t>
      </w:r>
      <w:r w:rsidR="00483A80">
        <w:t>2</w:t>
      </w:r>
      <w:r w:rsidR="00C86B3A">
        <w:rPr>
          <w:lang w:val="en-US"/>
        </w:rPr>
        <w:t>8</w:t>
      </w:r>
      <w:r>
        <w:br/>
      </w:r>
      <w:r w:rsidR="00282616">
        <w:t>Обмен данными</w:t>
      </w:r>
    </w:p>
    <w:p w14:paraId="1026D853" w14:textId="22291408" w:rsidR="00A36F65" w:rsidRDefault="00A36F65" w:rsidP="00107022">
      <w:pPr>
        <w:pStyle w:val="1"/>
      </w:pPr>
      <w:r>
        <w:t>Цель работы</w:t>
      </w:r>
    </w:p>
    <w:p w14:paraId="709B4856" w14:textId="7FBE23F3" w:rsidR="00647CC3" w:rsidRPr="00647CC3" w:rsidRDefault="00CA320B" w:rsidP="00647CC3">
      <w:pPr>
        <w:pStyle w:val="2"/>
        <w:ind w:left="-141"/>
      </w:pPr>
      <w:r>
        <w:t xml:space="preserve">Изучить процесс разработки </w:t>
      </w:r>
      <w:r w:rsidR="00314668">
        <w:t>сетевых приложени</w:t>
      </w:r>
      <w:r w:rsidR="002911D1">
        <w:t xml:space="preserve">й с использованием </w:t>
      </w:r>
      <w:r w:rsidR="002911D1">
        <w:rPr>
          <w:lang w:val="en-US"/>
        </w:rPr>
        <w:t>SignalR</w:t>
      </w:r>
      <w:r w:rsidR="00647CC3" w:rsidRPr="00647CC3">
        <w:t xml:space="preserve"> на C#; </w:t>
      </w:r>
    </w:p>
    <w:p w14:paraId="641B9FE9" w14:textId="0D746BEC" w:rsidR="00A36F65" w:rsidRDefault="00A36F65" w:rsidP="001A189A">
      <w:pPr>
        <w:pStyle w:val="1"/>
      </w:pPr>
      <w:r>
        <w:t>Литература</w:t>
      </w:r>
    </w:p>
    <w:p w14:paraId="47107353" w14:textId="41804845" w:rsidR="00A36F65" w:rsidRDefault="00627D50" w:rsidP="0000051A">
      <w:pPr>
        <w:pStyle w:val="2"/>
      </w:pPr>
      <w:r>
        <w:t xml:space="preserve">Основы </w:t>
      </w:r>
      <w:r>
        <w:rPr>
          <w:lang w:val="en-US"/>
        </w:rPr>
        <w:t>SignalR</w:t>
      </w:r>
      <w:r w:rsidR="00CA701D" w:rsidRPr="00CA701D">
        <w:t xml:space="preserve"> </w:t>
      </w:r>
      <w:r w:rsidRPr="00627D50">
        <w:t xml:space="preserve">// </w:t>
      </w:r>
      <w:r>
        <w:rPr>
          <w:lang w:val="en-US"/>
        </w:rPr>
        <w:t>Metanit</w:t>
      </w:r>
      <w:r w:rsidRPr="00627D50">
        <w:t>.</w:t>
      </w:r>
      <w:r>
        <w:rPr>
          <w:lang w:val="en-US"/>
        </w:rPr>
        <w:t>com</w:t>
      </w:r>
      <w:r w:rsidR="00CA701D" w:rsidRPr="00CA701D">
        <w:t xml:space="preserve"> – URL: </w:t>
      </w:r>
      <w:r w:rsidRPr="00627D50">
        <w:t>https://metanit.com/sharp/signalr/1.12.php</w:t>
      </w:r>
      <w:r w:rsidR="00CA701D" w:rsidRPr="00CA701D">
        <w:t xml:space="preserve">. – Режим доступа: </w:t>
      </w:r>
      <w:r>
        <w:t>свободный</w:t>
      </w:r>
      <w:r w:rsidR="00CA701D" w:rsidRPr="00CA701D">
        <w:t xml:space="preserve">. – </w:t>
      </w:r>
      <w:proofErr w:type="gramStart"/>
      <w:r w:rsidR="00CA701D" w:rsidRPr="00CA701D">
        <w:t>Текст :</w:t>
      </w:r>
      <w:proofErr w:type="gramEnd"/>
      <w:r w:rsidR="00CA701D" w:rsidRPr="00CA701D">
        <w:t xml:space="preserve"> электронный</w:t>
      </w:r>
      <w:r w:rsidR="00A36F65">
        <w:t>.</w:t>
      </w:r>
    </w:p>
    <w:p w14:paraId="5D251B08" w14:textId="36D06532" w:rsidR="00A36F65" w:rsidRDefault="00A36F65" w:rsidP="00A36F65">
      <w:pPr>
        <w:pStyle w:val="1"/>
      </w:pPr>
      <w:r>
        <w:t>Подготовка к работе</w:t>
      </w:r>
    </w:p>
    <w:p w14:paraId="738AE09D" w14:textId="6DA673CF" w:rsidR="00A36F65" w:rsidRDefault="00A36F65" w:rsidP="0000051A">
      <w:pPr>
        <w:pStyle w:val="2"/>
      </w:pPr>
      <w:r>
        <w:t>Повторить теоретический материал (см. п.2).</w:t>
      </w:r>
    </w:p>
    <w:p w14:paraId="31D7D7A7" w14:textId="025FCFF9" w:rsidR="00A36F65" w:rsidRDefault="00A36F65" w:rsidP="0000051A">
      <w:pPr>
        <w:pStyle w:val="2"/>
      </w:pPr>
      <w:r>
        <w:t>Изучить описание лабораторной работы.</w:t>
      </w:r>
    </w:p>
    <w:p w14:paraId="4078FBCF" w14:textId="5C60D987" w:rsidR="00A36F65" w:rsidRDefault="00A36F65" w:rsidP="00A36F65">
      <w:pPr>
        <w:pStyle w:val="1"/>
      </w:pPr>
      <w:r>
        <w:t>Основное оборудование</w:t>
      </w:r>
    </w:p>
    <w:p w14:paraId="7C60FB61" w14:textId="7D09E061" w:rsidR="00A36F65" w:rsidRDefault="00A36F65" w:rsidP="0000051A">
      <w:pPr>
        <w:pStyle w:val="2"/>
      </w:pPr>
      <w:r>
        <w:t>Персональный компьютер.</w:t>
      </w:r>
    </w:p>
    <w:p w14:paraId="2F98A782" w14:textId="081E47BA" w:rsidR="00A36F65" w:rsidRDefault="00A36F65" w:rsidP="00A36F65">
      <w:pPr>
        <w:pStyle w:val="1"/>
      </w:pPr>
      <w:r>
        <w:t>Задание</w:t>
      </w:r>
    </w:p>
    <w:p w14:paraId="5D0E6FDA" w14:textId="722736C1" w:rsidR="00AF4D02" w:rsidRPr="00AF4D02" w:rsidRDefault="00AF4D02" w:rsidP="000D1E84">
      <w:pPr>
        <w:pStyle w:val="2"/>
      </w:pPr>
      <w:r>
        <w:t xml:space="preserve">Создание сервера для чата на </w:t>
      </w:r>
      <w:r>
        <w:rPr>
          <w:lang w:val="en-US"/>
        </w:rPr>
        <w:t>SignalR</w:t>
      </w:r>
    </w:p>
    <w:p w14:paraId="4A6A4487" w14:textId="0DE9CA9C" w:rsidR="00CE18CF" w:rsidRPr="00AA4FB0" w:rsidRDefault="002911D1" w:rsidP="002352FC">
      <w:pPr>
        <w:pStyle w:val="2"/>
        <w:numPr>
          <w:ilvl w:val="2"/>
          <w:numId w:val="6"/>
        </w:numPr>
      </w:pPr>
      <w:r>
        <w:t>Создать новый проект</w:t>
      </w:r>
      <w:r w:rsidR="00EA764A">
        <w:t xml:space="preserve"> </w:t>
      </w:r>
      <w:r w:rsidR="00EA764A">
        <w:rPr>
          <w:lang w:val="en-US"/>
        </w:rPr>
        <w:t>ASP</w:t>
      </w:r>
      <w:r w:rsidR="00EA764A" w:rsidRPr="00EA764A">
        <w:t>.</w:t>
      </w:r>
      <w:r w:rsidR="00EA764A">
        <w:rPr>
          <w:lang w:val="en-US"/>
        </w:rPr>
        <w:t>Net</w:t>
      </w:r>
      <w:r w:rsidR="00EA764A" w:rsidRPr="00EA764A">
        <w:t xml:space="preserve"> </w:t>
      </w:r>
      <w:r w:rsidR="00EA764A">
        <w:rPr>
          <w:lang w:val="en-US"/>
        </w:rPr>
        <w:t>minimal</w:t>
      </w:r>
      <w:r w:rsidR="00EA764A" w:rsidRPr="00EA764A">
        <w:t xml:space="preserve"> </w:t>
      </w:r>
      <w:r w:rsidR="00EA764A">
        <w:rPr>
          <w:lang w:val="en-US"/>
        </w:rPr>
        <w:t>api</w:t>
      </w:r>
      <w:r w:rsidR="00AA4FB0" w:rsidRPr="00AA4FB0">
        <w:t>.</w:t>
      </w:r>
    </w:p>
    <w:p w14:paraId="5238D354" w14:textId="5D4D48DD" w:rsidR="00AA4FB0" w:rsidRDefault="00CF798C" w:rsidP="002352FC">
      <w:pPr>
        <w:pStyle w:val="2"/>
        <w:numPr>
          <w:ilvl w:val="2"/>
          <w:numId w:val="6"/>
        </w:numPr>
      </w:pPr>
      <w:r>
        <w:t>Подключить</w:t>
      </w:r>
      <w:r w:rsidR="00A82DE3">
        <w:t xml:space="preserve"> в </w:t>
      </w:r>
      <w:r>
        <w:t xml:space="preserve">файле </w:t>
      </w:r>
      <w:r>
        <w:rPr>
          <w:lang w:val="en-US"/>
        </w:rPr>
        <w:t>Program</w:t>
      </w:r>
      <w:r>
        <w:t xml:space="preserve"> пакет </w:t>
      </w:r>
      <w:r w:rsidRPr="00CF798C">
        <w:t>Microsoft.AspNetCore.SignalR</w:t>
      </w:r>
    </w:p>
    <w:p w14:paraId="242323D6" w14:textId="77777777" w:rsidR="00AF4D02" w:rsidRDefault="00AF4D02" w:rsidP="002352FC">
      <w:pPr>
        <w:pStyle w:val="2"/>
        <w:numPr>
          <w:ilvl w:val="2"/>
          <w:numId w:val="6"/>
        </w:numPr>
        <w:rPr>
          <w:lang w:val="en-US"/>
        </w:rPr>
      </w:pPr>
      <w:r>
        <w:t xml:space="preserve">Зарегистрировать в сервисах </w:t>
      </w:r>
      <w:r>
        <w:rPr>
          <w:lang w:val="en-US"/>
        </w:rPr>
        <w:t>SignalR</w:t>
      </w:r>
      <w:r w:rsidRPr="00AF4D02">
        <w:t xml:space="preserve"> </w:t>
      </w:r>
    </w:p>
    <w:p w14:paraId="59FF0888" w14:textId="7F315F54" w:rsidR="00CF798C" w:rsidRDefault="00AF4D02" w:rsidP="00AF4D02">
      <w:pPr>
        <w:pStyle w:val="ad"/>
      </w:pPr>
      <w:proofErr w:type="gramStart"/>
      <w:r w:rsidRPr="00AF4D02">
        <w:t>builder.Services.AddSignalR</w:t>
      </w:r>
      <w:proofErr w:type="gramEnd"/>
      <w:r w:rsidRPr="00AF4D02">
        <w:t>(</w:t>
      </w:r>
      <w:proofErr w:type="gramStart"/>
      <w:r w:rsidRPr="00AF4D02">
        <w:t>);</w:t>
      </w:r>
      <w:proofErr w:type="gramEnd"/>
    </w:p>
    <w:p w14:paraId="1EB6D6D9" w14:textId="32FF1F02" w:rsidR="00AF4D02" w:rsidRDefault="00451F8B" w:rsidP="002352FC">
      <w:pPr>
        <w:pStyle w:val="2"/>
        <w:numPr>
          <w:ilvl w:val="2"/>
          <w:numId w:val="6"/>
        </w:numPr>
      </w:pPr>
      <w:r>
        <w:t>Создать класс</w:t>
      </w:r>
      <w:r w:rsidR="001E3EC2">
        <w:t xml:space="preserve"> </w:t>
      </w:r>
      <w:r w:rsidR="001E3EC2">
        <w:rPr>
          <w:lang w:val="en-US"/>
        </w:rPr>
        <w:t>ChatHub</w:t>
      </w:r>
      <w:r w:rsidR="001E3EC2">
        <w:t xml:space="preserve"> – </w:t>
      </w:r>
      <w:r>
        <w:t>наследник</w:t>
      </w:r>
      <w:r w:rsidR="00F26F59">
        <w:t xml:space="preserve"> класса</w:t>
      </w:r>
      <w:r>
        <w:t xml:space="preserve"> </w:t>
      </w:r>
      <w:r w:rsidR="00F26F59">
        <w:rPr>
          <w:lang w:val="en-US"/>
        </w:rPr>
        <w:t>Hub</w:t>
      </w:r>
      <w:r w:rsidR="00F26F59">
        <w:t>, в котором реализовать</w:t>
      </w:r>
      <w:r w:rsidR="00282FE2">
        <w:t xml:space="preserve"> асинхронный</w:t>
      </w:r>
      <w:r w:rsidR="00F26F59">
        <w:t xml:space="preserve"> </w:t>
      </w:r>
      <w:r w:rsidR="00282FE2">
        <w:t xml:space="preserve">метод для ретрансляции </w:t>
      </w:r>
      <w:r w:rsidR="00121604">
        <w:t>сообщений,</w:t>
      </w:r>
      <w:r w:rsidR="00282FE2">
        <w:t xml:space="preserve"> </w:t>
      </w:r>
      <w:r w:rsidR="00847F79">
        <w:t>полученных от пользователя другим пользователям</w:t>
      </w:r>
      <w:r w:rsidR="00F64BF6" w:rsidRPr="00F64BF6">
        <w:t xml:space="preserve"> </w:t>
      </w:r>
      <w:r w:rsidR="00F64BF6">
        <w:t>с помощью</w:t>
      </w:r>
      <w:r w:rsidR="001A5834">
        <w:t xml:space="preserve"> </w:t>
      </w:r>
      <w:r w:rsidR="003625E5">
        <w:t xml:space="preserve">вызова удаленного </w:t>
      </w:r>
      <w:r w:rsidR="003625E5">
        <w:rPr>
          <w:lang w:val="en-US"/>
        </w:rPr>
        <w:t>callback</w:t>
      </w:r>
      <w:r w:rsidR="003625E5" w:rsidRPr="003625E5">
        <w:t>-</w:t>
      </w:r>
      <w:r w:rsidR="003625E5">
        <w:t>метода.</w:t>
      </w:r>
    </w:p>
    <w:p w14:paraId="1A10A31B" w14:textId="0888DF87" w:rsidR="007875E2" w:rsidRDefault="007875E2" w:rsidP="007875E2">
      <w:pPr>
        <w:pStyle w:val="ad"/>
        <w:rPr>
          <w:lang w:val="ru-RU"/>
        </w:rPr>
      </w:pPr>
      <w:r w:rsidRPr="007875E2">
        <w:t>await</w:t>
      </w:r>
      <w:r w:rsidRPr="00F64BF6">
        <w:rPr>
          <w:lang w:val="ru-RU"/>
        </w:rPr>
        <w:t xml:space="preserve"> </w:t>
      </w:r>
      <w:proofErr w:type="gramStart"/>
      <w:r w:rsidRPr="007875E2">
        <w:t>Clients</w:t>
      </w:r>
      <w:r w:rsidRPr="00F64BF6">
        <w:rPr>
          <w:lang w:val="ru-RU"/>
        </w:rPr>
        <w:t>.</w:t>
      </w:r>
      <w:r w:rsidRPr="007875E2">
        <w:t>All</w:t>
      </w:r>
      <w:r w:rsidRPr="00F64BF6">
        <w:rPr>
          <w:lang w:val="ru-RU"/>
        </w:rPr>
        <w:t>.</w:t>
      </w:r>
      <w:r w:rsidRPr="007875E2">
        <w:t>SendAsync</w:t>
      </w:r>
      <w:proofErr w:type="gramEnd"/>
      <w:r w:rsidRPr="00F64BF6">
        <w:rPr>
          <w:lang w:val="ru-RU"/>
        </w:rPr>
        <w:t>(</w:t>
      </w:r>
      <w:r>
        <w:rPr>
          <w:lang w:val="ru-RU"/>
        </w:rPr>
        <w:t>имя_</w:t>
      </w:r>
      <w:r>
        <w:t>callback</w:t>
      </w:r>
      <w:r w:rsidRPr="00F64BF6">
        <w:rPr>
          <w:lang w:val="ru-RU"/>
        </w:rPr>
        <w:t xml:space="preserve">, </w:t>
      </w:r>
      <w:r>
        <w:rPr>
          <w:lang w:val="ru-RU"/>
        </w:rPr>
        <w:t>отправляемые</w:t>
      </w:r>
      <w:r w:rsidRPr="00F64BF6">
        <w:rPr>
          <w:lang w:val="ru-RU"/>
        </w:rPr>
        <w:t>_</w:t>
      </w:r>
      <w:r>
        <w:rPr>
          <w:lang w:val="ru-RU"/>
        </w:rPr>
        <w:t>данные</w:t>
      </w:r>
      <w:proofErr w:type="gramStart"/>
      <w:r w:rsidRPr="00F64BF6">
        <w:rPr>
          <w:lang w:val="ru-RU"/>
        </w:rPr>
        <w:t>);</w:t>
      </w:r>
      <w:proofErr w:type="gramEnd"/>
    </w:p>
    <w:p w14:paraId="22F2B0E5" w14:textId="6B68B812" w:rsidR="00F64BF6" w:rsidRDefault="00F64BF6" w:rsidP="00F64BF6">
      <w:pPr>
        <w:pStyle w:val="2"/>
        <w:numPr>
          <w:ilvl w:val="2"/>
          <w:numId w:val="6"/>
        </w:numPr>
      </w:pPr>
      <w:r>
        <w:t xml:space="preserve">Создать </w:t>
      </w:r>
      <w:r>
        <w:rPr>
          <w:lang w:val="en-US"/>
        </w:rPr>
        <w:t>endpoint</w:t>
      </w:r>
      <w:r w:rsidRPr="00F64BF6">
        <w:t xml:space="preserve"> </w:t>
      </w:r>
      <w:r>
        <w:t xml:space="preserve">для </w:t>
      </w:r>
      <w:r>
        <w:rPr>
          <w:lang w:val="en-US"/>
        </w:rPr>
        <w:t>ChatHub</w:t>
      </w:r>
      <w:r w:rsidRPr="00F64BF6">
        <w:t xml:space="preserve"> </w:t>
      </w:r>
      <w:r>
        <w:t>при помощи</w:t>
      </w:r>
    </w:p>
    <w:p w14:paraId="22C0E8CF" w14:textId="532A9E3B" w:rsidR="00344120" w:rsidRDefault="00344120" w:rsidP="00344120">
      <w:pPr>
        <w:pStyle w:val="ad"/>
        <w:rPr>
          <w:lang w:val="ru-RU"/>
        </w:rPr>
      </w:pPr>
      <w:proofErr w:type="gramStart"/>
      <w:r w:rsidRPr="00344120">
        <w:rPr>
          <w:lang w:val="ru-RU"/>
        </w:rPr>
        <w:t>app.MapHub</w:t>
      </w:r>
      <w:proofErr w:type="gramEnd"/>
      <w:r w:rsidRPr="00344120">
        <w:rPr>
          <w:lang w:val="ru-RU"/>
        </w:rPr>
        <w:t>&lt;ChatHub&gt;("/</w:t>
      </w:r>
      <w:r>
        <w:rPr>
          <w:lang w:val="ru-RU"/>
        </w:rPr>
        <w:t>адрес</w:t>
      </w:r>
      <w:r w:rsidRPr="00344120">
        <w:rPr>
          <w:lang w:val="ru-RU"/>
        </w:rPr>
        <w:t>");</w:t>
      </w:r>
    </w:p>
    <w:p w14:paraId="49DCBEE4" w14:textId="77777777" w:rsidR="002616E2" w:rsidRDefault="002616E2" w:rsidP="001D6C22"/>
    <w:p w14:paraId="2E5515EB" w14:textId="699FF3AC" w:rsidR="008B66AF" w:rsidRPr="008B66AF" w:rsidRDefault="008B66AF" w:rsidP="008B66AF">
      <w:pPr>
        <w:pStyle w:val="2"/>
      </w:pPr>
      <w:r w:rsidRPr="008B66AF">
        <w:t xml:space="preserve">Создание </w:t>
      </w:r>
      <w:r w:rsidR="000352B5">
        <w:t>клиента</w:t>
      </w:r>
      <w:r w:rsidRPr="008B66AF">
        <w:t xml:space="preserve"> для чата на SignalR</w:t>
      </w:r>
    </w:p>
    <w:p w14:paraId="4C4C1DB7" w14:textId="62D2CF88" w:rsidR="001D6C22" w:rsidRDefault="002F6B5C" w:rsidP="00770BB1">
      <w:pPr>
        <w:pStyle w:val="2"/>
        <w:numPr>
          <w:ilvl w:val="2"/>
          <w:numId w:val="6"/>
        </w:numPr>
      </w:pPr>
      <w:r>
        <w:t xml:space="preserve">Создать новый проект </w:t>
      </w:r>
      <w:r>
        <w:t>консольного приложения</w:t>
      </w:r>
    </w:p>
    <w:p w14:paraId="14418A86" w14:textId="44A77E9F" w:rsidR="002F6B5C" w:rsidRPr="0080593E" w:rsidRDefault="0080593E" w:rsidP="00770BB1">
      <w:pPr>
        <w:pStyle w:val="2"/>
        <w:numPr>
          <w:ilvl w:val="2"/>
          <w:numId w:val="6"/>
        </w:numPr>
      </w:pPr>
      <w:r>
        <w:t xml:space="preserve">Установить в проекте пакет </w:t>
      </w:r>
      <w:r>
        <w:rPr>
          <w:lang w:val="en-US"/>
        </w:rPr>
        <w:t>M</w:t>
      </w:r>
      <w:r w:rsidRPr="0080593E">
        <w:rPr>
          <w:lang w:val="en-US"/>
        </w:rPr>
        <w:t>icrosoft</w:t>
      </w:r>
      <w:r w:rsidRPr="0080593E">
        <w:t>.</w:t>
      </w:r>
      <w:r>
        <w:rPr>
          <w:lang w:val="en-US"/>
        </w:rPr>
        <w:t>A</w:t>
      </w:r>
      <w:r w:rsidRPr="0080593E">
        <w:rPr>
          <w:lang w:val="en-US"/>
        </w:rPr>
        <w:t>sp</w:t>
      </w:r>
      <w:r>
        <w:rPr>
          <w:lang w:val="en-US"/>
        </w:rPr>
        <w:t>N</w:t>
      </w:r>
      <w:r w:rsidRPr="0080593E">
        <w:rPr>
          <w:lang w:val="en-US"/>
        </w:rPr>
        <w:t>et</w:t>
      </w:r>
      <w:r>
        <w:rPr>
          <w:lang w:val="en-US"/>
        </w:rPr>
        <w:t>C</w:t>
      </w:r>
      <w:r w:rsidRPr="0080593E">
        <w:rPr>
          <w:lang w:val="en-US"/>
        </w:rPr>
        <w:t>ore</w:t>
      </w:r>
      <w:r w:rsidRPr="0080593E">
        <w:t>.</w:t>
      </w:r>
      <w:r>
        <w:rPr>
          <w:lang w:val="en-US"/>
        </w:rPr>
        <w:t>S</w:t>
      </w:r>
      <w:r w:rsidRPr="0080593E">
        <w:rPr>
          <w:lang w:val="en-US"/>
        </w:rPr>
        <w:t>ignal</w:t>
      </w:r>
      <w:r>
        <w:rPr>
          <w:lang w:val="en-US"/>
        </w:rPr>
        <w:t>R</w:t>
      </w:r>
      <w:r w:rsidRPr="0080593E">
        <w:t>.</w:t>
      </w:r>
      <w:r>
        <w:rPr>
          <w:lang w:val="en-US"/>
        </w:rPr>
        <w:t>C</w:t>
      </w:r>
      <w:r w:rsidRPr="0080593E">
        <w:rPr>
          <w:lang w:val="en-US"/>
        </w:rPr>
        <w:t>lient</w:t>
      </w:r>
    </w:p>
    <w:p w14:paraId="352284EA" w14:textId="77777777" w:rsidR="006D396F" w:rsidRDefault="006D396F" w:rsidP="00A10917">
      <w:pPr>
        <w:pStyle w:val="2"/>
        <w:numPr>
          <w:ilvl w:val="2"/>
          <w:numId w:val="6"/>
        </w:numPr>
      </w:pPr>
      <w:r>
        <w:t xml:space="preserve">Установить подключение к серверу </w:t>
      </w:r>
      <w:r>
        <w:rPr>
          <w:lang w:val="en-US"/>
        </w:rPr>
        <w:t>SignalR</w:t>
      </w:r>
      <w:r w:rsidRPr="006D396F">
        <w:t xml:space="preserve"> </w:t>
      </w:r>
      <w:r>
        <w:t xml:space="preserve">при помощи </w:t>
      </w:r>
    </w:p>
    <w:p w14:paraId="3F7A255F" w14:textId="31A8D5E5" w:rsidR="006D396F" w:rsidRPr="003625E5" w:rsidRDefault="006D396F" w:rsidP="006D396F">
      <w:pPr>
        <w:pStyle w:val="ad"/>
        <w:rPr>
          <w:highlight w:val="white"/>
        </w:rPr>
      </w:pPr>
      <w:r w:rsidRPr="003625E5">
        <w:rPr>
          <w:highlight w:val="white"/>
        </w:rPr>
        <w:t xml:space="preserve">var connection = new </w:t>
      </w:r>
      <w:proofErr w:type="gramStart"/>
      <w:r w:rsidRPr="003625E5">
        <w:rPr>
          <w:highlight w:val="white"/>
        </w:rPr>
        <w:t>HubConnectionBuilder(</w:t>
      </w:r>
      <w:proofErr w:type="gramEnd"/>
      <w:r w:rsidRPr="003625E5">
        <w:rPr>
          <w:highlight w:val="white"/>
        </w:rPr>
        <w:t>)</w:t>
      </w:r>
    </w:p>
    <w:p w14:paraId="4BF891B1" w14:textId="2A02DFA0" w:rsidR="006D396F" w:rsidRPr="003625E5" w:rsidRDefault="006D396F" w:rsidP="006D396F">
      <w:pPr>
        <w:pStyle w:val="ad"/>
        <w:rPr>
          <w:highlight w:val="white"/>
        </w:rPr>
      </w:pPr>
      <w:r w:rsidRPr="003625E5">
        <w:rPr>
          <w:highlight w:val="white"/>
        </w:rPr>
        <w:t xml:space="preserve">    </w:t>
      </w:r>
      <w:proofErr w:type="gramStart"/>
      <w:r w:rsidRPr="003625E5">
        <w:rPr>
          <w:highlight w:val="white"/>
        </w:rPr>
        <w:t>.WithUrl</w:t>
      </w:r>
      <w:proofErr w:type="gramEnd"/>
      <w:r w:rsidRPr="003625E5">
        <w:rPr>
          <w:highlight w:val="white"/>
        </w:rPr>
        <w:t>("</w:t>
      </w:r>
      <w:r w:rsidRPr="003625E5">
        <w:rPr>
          <w:highlight w:val="white"/>
          <w:lang w:val="ru-RU"/>
        </w:rPr>
        <w:t>адрес</w:t>
      </w:r>
      <w:r w:rsidRPr="009575DF">
        <w:rPr>
          <w:highlight w:val="white"/>
        </w:rPr>
        <w:t xml:space="preserve"> </w:t>
      </w:r>
      <w:r w:rsidR="001E3EC2" w:rsidRPr="003625E5">
        <w:rPr>
          <w:highlight w:val="white"/>
        </w:rPr>
        <w:t>hub</w:t>
      </w:r>
      <w:r w:rsidRPr="003625E5">
        <w:rPr>
          <w:highlight w:val="white"/>
        </w:rPr>
        <w:t>")</w:t>
      </w:r>
    </w:p>
    <w:p w14:paraId="7AFD28FE" w14:textId="19FA0786" w:rsidR="0080593E" w:rsidRPr="009575DF" w:rsidRDefault="006D396F" w:rsidP="006D396F">
      <w:pPr>
        <w:pStyle w:val="ad"/>
      </w:pPr>
      <w:r w:rsidRPr="003625E5">
        <w:rPr>
          <w:highlight w:val="white"/>
        </w:rPr>
        <w:t xml:space="preserve">    </w:t>
      </w:r>
      <w:proofErr w:type="gramStart"/>
      <w:r w:rsidRPr="003625E5">
        <w:rPr>
          <w:highlight w:val="white"/>
        </w:rPr>
        <w:t>.Build</w:t>
      </w:r>
      <w:proofErr w:type="gramEnd"/>
      <w:r w:rsidRPr="003625E5">
        <w:rPr>
          <w:highlight w:val="white"/>
        </w:rPr>
        <w:t>(</w:t>
      </w:r>
      <w:proofErr w:type="gramStart"/>
      <w:r w:rsidRPr="003625E5">
        <w:rPr>
          <w:highlight w:val="white"/>
        </w:rPr>
        <w:t>);</w:t>
      </w:r>
      <w:proofErr w:type="gramEnd"/>
    </w:p>
    <w:p w14:paraId="68B10851" w14:textId="20F7AEC9" w:rsidR="00A10917" w:rsidRDefault="00A10917" w:rsidP="00A10917">
      <w:pPr>
        <w:pStyle w:val="2"/>
        <w:numPr>
          <w:ilvl w:val="2"/>
          <w:numId w:val="6"/>
        </w:numPr>
      </w:pPr>
      <w:r>
        <w:t xml:space="preserve">Настроить </w:t>
      </w:r>
      <w:r>
        <w:rPr>
          <w:lang w:val="en-US"/>
        </w:rPr>
        <w:t>callback</w:t>
      </w:r>
      <w:r w:rsidR="001A5834" w:rsidRPr="001A5834">
        <w:t xml:space="preserve"> </w:t>
      </w:r>
      <w:r w:rsidR="001A5834">
        <w:t>для получения сообщения от сервера</w:t>
      </w:r>
      <w:r w:rsidR="003625E5">
        <w:t xml:space="preserve"> </w:t>
      </w:r>
      <w:r w:rsidR="00717166">
        <w:t>исходя из данных, отправляемых в п.5.1.4</w:t>
      </w:r>
    </w:p>
    <w:p w14:paraId="04BB14CE" w14:textId="3D706D4A" w:rsidR="003625E5" w:rsidRPr="00E125C7" w:rsidRDefault="003625E5" w:rsidP="003625E5">
      <w:pPr>
        <w:pStyle w:val="ad"/>
        <w:rPr>
          <w:highlight w:val="white"/>
          <w:lang w:val="ru-RU"/>
        </w:rPr>
      </w:pPr>
      <w:proofErr w:type="gramStart"/>
      <w:r w:rsidRPr="003625E5">
        <w:rPr>
          <w:highlight w:val="white"/>
        </w:rPr>
        <w:t>connection</w:t>
      </w:r>
      <w:r w:rsidRPr="00E125C7">
        <w:rPr>
          <w:highlight w:val="white"/>
          <w:lang w:val="ru-RU"/>
        </w:rPr>
        <w:t>.</w:t>
      </w:r>
      <w:r w:rsidRPr="003625E5">
        <w:rPr>
          <w:highlight w:val="white"/>
        </w:rPr>
        <w:t>On</w:t>
      </w:r>
      <w:proofErr w:type="gramEnd"/>
      <w:r w:rsidRPr="00E125C7">
        <w:rPr>
          <w:highlight w:val="white"/>
          <w:lang w:val="ru-RU"/>
        </w:rPr>
        <w:t>&lt;</w:t>
      </w:r>
      <w:r w:rsidR="00E125C7">
        <w:rPr>
          <w:highlight w:val="white"/>
          <w:lang w:val="ru-RU"/>
        </w:rPr>
        <w:t>типы</w:t>
      </w:r>
      <w:r w:rsidR="00E125C7" w:rsidRPr="00E125C7">
        <w:rPr>
          <w:highlight w:val="white"/>
          <w:lang w:val="ru-RU"/>
        </w:rPr>
        <w:t>_</w:t>
      </w:r>
      <w:r w:rsidR="00E125C7">
        <w:rPr>
          <w:highlight w:val="white"/>
          <w:lang w:val="ru-RU"/>
        </w:rPr>
        <w:t>получаемых</w:t>
      </w:r>
      <w:r w:rsidR="00E125C7" w:rsidRPr="00E125C7">
        <w:rPr>
          <w:highlight w:val="white"/>
          <w:lang w:val="ru-RU"/>
        </w:rPr>
        <w:t>_</w:t>
      </w:r>
      <w:r w:rsidR="00E125C7">
        <w:rPr>
          <w:highlight w:val="white"/>
          <w:lang w:val="ru-RU"/>
        </w:rPr>
        <w:t>данных</w:t>
      </w:r>
      <w:proofErr w:type="gramStart"/>
      <w:r w:rsidRPr="00E125C7">
        <w:rPr>
          <w:highlight w:val="white"/>
          <w:lang w:val="ru-RU"/>
        </w:rPr>
        <w:t>&gt;(</w:t>
      </w:r>
      <w:proofErr w:type="gramEnd"/>
      <w:r>
        <w:rPr>
          <w:lang w:val="ru-RU"/>
        </w:rPr>
        <w:t>имя</w:t>
      </w:r>
      <w:r w:rsidRPr="00E125C7">
        <w:rPr>
          <w:lang w:val="ru-RU"/>
        </w:rPr>
        <w:t>_</w:t>
      </w:r>
      <w:r>
        <w:t>callback</w:t>
      </w:r>
      <w:r w:rsidRPr="00E125C7">
        <w:rPr>
          <w:highlight w:val="white"/>
          <w:lang w:val="ru-RU"/>
        </w:rPr>
        <w:t>, (</w:t>
      </w:r>
      <w:r w:rsidR="00E125C7">
        <w:rPr>
          <w:highlight w:val="white"/>
          <w:lang w:val="ru-RU"/>
        </w:rPr>
        <w:t>получаемы</w:t>
      </w:r>
      <w:r w:rsidR="00E125C7">
        <w:rPr>
          <w:highlight w:val="white"/>
          <w:lang w:val="ru-RU"/>
        </w:rPr>
        <w:t>е</w:t>
      </w:r>
      <w:r w:rsidR="00E125C7" w:rsidRPr="00E125C7">
        <w:rPr>
          <w:highlight w:val="white"/>
          <w:lang w:val="ru-RU"/>
        </w:rPr>
        <w:t>_</w:t>
      </w:r>
      <w:r w:rsidR="00E125C7">
        <w:rPr>
          <w:highlight w:val="white"/>
          <w:lang w:val="ru-RU"/>
        </w:rPr>
        <w:t>данны</w:t>
      </w:r>
      <w:r w:rsidR="00E125C7">
        <w:rPr>
          <w:highlight w:val="white"/>
          <w:lang w:val="ru-RU"/>
        </w:rPr>
        <w:t>е</w:t>
      </w:r>
      <w:r w:rsidRPr="00E125C7">
        <w:rPr>
          <w:highlight w:val="white"/>
          <w:lang w:val="ru-RU"/>
        </w:rPr>
        <w:t>) =&gt;</w:t>
      </w:r>
    </w:p>
    <w:p w14:paraId="1819CF59" w14:textId="77777777" w:rsidR="003625E5" w:rsidRPr="003625E5" w:rsidRDefault="003625E5" w:rsidP="003625E5">
      <w:pPr>
        <w:pStyle w:val="ad"/>
        <w:rPr>
          <w:highlight w:val="white"/>
        </w:rPr>
      </w:pPr>
      <w:r w:rsidRPr="003625E5">
        <w:rPr>
          <w:highlight w:val="white"/>
        </w:rPr>
        <w:t>{</w:t>
      </w:r>
    </w:p>
    <w:p w14:paraId="313438C3" w14:textId="495F3EF5" w:rsidR="003625E5" w:rsidRPr="00E125C7" w:rsidRDefault="003625E5" w:rsidP="003625E5">
      <w:pPr>
        <w:pStyle w:val="ad"/>
        <w:rPr>
          <w:highlight w:val="white"/>
          <w:lang w:val="ru-RU"/>
        </w:rPr>
      </w:pPr>
      <w:r w:rsidRPr="00E125C7">
        <w:rPr>
          <w:highlight w:val="white"/>
          <w:lang w:val="ru-RU"/>
        </w:rPr>
        <w:lastRenderedPageBreak/>
        <w:t xml:space="preserve">    </w:t>
      </w:r>
      <w:r w:rsidR="00E125C7">
        <w:rPr>
          <w:highlight w:val="white"/>
          <w:lang w:val="ru-RU"/>
        </w:rPr>
        <w:t>//Код для вывода полученного сообщения</w:t>
      </w:r>
    </w:p>
    <w:p w14:paraId="209C52D9" w14:textId="3B7269DB" w:rsidR="003625E5" w:rsidRDefault="003625E5" w:rsidP="003625E5">
      <w:pPr>
        <w:pStyle w:val="ad"/>
        <w:rPr>
          <w:lang w:val="ru-RU"/>
        </w:rPr>
      </w:pPr>
      <w:r w:rsidRPr="003625E5">
        <w:rPr>
          <w:highlight w:val="white"/>
        </w:rPr>
        <w:t>});</w:t>
      </w:r>
    </w:p>
    <w:p w14:paraId="5E5C1D35" w14:textId="024383EB" w:rsidR="0045416B" w:rsidRDefault="0045416B" w:rsidP="0045416B">
      <w:pPr>
        <w:pStyle w:val="2"/>
        <w:numPr>
          <w:ilvl w:val="2"/>
          <w:numId w:val="6"/>
        </w:numPr>
      </w:pPr>
      <w:r>
        <w:t>Запустить соединение к серверу</w:t>
      </w:r>
    </w:p>
    <w:p w14:paraId="7301BF67" w14:textId="1C024B05" w:rsidR="0045416B" w:rsidRDefault="004A618A" w:rsidP="0045416B">
      <w:pPr>
        <w:pStyle w:val="ad"/>
        <w:rPr>
          <w:lang w:val="ru-RU"/>
        </w:rPr>
      </w:pPr>
      <w:r w:rsidRPr="004A618A">
        <w:rPr>
          <w:lang w:val="ru-RU"/>
        </w:rPr>
        <w:t xml:space="preserve">await </w:t>
      </w:r>
      <w:proofErr w:type="gramStart"/>
      <w:r w:rsidRPr="004A618A">
        <w:rPr>
          <w:lang w:val="ru-RU"/>
        </w:rPr>
        <w:t>connection.StartAsync</w:t>
      </w:r>
      <w:proofErr w:type="gramEnd"/>
      <w:r w:rsidRPr="004A618A">
        <w:rPr>
          <w:lang w:val="ru-RU"/>
        </w:rPr>
        <w:t>();</w:t>
      </w:r>
    </w:p>
    <w:p w14:paraId="64349791" w14:textId="205E1DDB" w:rsidR="004A618A" w:rsidRDefault="004A618A" w:rsidP="004A618A">
      <w:pPr>
        <w:pStyle w:val="2"/>
        <w:numPr>
          <w:ilvl w:val="2"/>
          <w:numId w:val="6"/>
        </w:numPr>
      </w:pPr>
      <w:r>
        <w:t xml:space="preserve">Далее необходимо бесконечно запрашивать у пользователя сообщения </w:t>
      </w:r>
      <w:r w:rsidR="009052FD">
        <w:t xml:space="preserve">и </w:t>
      </w:r>
      <w:r w:rsidR="007E436D">
        <w:t>отправлять их на сервер при помощи</w:t>
      </w:r>
    </w:p>
    <w:p w14:paraId="7A4C0ECC" w14:textId="6FB90A99" w:rsidR="007E436D" w:rsidRDefault="007E436D" w:rsidP="007E436D">
      <w:pPr>
        <w:pStyle w:val="ad"/>
        <w:rPr>
          <w:lang w:val="ru-RU"/>
        </w:rPr>
      </w:pPr>
      <w:r w:rsidRPr="007E436D">
        <w:t>await</w:t>
      </w:r>
      <w:r w:rsidRPr="0080656F">
        <w:rPr>
          <w:lang w:val="ru-RU"/>
        </w:rPr>
        <w:t xml:space="preserve"> </w:t>
      </w:r>
      <w:proofErr w:type="gramStart"/>
      <w:r w:rsidRPr="007E436D">
        <w:t>connection</w:t>
      </w:r>
      <w:r w:rsidRPr="0080656F">
        <w:rPr>
          <w:lang w:val="ru-RU"/>
        </w:rPr>
        <w:t>.</w:t>
      </w:r>
      <w:r w:rsidRPr="007E436D">
        <w:t>InvokeAsync</w:t>
      </w:r>
      <w:proofErr w:type="gramEnd"/>
      <w:r w:rsidRPr="0080656F">
        <w:rPr>
          <w:lang w:val="ru-RU"/>
        </w:rPr>
        <w:t>(</w:t>
      </w:r>
      <w:proofErr w:type="gramStart"/>
      <w:r w:rsidR="0080656F">
        <w:rPr>
          <w:lang w:val="ru-RU"/>
        </w:rPr>
        <w:t>имя_м</w:t>
      </w:r>
      <w:r w:rsidR="0028511A">
        <w:rPr>
          <w:lang w:val="ru-RU"/>
        </w:rPr>
        <w:t>е</w:t>
      </w:r>
      <w:r w:rsidR="0080656F">
        <w:rPr>
          <w:lang w:val="ru-RU"/>
        </w:rPr>
        <w:t>тода</w:t>
      </w:r>
      <w:r w:rsidR="0028511A">
        <w:rPr>
          <w:lang w:val="ru-RU"/>
        </w:rPr>
        <w:t>_</w:t>
      </w:r>
      <w:r w:rsidR="0080656F">
        <w:rPr>
          <w:lang w:val="ru-RU"/>
        </w:rPr>
        <w:t>обработки</w:t>
      </w:r>
      <w:r w:rsidR="0028511A">
        <w:rPr>
          <w:lang w:val="ru-RU"/>
        </w:rPr>
        <w:t>_</w:t>
      </w:r>
      <w:r w:rsidR="0080656F">
        <w:rPr>
          <w:lang w:val="ru-RU"/>
        </w:rPr>
        <w:t>сообщен</w:t>
      </w:r>
      <w:r w:rsidR="0028511A">
        <w:rPr>
          <w:lang w:val="ru-RU"/>
        </w:rPr>
        <w:t>ий_</w:t>
      </w:r>
      <w:r w:rsidR="0028511A">
        <w:t>hub</w:t>
      </w:r>
      <w:r w:rsidRPr="0080656F">
        <w:rPr>
          <w:lang w:val="ru-RU"/>
        </w:rPr>
        <w:t xml:space="preserve">, </w:t>
      </w:r>
      <w:r w:rsidR="0080656F">
        <w:rPr>
          <w:lang w:val="ru-RU"/>
        </w:rPr>
        <w:t>отправляемые</w:t>
      </w:r>
      <w:r w:rsidR="0080656F" w:rsidRPr="0080656F">
        <w:rPr>
          <w:lang w:val="ru-RU"/>
        </w:rPr>
        <w:t>_</w:t>
      </w:r>
      <w:r w:rsidR="0080656F">
        <w:rPr>
          <w:lang w:val="ru-RU"/>
        </w:rPr>
        <w:t>данные</w:t>
      </w:r>
      <w:r w:rsidRPr="0080656F">
        <w:rPr>
          <w:lang w:val="ru-RU"/>
        </w:rPr>
        <w:t>);</w:t>
      </w:r>
      <w:proofErr w:type="gramEnd"/>
    </w:p>
    <w:p w14:paraId="3A45836F" w14:textId="77777777" w:rsidR="009575DF" w:rsidRDefault="009575DF" w:rsidP="00383471">
      <w:pPr>
        <w:pStyle w:val="2"/>
        <w:numPr>
          <w:ilvl w:val="0"/>
          <w:numId w:val="0"/>
        </w:numPr>
        <w:ind w:left="567"/>
      </w:pPr>
    </w:p>
    <w:p w14:paraId="36DAE5F0" w14:textId="145A66F1" w:rsidR="00383471" w:rsidRDefault="007F184A" w:rsidP="007F184A">
      <w:pPr>
        <w:pStyle w:val="2"/>
      </w:pPr>
      <w:r>
        <w:t>Реализация комнат-чатов</w:t>
      </w:r>
    </w:p>
    <w:p w14:paraId="0FF4E03D" w14:textId="43247F30" w:rsidR="007F184A" w:rsidRDefault="00BC775E" w:rsidP="007F184A">
      <w:pPr>
        <w:pStyle w:val="2"/>
        <w:numPr>
          <w:ilvl w:val="2"/>
          <w:numId w:val="6"/>
        </w:numPr>
      </w:pPr>
      <w:r>
        <w:t>Добавить</w:t>
      </w:r>
      <w:r w:rsidRPr="009E2E1B">
        <w:t xml:space="preserve"> </w:t>
      </w:r>
      <w:r>
        <w:t>в</w:t>
      </w:r>
      <w:r w:rsidRPr="009E2E1B">
        <w:t xml:space="preserve"> </w:t>
      </w:r>
      <w:r w:rsidR="00D0024A">
        <w:t>класс</w:t>
      </w:r>
      <w:r w:rsidR="00D0024A" w:rsidRPr="009E2E1B">
        <w:t xml:space="preserve"> </w:t>
      </w:r>
      <w:r w:rsidR="00D0024A">
        <w:rPr>
          <w:lang w:val="en-US"/>
        </w:rPr>
        <w:t>ChatHub</w:t>
      </w:r>
      <w:r w:rsidR="00D0024A" w:rsidRPr="009E2E1B">
        <w:t xml:space="preserve"> </w:t>
      </w:r>
      <w:r w:rsidR="00D0024A">
        <w:t>два</w:t>
      </w:r>
      <w:r w:rsidR="00D0024A" w:rsidRPr="009E2E1B">
        <w:t xml:space="preserve"> </w:t>
      </w:r>
      <w:r w:rsidR="00D0024A">
        <w:t>поля</w:t>
      </w:r>
      <w:r w:rsidR="00D0024A" w:rsidRPr="009E2E1B">
        <w:t xml:space="preserve"> </w:t>
      </w:r>
      <w:r w:rsidR="00A07C6E">
        <w:t>типа</w:t>
      </w:r>
      <w:r w:rsidR="00A07C6E" w:rsidRPr="009E2E1B">
        <w:t xml:space="preserve"> </w:t>
      </w:r>
      <w:proofErr w:type="gramStart"/>
      <w:r w:rsidR="009E2E1B" w:rsidRPr="009E2E1B">
        <w:rPr>
          <w:lang w:val="en-US"/>
        </w:rPr>
        <w:t>ConcurrentDictionary</w:t>
      </w:r>
      <w:r w:rsidR="009E2E1B" w:rsidRPr="009E2E1B">
        <w:t>&lt;</w:t>
      </w:r>
      <w:proofErr w:type="gramEnd"/>
      <w:r w:rsidR="009E2E1B" w:rsidRPr="009E2E1B">
        <w:rPr>
          <w:lang w:val="en-US"/>
        </w:rPr>
        <w:t>string</w:t>
      </w:r>
      <w:r w:rsidR="009E2E1B" w:rsidRPr="009E2E1B">
        <w:t xml:space="preserve">, </w:t>
      </w:r>
      <w:r w:rsidR="009E2E1B" w:rsidRPr="009E2E1B">
        <w:rPr>
          <w:lang w:val="en-US"/>
        </w:rPr>
        <w:t>string</w:t>
      </w:r>
      <w:r w:rsidR="009E2E1B" w:rsidRPr="009E2E1B">
        <w:t>&gt;</w:t>
      </w:r>
      <w:r w:rsidR="009E2E1B" w:rsidRPr="009E2E1B">
        <w:t xml:space="preserve"> </w:t>
      </w:r>
      <w:r w:rsidR="009E2E1B">
        <w:t>для</w:t>
      </w:r>
      <w:r w:rsidR="009E2E1B" w:rsidRPr="009E2E1B">
        <w:t xml:space="preserve"> </w:t>
      </w:r>
      <w:r w:rsidR="009E2E1B">
        <w:t xml:space="preserve">хранения данных о именах пользователей </w:t>
      </w:r>
      <w:r w:rsidR="00E973AF">
        <w:t>и подключениях к комнатам.</w:t>
      </w:r>
    </w:p>
    <w:p w14:paraId="5A34B82E" w14:textId="1CDF6F0D" w:rsidR="00317DC4" w:rsidRDefault="00317DC4" w:rsidP="00317DC4">
      <w:pPr>
        <w:pStyle w:val="2"/>
        <w:numPr>
          <w:ilvl w:val="2"/>
          <w:numId w:val="6"/>
        </w:numPr>
      </w:pPr>
      <w:r>
        <w:t>Реализовать</w:t>
      </w:r>
      <w:r w:rsidRPr="00317DC4">
        <w:t xml:space="preserve"> </w:t>
      </w:r>
      <w:r>
        <w:t>метод</w:t>
      </w:r>
      <w:r w:rsidRPr="00317DC4">
        <w:t xml:space="preserve"> </w:t>
      </w:r>
      <w:proofErr w:type="gramStart"/>
      <w:r w:rsidRPr="00317DC4">
        <w:rPr>
          <w:lang w:val="en-US"/>
        </w:rPr>
        <w:t>JoinRoom</w:t>
      </w:r>
      <w:r w:rsidRPr="00317DC4">
        <w:t>(</w:t>
      </w:r>
      <w:proofErr w:type="gramEnd"/>
      <w:r w:rsidRPr="00317DC4">
        <w:rPr>
          <w:lang w:val="en-US"/>
        </w:rPr>
        <w:t>string</w:t>
      </w:r>
      <w:r w:rsidRPr="00317DC4">
        <w:t xml:space="preserve"> </w:t>
      </w:r>
      <w:r w:rsidRPr="00317DC4">
        <w:rPr>
          <w:lang w:val="en-US"/>
        </w:rPr>
        <w:t>roomName</w:t>
      </w:r>
      <w:r w:rsidRPr="00317DC4">
        <w:t xml:space="preserve">, </w:t>
      </w:r>
      <w:r w:rsidRPr="00317DC4">
        <w:rPr>
          <w:lang w:val="en-US"/>
        </w:rPr>
        <w:t>string</w:t>
      </w:r>
      <w:r w:rsidRPr="00317DC4">
        <w:t xml:space="preserve"> </w:t>
      </w:r>
      <w:r w:rsidRPr="00317DC4">
        <w:rPr>
          <w:lang w:val="en-US"/>
        </w:rPr>
        <w:t>userName</w:t>
      </w:r>
      <w:r w:rsidRPr="00317DC4">
        <w:t>)</w:t>
      </w:r>
      <w:r w:rsidRPr="00317DC4">
        <w:t xml:space="preserve">, </w:t>
      </w:r>
      <w:r>
        <w:t>в</w:t>
      </w:r>
      <w:r w:rsidRPr="00317DC4">
        <w:t xml:space="preserve"> </w:t>
      </w:r>
      <w:r>
        <w:t>котором</w:t>
      </w:r>
      <w:r w:rsidRPr="00317DC4">
        <w:t xml:space="preserve"> </w:t>
      </w:r>
      <w:r>
        <w:t xml:space="preserve">необходимо </w:t>
      </w:r>
      <w:r w:rsidR="00540376">
        <w:t>сохранить данные пользователя в соответствующие словари</w:t>
      </w:r>
    </w:p>
    <w:p w14:paraId="62BDC304" w14:textId="78A92510" w:rsidR="00540376" w:rsidRPr="00540376" w:rsidRDefault="00540376" w:rsidP="00540376">
      <w:pPr>
        <w:pStyle w:val="ad"/>
        <w:rPr>
          <w:highlight w:val="white"/>
        </w:rPr>
      </w:pPr>
      <w:r w:rsidRPr="00540376">
        <w:t xml:space="preserve">// </w:t>
      </w:r>
      <w:r>
        <w:rPr>
          <w:lang w:val="ru-RU"/>
        </w:rPr>
        <w:t>Получаем соединение</w:t>
      </w:r>
    </w:p>
    <w:p w14:paraId="782CFE44" w14:textId="2E6B3ADC" w:rsidR="00540376" w:rsidRPr="00540376" w:rsidRDefault="00540376" w:rsidP="00540376">
      <w:pPr>
        <w:pStyle w:val="ad"/>
        <w:rPr>
          <w:highlight w:val="white"/>
        </w:rPr>
      </w:pPr>
      <w:r w:rsidRPr="00540376">
        <w:rPr>
          <w:highlight w:val="white"/>
        </w:rPr>
        <w:t>var connectionId = Context.</w:t>
      </w:r>
      <w:proofErr w:type="gramStart"/>
      <w:r w:rsidRPr="00540376">
        <w:rPr>
          <w:highlight w:val="white"/>
        </w:rPr>
        <w:t>ConnectionId;</w:t>
      </w:r>
      <w:proofErr w:type="gramEnd"/>
    </w:p>
    <w:p w14:paraId="71236B37" w14:textId="77777777" w:rsidR="00540376" w:rsidRPr="00540376" w:rsidRDefault="00540376" w:rsidP="00540376">
      <w:pPr>
        <w:pStyle w:val="ad"/>
        <w:rPr>
          <w:highlight w:val="white"/>
        </w:rPr>
      </w:pPr>
    </w:p>
    <w:p w14:paraId="76D50833" w14:textId="77777777" w:rsidR="00540376" w:rsidRPr="00540376" w:rsidRDefault="00540376" w:rsidP="00540376">
      <w:pPr>
        <w:pStyle w:val="ad"/>
        <w:rPr>
          <w:highlight w:val="white"/>
        </w:rPr>
      </w:pPr>
      <w:r w:rsidRPr="00540376">
        <w:rPr>
          <w:highlight w:val="white"/>
        </w:rPr>
        <w:t>// Привязать соединение к комнате и пользователю</w:t>
      </w:r>
    </w:p>
    <w:p w14:paraId="65A88A08" w14:textId="77777777" w:rsidR="00540376" w:rsidRPr="00540376" w:rsidRDefault="00540376" w:rsidP="00540376">
      <w:pPr>
        <w:pStyle w:val="ad"/>
        <w:rPr>
          <w:highlight w:val="white"/>
        </w:rPr>
      </w:pPr>
      <w:r w:rsidRPr="00540376">
        <w:rPr>
          <w:highlight w:val="white"/>
        </w:rPr>
        <w:t xml:space="preserve">ConnectionToRoom[connectionId] = </w:t>
      </w:r>
      <w:proofErr w:type="gramStart"/>
      <w:r w:rsidRPr="00540376">
        <w:rPr>
          <w:highlight w:val="white"/>
        </w:rPr>
        <w:t>roomName;</w:t>
      </w:r>
      <w:proofErr w:type="gramEnd"/>
    </w:p>
    <w:p w14:paraId="0DE4A5C5" w14:textId="0DC43857" w:rsidR="00540376" w:rsidRDefault="00540376" w:rsidP="00540376">
      <w:pPr>
        <w:pStyle w:val="ad"/>
        <w:rPr>
          <w:lang w:val="ru-RU"/>
        </w:rPr>
      </w:pPr>
      <w:r w:rsidRPr="00540376">
        <w:rPr>
          <w:highlight w:val="white"/>
        </w:rPr>
        <w:t xml:space="preserve">ConnectionToUser[connectionId] = </w:t>
      </w:r>
      <w:proofErr w:type="gramStart"/>
      <w:r w:rsidRPr="00540376">
        <w:rPr>
          <w:highlight w:val="white"/>
        </w:rPr>
        <w:t>userName;</w:t>
      </w:r>
      <w:proofErr w:type="gramEnd"/>
    </w:p>
    <w:p w14:paraId="5B0E884E" w14:textId="0D67C027" w:rsidR="00A34FA2" w:rsidRPr="00A34FA2" w:rsidRDefault="00A34FA2" w:rsidP="00540376">
      <w:pPr>
        <w:pStyle w:val="ad"/>
        <w:rPr>
          <w:lang w:val="ru-RU"/>
        </w:rPr>
      </w:pPr>
      <w:r w:rsidRPr="00A34FA2">
        <w:rPr>
          <w:lang w:val="ru-RU"/>
        </w:rPr>
        <w:t xml:space="preserve">// </w:t>
      </w:r>
      <w:r>
        <w:rPr>
          <w:lang w:val="ru-RU"/>
        </w:rPr>
        <w:t>Добавляем соединение в группу по имени комнаты</w:t>
      </w:r>
    </w:p>
    <w:p w14:paraId="4AB75E16" w14:textId="3F621831" w:rsidR="00A34FA2" w:rsidRDefault="00A34FA2" w:rsidP="00540376">
      <w:pPr>
        <w:pStyle w:val="ad"/>
        <w:rPr>
          <w:lang w:val="ru-RU"/>
        </w:rPr>
      </w:pPr>
      <w:r w:rsidRPr="00A34FA2">
        <w:t>await Groups.AddToGroupAsync(connectionId, roomName</w:t>
      </w:r>
      <w:proofErr w:type="gramStart"/>
      <w:r w:rsidRPr="00A34FA2">
        <w:t>);</w:t>
      </w:r>
      <w:proofErr w:type="gramEnd"/>
    </w:p>
    <w:p w14:paraId="3B7659F6" w14:textId="34694C5E" w:rsidR="00843D7A" w:rsidRDefault="008C3924" w:rsidP="00843D7A">
      <w:pPr>
        <w:pStyle w:val="2"/>
        <w:numPr>
          <w:ilvl w:val="2"/>
          <w:numId w:val="6"/>
        </w:numPr>
      </w:pPr>
      <w:r>
        <w:t>Далее при обработке сообщений на сервере можно использовать</w:t>
      </w:r>
    </w:p>
    <w:p w14:paraId="1A77BB18" w14:textId="4FD63A8A" w:rsidR="008C3924" w:rsidRPr="00575606" w:rsidRDefault="008C3924" w:rsidP="008C3924">
      <w:pPr>
        <w:pStyle w:val="ad"/>
        <w:rPr>
          <w:highlight w:val="white"/>
          <w:lang w:val="ru-RU"/>
        </w:rPr>
      </w:pPr>
      <w:r w:rsidRPr="00575606">
        <w:rPr>
          <w:highlight w:val="white"/>
          <w:lang w:val="ru-RU"/>
        </w:rPr>
        <w:t>//</w:t>
      </w:r>
      <w:r>
        <w:rPr>
          <w:highlight w:val="white"/>
          <w:lang w:val="ru-RU"/>
        </w:rPr>
        <w:t xml:space="preserve"> Проверка</w:t>
      </w:r>
      <w:r w:rsidR="00575606">
        <w:rPr>
          <w:highlight w:val="white"/>
          <w:lang w:val="ru-RU"/>
        </w:rPr>
        <w:t xml:space="preserve"> наличия имени пользователя и комнаты в </w:t>
      </w:r>
      <w:r w:rsidR="00575606">
        <w:rPr>
          <w:highlight w:val="white"/>
        </w:rPr>
        <w:t>ConcurrentDictionary</w:t>
      </w:r>
    </w:p>
    <w:p w14:paraId="49F3E39B" w14:textId="67C20CF3" w:rsidR="008C3924" w:rsidRPr="008C3924" w:rsidRDefault="008C3924" w:rsidP="008C3924">
      <w:pPr>
        <w:pStyle w:val="ad"/>
        <w:rPr>
          <w:highlight w:val="white"/>
        </w:rPr>
      </w:pPr>
      <w:r w:rsidRPr="008C3924">
        <w:rPr>
          <w:highlight w:val="white"/>
        </w:rPr>
        <w:t>if (ConnectionToRoom.TryGetValue(connectionId, out var room) &amp;&amp;</w:t>
      </w:r>
    </w:p>
    <w:p w14:paraId="2C6F7DF6" w14:textId="77777777" w:rsidR="008C3924" w:rsidRPr="008C3924" w:rsidRDefault="008C3924" w:rsidP="008C3924">
      <w:pPr>
        <w:pStyle w:val="ad"/>
        <w:rPr>
          <w:highlight w:val="white"/>
        </w:rPr>
      </w:pPr>
      <w:r w:rsidRPr="008C3924">
        <w:rPr>
          <w:highlight w:val="white"/>
        </w:rPr>
        <w:t xml:space="preserve">    ConnectionToUser.TryGetValue(connectionId, out var user))</w:t>
      </w:r>
    </w:p>
    <w:p w14:paraId="4C40193D" w14:textId="77777777" w:rsidR="008C3924" w:rsidRDefault="008C3924" w:rsidP="008C3924">
      <w:pPr>
        <w:pStyle w:val="ad"/>
        <w:rPr>
          <w:highlight w:val="white"/>
          <w:lang w:val="ru-RU"/>
        </w:rPr>
      </w:pPr>
      <w:r w:rsidRPr="008C3924">
        <w:rPr>
          <w:highlight w:val="white"/>
        </w:rPr>
        <w:t>{</w:t>
      </w:r>
    </w:p>
    <w:p w14:paraId="11106455" w14:textId="39B6D464" w:rsidR="00575606" w:rsidRPr="00575606" w:rsidRDefault="00575606" w:rsidP="008C3924">
      <w:pPr>
        <w:pStyle w:val="ad"/>
        <w:rPr>
          <w:highlight w:val="white"/>
          <w:lang w:val="ru-RU"/>
        </w:rPr>
      </w:pPr>
      <w:r>
        <w:rPr>
          <w:highlight w:val="white"/>
          <w:lang w:val="ru-RU"/>
        </w:rPr>
        <w:t xml:space="preserve">// Отправка </w:t>
      </w:r>
      <w:r w:rsidR="007744CF">
        <w:rPr>
          <w:highlight w:val="white"/>
          <w:lang w:val="ru-RU"/>
        </w:rPr>
        <w:t>данных клиентам в определенной группе</w:t>
      </w:r>
    </w:p>
    <w:p w14:paraId="52150EF4" w14:textId="77777777" w:rsidR="008C3924" w:rsidRPr="008C3924" w:rsidRDefault="008C3924" w:rsidP="008C3924">
      <w:pPr>
        <w:pStyle w:val="ad"/>
        <w:rPr>
          <w:highlight w:val="white"/>
        </w:rPr>
      </w:pPr>
      <w:r w:rsidRPr="007744CF">
        <w:rPr>
          <w:highlight w:val="white"/>
          <w:lang w:val="ru-RU"/>
        </w:rPr>
        <w:t xml:space="preserve">    </w:t>
      </w:r>
      <w:r w:rsidRPr="008C3924">
        <w:rPr>
          <w:highlight w:val="white"/>
        </w:rPr>
        <w:t>await Clients.Group(room</w:t>
      </w:r>
      <w:proofErr w:type="gramStart"/>
      <w:r w:rsidRPr="008C3924">
        <w:rPr>
          <w:highlight w:val="white"/>
        </w:rPr>
        <w:t>).SendAsync</w:t>
      </w:r>
      <w:proofErr w:type="gramEnd"/>
      <w:r w:rsidRPr="008C3924">
        <w:rPr>
          <w:highlight w:val="white"/>
        </w:rPr>
        <w:t>("ReceiveMessage", user, message</w:t>
      </w:r>
      <w:proofErr w:type="gramStart"/>
      <w:r w:rsidRPr="008C3924">
        <w:rPr>
          <w:highlight w:val="white"/>
        </w:rPr>
        <w:t>);</w:t>
      </w:r>
      <w:proofErr w:type="gramEnd"/>
    </w:p>
    <w:p w14:paraId="77E3F6CB" w14:textId="0CEB7FA9" w:rsidR="008C3924" w:rsidRDefault="008C3924" w:rsidP="008C3924">
      <w:pPr>
        <w:pStyle w:val="ad"/>
        <w:rPr>
          <w:lang w:val="ru-RU"/>
        </w:rPr>
      </w:pPr>
      <w:r w:rsidRPr="008C3924">
        <w:rPr>
          <w:highlight w:val="white"/>
        </w:rPr>
        <w:t>}</w:t>
      </w:r>
    </w:p>
    <w:p w14:paraId="599FBF87" w14:textId="1DD6EA4A" w:rsidR="000D0B9D" w:rsidRDefault="00A57F23" w:rsidP="007744CF">
      <w:pPr>
        <w:pStyle w:val="2"/>
        <w:numPr>
          <w:ilvl w:val="2"/>
          <w:numId w:val="6"/>
        </w:numPr>
      </w:pPr>
      <w:r>
        <w:t xml:space="preserve">Необходимо </w:t>
      </w:r>
      <w:r w:rsidR="00146987">
        <w:t xml:space="preserve">обработать отключение пользователя от группы при разрыве соединения с клиентом, для этого необходимо переопределить </w:t>
      </w:r>
      <w:r w:rsidR="000D0B9D">
        <w:t xml:space="preserve">стандартный метод </w:t>
      </w:r>
      <w:r w:rsidR="000D0B9D" w:rsidRPr="000D0B9D">
        <w:t>OnDisconnectedAsync</w:t>
      </w:r>
      <w:r w:rsidR="000D0B9D">
        <w:t xml:space="preserve"> и использовать в нем</w:t>
      </w:r>
    </w:p>
    <w:p w14:paraId="09DCB9A3" w14:textId="45A15752" w:rsidR="007744CF" w:rsidRPr="000D0B9D" w:rsidRDefault="000D0B9D" w:rsidP="002D6B7C">
      <w:pPr>
        <w:pStyle w:val="ad"/>
      </w:pPr>
      <w:r w:rsidRPr="000D0B9D">
        <w:t>await Groups.RemoveFromGroupAsync(connectionId, room</w:t>
      </w:r>
      <w:proofErr w:type="gramStart"/>
      <w:r w:rsidRPr="000D0B9D">
        <w:t>);</w:t>
      </w:r>
      <w:proofErr w:type="gramEnd"/>
    </w:p>
    <w:p w14:paraId="39ED5954" w14:textId="6B743842" w:rsidR="00193C2E" w:rsidRPr="00193C2E" w:rsidRDefault="00A36F65" w:rsidP="0000051A">
      <w:pPr>
        <w:pStyle w:val="1"/>
      </w:pPr>
      <w:r>
        <w:t>Порядок выполнения работы</w:t>
      </w:r>
    </w:p>
    <w:p w14:paraId="6E9A8C2F" w14:textId="7667FA7F" w:rsidR="00A36F65" w:rsidRDefault="00A36F65" w:rsidP="0000051A">
      <w:pPr>
        <w:pStyle w:val="2"/>
      </w:pPr>
      <w:r>
        <w:t xml:space="preserve">Запустить MS Visual Studio и создать </w:t>
      </w:r>
      <w:r w:rsidR="003606C6">
        <w:t>оконное</w:t>
      </w:r>
      <w:r w:rsidR="00D41914" w:rsidRPr="00D41914">
        <w:t xml:space="preserve"> </w:t>
      </w:r>
      <w:r>
        <w:t>приложение C#.</w:t>
      </w:r>
    </w:p>
    <w:p w14:paraId="3A00CB54" w14:textId="27CE0A67" w:rsidR="00A36F65" w:rsidRDefault="00A36F65" w:rsidP="0000051A">
      <w:pPr>
        <w:pStyle w:val="2"/>
      </w:pPr>
      <w:r>
        <w:t>Выполнить все задания из п.5 в одном решении.</w:t>
      </w:r>
    </w:p>
    <w:p w14:paraId="4B8530DA" w14:textId="48272B11" w:rsidR="00A36F65" w:rsidRDefault="00A36F65" w:rsidP="0000051A">
      <w:pPr>
        <w:pStyle w:val="2"/>
      </w:pPr>
      <w:r>
        <w:t>Ответить на контрольные вопросы.</w:t>
      </w:r>
    </w:p>
    <w:p w14:paraId="4FB00525" w14:textId="70B77A79" w:rsidR="00A36F65" w:rsidRDefault="00A36F65" w:rsidP="00A36F65">
      <w:pPr>
        <w:pStyle w:val="1"/>
      </w:pPr>
      <w:r>
        <w:t>Содержание отчета</w:t>
      </w:r>
    </w:p>
    <w:p w14:paraId="2EC23023" w14:textId="0D982189" w:rsidR="00A36F65" w:rsidRDefault="00A36F65" w:rsidP="0000051A">
      <w:pPr>
        <w:pStyle w:val="2"/>
      </w:pPr>
      <w:r>
        <w:t>Титульный лист</w:t>
      </w:r>
    </w:p>
    <w:p w14:paraId="6ABD846E" w14:textId="2C1B35D3" w:rsidR="00A36F65" w:rsidRDefault="00A36F65" w:rsidP="0000051A">
      <w:pPr>
        <w:pStyle w:val="2"/>
      </w:pPr>
      <w:r>
        <w:t>Цель работы</w:t>
      </w:r>
    </w:p>
    <w:p w14:paraId="038E6860" w14:textId="0ACB2E57" w:rsidR="00A36F65" w:rsidRDefault="00A36F65" w:rsidP="0000051A">
      <w:pPr>
        <w:pStyle w:val="2"/>
      </w:pPr>
      <w:r>
        <w:t>Ответы на контрольные вопросы</w:t>
      </w:r>
    </w:p>
    <w:p w14:paraId="0946DA62" w14:textId="5FC2F748" w:rsidR="00A36F65" w:rsidRDefault="00A36F65" w:rsidP="0000051A">
      <w:pPr>
        <w:pStyle w:val="2"/>
      </w:pPr>
      <w:r>
        <w:lastRenderedPageBreak/>
        <w:t>Вывод</w:t>
      </w:r>
    </w:p>
    <w:p w14:paraId="7E349B38" w14:textId="16E24FDF" w:rsidR="00A36F65" w:rsidRDefault="00A36F65" w:rsidP="00A36F65">
      <w:pPr>
        <w:pStyle w:val="1"/>
      </w:pPr>
      <w:r>
        <w:t>Контрольные вопросы</w:t>
      </w:r>
    </w:p>
    <w:p w14:paraId="18072CF5" w14:textId="3A888F72" w:rsidR="0050289C" w:rsidRDefault="002D6B7C" w:rsidP="0050289C">
      <w:pPr>
        <w:pStyle w:val="2"/>
      </w:pPr>
      <w:r>
        <w:t xml:space="preserve">Что такое </w:t>
      </w:r>
      <w:r>
        <w:rPr>
          <w:lang w:val="en-US"/>
        </w:rPr>
        <w:t>SignalR</w:t>
      </w:r>
      <w:r w:rsidR="0050289C" w:rsidRPr="0050289C">
        <w:t xml:space="preserve">? </w:t>
      </w:r>
    </w:p>
    <w:p w14:paraId="2B3A8744" w14:textId="0FEE503B" w:rsidR="008A4B80" w:rsidRDefault="0026500F" w:rsidP="00756DCB">
      <w:pPr>
        <w:pStyle w:val="2"/>
      </w:pPr>
      <w:r>
        <w:t xml:space="preserve">Каким образом осуществляется обмен данными между клиентом и сервером </w:t>
      </w:r>
      <w:r>
        <w:rPr>
          <w:lang w:val="en-US"/>
        </w:rPr>
        <w:t>SignalR</w:t>
      </w:r>
      <w:r w:rsidR="00756DCB">
        <w:t>?</w:t>
      </w:r>
    </w:p>
    <w:sectPr w:rsidR="008A4B80" w:rsidSect="002C0269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E34DF" w14:textId="77777777" w:rsidR="001E6693" w:rsidRDefault="001E6693" w:rsidP="00FC25DB">
      <w:r>
        <w:separator/>
      </w:r>
    </w:p>
  </w:endnote>
  <w:endnote w:type="continuationSeparator" w:id="0">
    <w:p w14:paraId="090B06E2" w14:textId="77777777" w:rsidR="001E6693" w:rsidRDefault="001E6693" w:rsidP="00FC2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D1972F" w14:textId="77777777" w:rsidR="001E6693" w:rsidRDefault="001E6693" w:rsidP="00FC25DB">
      <w:r>
        <w:separator/>
      </w:r>
    </w:p>
  </w:footnote>
  <w:footnote w:type="continuationSeparator" w:id="0">
    <w:p w14:paraId="3C65CDA5" w14:textId="77777777" w:rsidR="001E6693" w:rsidRDefault="001E6693" w:rsidP="00FC2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10C00" w14:textId="15CEF3F5" w:rsidR="002C0269" w:rsidRPr="00896278" w:rsidRDefault="002C0269" w:rsidP="002C0269">
    <w:pPr>
      <w:pStyle w:val="af"/>
      <w:jc w:val="right"/>
    </w:pPr>
    <w:r>
      <w:t>Составитель</w:t>
    </w:r>
    <w:r w:rsidRPr="00FC25DB">
      <w:t xml:space="preserve">: </w:t>
    </w:r>
    <w:r w:rsidR="00896278">
      <w:t xml:space="preserve">Садовский </w:t>
    </w:r>
    <w:proofErr w:type="gramStart"/>
    <w:r w:rsidR="00896278">
      <w:t>Р.В.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9C2242B2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-141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9C2242B2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-141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536165564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-141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65"/>
    <w:rsid w:val="0000051A"/>
    <w:rsid w:val="00006874"/>
    <w:rsid w:val="00012C19"/>
    <w:rsid w:val="00027117"/>
    <w:rsid w:val="000352B5"/>
    <w:rsid w:val="00041130"/>
    <w:rsid w:val="00041CF4"/>
    <w:rsid w:val="00052CF2"/>
    <w:rsid w:val="000605AD"/>
    <w:rsid w:val="000C6E34"/>
    <w:rsid w:val="000D0B9D"/>
    <w:rsid w:val="000D1E84"/>
    <w:rsid w:val="000F67ED"/>
    <w:rsid w:val="00107022"/>
    <w:rsid w:val="001215E0"/>
    <w:rsid w:val="00121604"/>
    <w:rsid w:val="00122F9D"/>
    <w:rsid w:val="00123DF9"/>
    <w:rsid w:val="00124D8F"/>
    <w:rsid w:val="00130EEA"/>
    <w:rsid w:val="00132DA3"/>
    <w:rsid w:val="00146987"/>
    <w:rsid w:val="00160926"/>
    <w:rsid w:val="00177E71"/>
    <w:rsid w:val="0018259A"/>
    <w:rsid w:val="0018663F"/>
    <w:rsid w:val="0019205D"/>
    <w:rsid w:val="0019320E"/>
    <w:rsid w:val="00193C2E"/>
    <w:rsid w:val="001974B9"/>
    <w:rsid w:val="001A189A"/>
    <w:rsid w:val="001A5834"/>
    <w:rsid w:val="001B02B9"/>
    <w:rsid w:val="001C1B0E"/>
    <w:rsid w:val="001D14B1"/>
    <w:rsid w:val="001D6C22"/>
    <w:rsid w:val="001E32F3"/>
    <w:rsid w:val="001E3EC2"/>
    <w:rsid w:val="001E6693"/>
    <w:rsid w:val="0020111D"/>
    <w:rsid w:val="00201DF3"/>
    <w:rsid w:val="00206109"/>
    <w:rsid w:val="00206F98"/>
    <w:rsid w:val="00211751"/>
    <w:rsid w:val="00225C92"/>
    <w:rsid w:val="002352FC"/>
    <w:rsid w:val="00244D9F"/>
    <w:rsid w:val="00255BE2"/>
    <w:rsid w:val="002616E2"/>
    <w:rsid w:val="0026500F"/>
    <w:rsid w:val="002700FF"/>
    <w:rsid w:val="00271E47"/>
    <w:rsid w:val="00277E79"/>
    <w:rsid w:val="00282616"/>
    <w:rsid w:val="00282FE2"/>
    <w:rsid w:val="0028511A"/>
    <w:rsid w:val="002911D1"/>
    <w:rsid w:val="002C0269"/>
    <w:rsid w:val="002D088D"/>
    <w:rsid w:val="002D1AA7"/>
    <w:rsid w:val="002D3B8D"/>
    <w:rsid w:val="002D6B7C"/>
    <w:rsid w:val="002F6B5C"/>
    <w:rsid w:val="00314668"/>
    <w:rsid w:val="00317DC4"/>
    <w:rsid w:val="00326EB3"/>
    <w:rsid w:val="0033420B"/>
    <w:rsid w:val="00335E4D"/>
    <w:rsid w:val="00344120"/>
    <w:rsid w:val="003606C6"/>
    <w:rsid w:val="003625E5"/>
    <w:rsid w:val="00383471"/>
    <w:rsid w:val="00384E2C"/>
    <w:rsid w:val="00390FA4"/>
    <w:rsid w:val="003A76D6"/>
    <w:rsid w:val="003C398A"/>
    <w:rsid w:val="003D7274"/>
    <w:rsid w:val="003E2A57"/>
    <w:rsid w:val="003E39D5"/>
    <w:rsid w:val="003F2140"/>
    <w:rsid w:val="003F7EAB"/>
    <w:rsid w:val="004055D3"/>
    <w:rsid w:val="00433E26"/>
    <w:rsid w:val="00451F8B"/>
    <w:rsid w:val="00452FD9"/>
    <w:rsid w:val="0045416B"/>
    <w:rsid w:val="00475CE1"/>
    <w:rsid w:val="00483A80"/>
    <w:rsid w:val="00483B73"/>
    <w:rsid w:val="00486866"/>
    <w:rsid w:val="004A368A"/>
    <w:rsid w:val="004A618A"/>
    <w:rsid w:val="004C34F3"/>
    <w:rsid w:val="004D53C2"/>
    <w:rsid w:val="004D612B"/>
    <w:rsid w:val="004E41CC"/>
    <w:rsid w:val="0050289C"/>
    <w:rsid w:val="005106F2"/>
    <w:rsid w:val="00524730"/>
    <w:rsid w:val="005269C5"/>
    <w:rsid w:val="00540376"/>
    <w:rsid w:val="00547865"/>
    <w:rsid w:val="00575606"/>
    <w:rsid w:val="005820ED"/>
    <w:rsid w:val="005B325B"/>
    <w:rsid w:val="005B32E0"/>
    <w:rsid w:val="005C16A0"/>
    <w:rsid w:val="005C7C10"/>
    <w:rsid w:val="005D7775"/>
    <w:rsid w:val="005F7679"/>
    <w:rsid w:val="006011F8"/>
    <w:rsid w:val="00625881"/>
    <w:rsid w:val="00627D50"/>
    <w:rsid w:val="00641A80"/>
    <w:rsid w:val="00647CC3"/>
    <w:rsid w:val="00662853"/>
    <w:rsid w:val="00664942"/>
    <w:rsid w:val="006727F4"/>
    <w:rsid w:val="00693BA2"/>
    <w:rsid w:val="006B7607"/>
    <w:rsid w:val="006D0593"/>
    <w:rsid w:val="006D1338"/>
    <w:rsid w:val="006D396F"/>
    <w:rsid w:val="006D5F29"/>
    <w:rsid w:val="006E2B52"/>
    <w:rsid w:val="00710046"/>
    <w:rsid w:val="00717166"/>
    <w:rsid w:val="0072155A"/>
    <w:rsid w:val="00726744"/>
    <w:rsid w:val="00751708"/>
    <w:rsid w:val="00756DCB"/>
    <w:rsid w:val="00770BB1"/>
    <w:rsid w:val="007744CF"/>
    <w:rsid w:val="00775EF0"/>
    <w:rsid w:val="00781ECE"/>
    <w:rsid w:val="00782277"/>
    <w:rsid w:val="007875E2"/>
    <w:rsid w:val="00791112"/>
    <w:rsid w:val="007A0677"/>
    <w:rsid w:val="007A2E65"/>
    <w:rsid w:val="007A4044"/>
    <w:rsid w:val="007B5B95"/>
    <w:rsid w:val="007E436D"/>
    <w:rsid w:val="007F184A"/>
    <w:rsid w:val="008018B9"/>
    <w:rsid w:val="0080593E"/>
    <w:rsid w:val="0080656F"/>
    <w:rsid w:val="00814C20"/>
    <w:rsid w:val="00822DC5"/>
    <w:rsid w:val="00824D09"/>
    <w:rsid w:val="00826222"/>
    <w:rsid w:val="00843D7A"/>
    <w:rsid w:val="00845B1B"/>
    <w:rsid w:val="00846B25"/>
    <w:rsid w:val="00847F79"/>
    <w:rsid w:val="00867BA6"/>
    <w:rsid w:val="008741CF"/>
    <w:rsid w:val="008823E4"/>
    <w:rsid w:val="00896278"/>
    <w:rsid w:val="008A4B80"/>
    <w:rsid w:val="008B66AF"/>
    <w:rsid w:val="008C30FF"/>
    <w:rsid w:val="008C3121"/>
    <w:rsid w:val="008C3924"/>
    <w:rsid w:val="008E4913"/>
    <w:rsid w:val="008E55B3"/>
    <w:rsid w:val="008F5493"/>
    <w:rsid w:val="009052FD"/>
    <w:rsid w:val="00915625"/>
    <w:rsid w:val="00925158"/>
    <w:rsid w:val="0092660E"/>
    <w:rsid w:val="00955557"/>
    <w:rsid w:val="009575DF"/>
    <w:rsid w:val="0096009A"/>
    <w:rsid w:val="00981F95"/>
    <w:rsid w:val="009C4C2F"/>
    <w:rsid w:val="009D1032"/>
    <w:rsid w:val="009D55D5"/>
    <w:rsid w:val="009E2E1B"/>
    <w:rsid w:val="009E47ED"/>
    <w:rsid w:val="009E52C2"/>
    <w:rsid w:val="009F348F"/>
    <w:rsid w:val="009F70EC"/>
    <w:rsid w:val="00A07C6E"/>
    <w:rsid w:val="00A10917"/>
    <w:rsid w:val="00A170CF"/>
    <w:rsid w:val="00A21DB7"/>
    <w:rsid w:val="00A24B82"/>
    <w:rsid w:val="00A277FA"/>
    <w:rsid w:val="00A34FA2"/>
    <w:rsid w:val="00A36F65"/>
    <w:rsid w:val="00A46EC8"/>
    <w:rsid w:val="00A50BED"/>
    <w:rsid w:val="00A57F23"/>
    <w:rsid w:val="00A63332"/>
    <w:rsid w:val="00A67EC0"/>
    <w:rsid w:val="00A71DD1"/>
    <w:rsid w:val="00A749A3"/>
    <w:rsid w:val="00A7632F"/>
    <w:rsid w:val="00A82DE3"/>
    <w:rsid w:val="00AA4FB0"/>
    <w:rsid w:val="00AB5728"/>
    <w:rsid w:val="00AF4C4A"/>
    <w:rsid w:val="00AF4D02"/>
    <w:rsid w:val="00B118CB"/>
    <w:rsid w:val="00B3400C"/>
    <w:rsid w:val="00B64CC5"/>
    <w:rsid w:val="00B90583"/>
    <w:rsid w:val="00BA694D"/>
    <w:rsid w:val="00BC5ED1"/>
    <w:rsid w:val="00BC775E"/>
    <w:rsid w:val="00BF672E"/>
    <w:rsid w:val="00C01B94"/>
    <w:rsid w:val="00C07BB1"/>
    <w:rsid w:val="00C11527"/>
    <w:rsid w:val="00C17D13"/>
    <w:rsid w:val="00C31BCA"/>
    <w:rsid w:val="00C33A77"/>
    <w:rsid w:val="00C413C9"/>
    <w:rsid w:val="00C5607C"/>
    <w:rsid w:val="00C73AC8"/>
    <w:rsid w:val="00C75160"/>
    <w:rsid w:val="00C851F4"/>
    <w:rsid w:val="00C86B3A"/>
    <w:rsid w:val="00CA0B34"/>
    <w:rsid w:val="00CA320B"/>
    <w:rsid w:val="00CA3ECB"/>
    <w:rsid w:val="00CA48FF"/>
    <w:rsid w:val="00CA701D"/>
    <w:rsid w:val="00CC21CA"/>
    <w:rsid w:val="00CD26BC"/>
    <w:rsid w:val="00CD62B5"/>
    <w:rsid w:val="00CE18CF"/>
    <w:rsid w:val="00CF0E87"/>
    <w:rsid w:val="00CF798C"/>
    <w:rsid w:val="00D000B2"/>
    <w:rsid w:val="00D0024A"/>
    <w:rsid w:val="00D15B2F"/>
    <w:rsid w:val="00D26AB2"/>
    <w:rsid w:val="00D37337"/>
    <w:rsid w:val="00D41914"/>
    <w:rsid w:val="00D51F90"/>
    <w:rsid w:val="00D63B6C"/>
    <w:rsid w:val="00D66C75"/>
    <w:rsid w:val="00D7186E"/>
    <w:rsid w:val="00D96B60"/>
    <w:rsid w:val="00DB5CE5"/>
    <w:rsid w:val="00DB7ABA"/>
    <w:rsid w:val="00DD15F1"/>
    <w:rsid w:val="00E01507"/>
    <w:rsid w:val="00E01EF8"/>
    <w:rsid w:val="00E125C7"/>
    <w:rsid w:val="00E1614E"/>
    <w:rsid w:val="00E17483"/>
    <w:rsid w:val="00E41FEF"/>
    <w:rsid w:val="00E472F1"/>
    <w:rsid w:val="00E65989"/>
    <w:rsid w:val="00E80EF8"/>
    <w:rsid w:val="00E92F73"/>
    <w:rsid w:val="00E973AF"/>
    <w:rsid w:val="00EA764A"/>
    <w:rsid w:val="00EB5254"/>
    <w:rsid w:val="00ED4A90"/>
    <w:rsid w:val="00EE187F"/>
    <w:rsid w:val="00F01CCE"/>
    <w:rsid w:val="00F1333F"/>
    <w:rsid w:val="00F26F59"/>
    <w:rsid w:val="00F31A9D"/>
    <w:rsid w:val="00F4011D"/>
    <w:rsid w:val="00F63965"/>
    <w:rsid w:val="00F64BF6"/>
    <w:rsid w:val="00F66C91"/>
    <w:rsid w:val="00F70A8D"/>
    <w:rsid w:val="00F76935"/>
    <w:rsid w:val="00F76DD3"/>
    <w:rsid w:val="00F77596"/>
    <w:rsid w:val="00F84549"/>
    <w:rsid w:val="00F91405"/>
    <w:rsid w:val="00FC25DB"/>
    <w:rsid w:val="00FC7FA4"/>
    <w:rsid w:val="00FD06CA"/>
    <w:rsid w:val="00FE7967"/>
    <w:rsid w:val="00FF5080"/>
    <w:rsid w:val="00FF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4EFEF2"/>
  <w15:chartTrackingRefBased/>
  <w15:docId w15:val="{628EC650-FF0E-4F00-91B0-87B1D7AE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23E4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C413C9"/>
    <w:pPr>
      <w:pageBreakBefore/>
      <w:widowControl w:val="0"/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C413C9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D3733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ind w:firstLine="0"/>
    </w:pPr>
    <w:rPr>
      <w:rFonts w:ascii="Courier New" w:hAnsi="Courier New"/>
      <w:sz w:val="24"/>
      <w:szCs w:val="24"/>
      <w:lang w:val="en-US"/>
    </w:rPr>
  </w:style>
  <w:style w:type="character" w:customStyle="1" w:styleId="ae">
    <w:name w:val="Фрагмент кода Знак"/>
    <w:basedOn w:val="a1"/>
    <w:link w:val="ad"/>
    <w:rsid w:val="00D37337"/>
    <w:rPr>
      <w:rFonts w:ascii="Courier New" w:hAnsi="Courier New"/>
      <w:sz w:val="24"/>
      <w:szCs w:val="24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00051A"/>
    <w:pPr>
      <w:widowControl w:val="0"/>
      <w:numPr>
        <w:ilvl w:val="1"/>
        <w:numId w:val="6"/>
      </w:numPr>
      <w:ind w:left="0"/>
    </w:pPr>
  </w:style>
  <w:style w:type="character" w:customStyle="1" w:styleId="24">
    <w:name w:val="Основная нумерация 2 Знак"/>
    <w:basedOn w:val="a1"/>
    <w:link w:val="2"/>
    <w:rsid w:val="0000051A"/>
  </w:style>
  <w:style w:type="paragraph" w:styleId="af">
    <w:name w:val="header"/>
    <w:basedOn w:val="a0"/>
    <w:link w:val="af0"/>
    <w:uiPriority w:val="99"/>
    <w:unhideWhenUsed/>
    <w:rsid w:val="00FC25DB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FC25DB"/>
  </w:style>
  <w:style w:type="paragraph" w:styleId="af1">
    <w:name w:val="footer"/>
    <w:basedOn w:val="a0"/>
    <w:link w:val="af2"/>
    <w:uiPriority w:val="99"/>
    <w:unhideWhenUsed/>
    <w:rsid w:val="00FC25DB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FC2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378</TotalTime>
  <Pages>3</Pages>
  <Words>403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140</cp:revision>
  <cp:lastPrinted>2025-06-12T16:17:00Z</cp:lastPrinted>
  <dcterms:created xsi:type="dcterms:W3CDTF">2025-06-08T19:32:00Z</dcterms:created>
  <dcterms:modified xsi:type="dcterms:W3CDTF">2025-06-12T16:21:00Z</dcterms:modified>
</cp:coreProperties>
</file>