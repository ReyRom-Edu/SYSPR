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30B55816" w:rsidR="00A36F65" w:rsidRPr="000605AD" w:rsidRDefault="00A36F65" w:rsidP="00C413C9">
      <w:pPr>
        <w:pStyle w:val="10"/>
      </w:pPr>
      <w:r w:rsidRPr="00C413C9">
        <w:t>Лабораторная</w:t>
      </w:r>
      <w:r>
        <w:t xml:space="preserve"> работа №</w:t>
      </w:r>
      <w:r w:rsidR="00483A80">
        <w:t>2</w:t>
      </w:r>
      <w:r w:rsidR="00452FD9">
        <w:t>2</w:t>
      </w:r>
      <w:r>
        <w:br/>
      </w:r>
      <w:r w:rsidR="008018B9" w:rsidRPr="008018B9">
        <w:t>Разработка утилиты Менеджер паролей</w:t>
      </w:r>
    </w:p>
    <w:p w14:paraId="1026D853" w14:textId="7E126FE9" w:rsidR="00A36F65" w:rsidRDefault="00A36F65" w:rsidP="001A189A">
      <w:pPr>
        <w:pStyle w:val="1"/>
      </w:pPr>
      <w:r>
        <w:t>Цель работы</w:t>
      </w:r>
    </w:p>
    <w:p w14:paraId="0D82E750" w14:textId="3DA9D3AB" w:rsidR="001A189A" w:rsidRPr="001A189A" w:rsidRDefault="00452FD9" w:rsidP="001A189A">
      <w:pPr>
        <w:pStyle w:val="2"/>
      </w:pPr>
      <w:r w:rsidRPr="00452FD9">
        <w:t>Научиться выполнять шифрование и дешифрование данных в приложениях на C#, используя встроенные алгоритмы шифрования</w:t>
      </w:r>
      <w:r w:rsidR="001A189A" w:rsidRPr="001A189A">
        <w:t>.</w:t>
      </w:r>
    </w:p>
    <w:p w14:paraId="641B9FE9" w14:textId="6724E570" w:rsidR="00A36F65" w:rsidRDefault="00A36F65" w:rsidP="001A189A">
      <w:pPr>
        <w:pStyle w:val="1"/>
      </w:pPr>
      <w:r>
        <w:t>Литература</w:t>
      </w:r>
    </w:p>
    <w:p w14:paraId="47107353" w14:textId="390CAC53" w:rsidR="00A36F65" w:rsidRDefault="00CA701D" w:rsidP="00A36F65">
      <w:pPr>
        <w:pStyle w:val="2"/>
      </w:pPr>
      <w:r w:rsidRPr="00CA701D">
        <w:t>Фленов, М. Е. Библия C#. 4 изд / М. Е. Фленов. – Санкт-Петербург: БХВПетербург, 2019. – 512 с. – URL: https://ibooks.ru/bookshelf/366634/reading. – Режим доступа: только для зарегистрированных пользователей. – Текст : электронный. – гл.</w:t>
      </w:r>
      <w:r w:rsidR="00F84549" w:rsidRPr="00F84549">
        <w:t>14.2-14.4</w:t>
      </w:r>
      <w:r w:rsidR="00A36F65"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467FDB19" w14:textId="77777777" w:rsidR="00452FD9" w:rsidRDefault="00452FD9" w:rsidP="00F84549">
      <w:pPr>
        <w:pStyle w:val="2"/>
      </w:pPr>
      <w:r w:rsidRPr="00452FD9">
        <w:t xml:space="preserve">Отображение регистрационных данных пользователя </w:t>
      </w:r>
    </w:p>
    <w:p w14:paraId="66CECD27" w14:textId="1776E019" w:rsidR="00452FD9" w:rsidRDefault="00452FD9" w:rsidP="00452FD9">
      <w:pPr>
        <w:pStyle w:val="2"/>
        <w:numPr>
          <w:ilvl w:val="2"/>
          <w:numId w:val="6"/>
        </w:numPr>
      </w:pPr>
      <w:r w:rsidRPr="00452FD9">
        <w:t xml:space="preserve">Разработать оконное приложение, отображающее данные из файла passwords.txt в ListView (столбцы: сайт/приложение, логин, пароль). Данные должны считываться из текстового файла passwords.txt (каждый набор значений – на отдельной строке, значения в наборе отделяются друг от друга точкой с запятой). </w:t>
      </w:r>
    </w:p>
    <w:p w14:paraId="4C87F961" w14:textId="77777777" w:rsidR="00452FD9" w:rsidRDefault="00452FD9" w:rsidP="00F84549">
      <w:pPr>
        <w:pStyle w:val="2"/>
      </w:pPr>
      <w:r w:rsidRPr="00452FD9">
        <w:t xml:space="preserve">Добавление регистрационных данных пользователя </w:t>
      </w:r>
    </w:p>
    <w:p w14:paraId="4418F555" w14:textId="46BC9AB5" w:rsidR="00452FD9" w:rsidRDefault="00452FD9" w:rsidP="00452FD9">
      <w:pPr>
        <w:pStyle w:val="2"/>
        <w:numPr>
          <w:ilvl w:val="2"/>
          <w:numId w:val="6"/>
        </w:numPr>
      </w:pPr>
      <w:r w:rsidRPr="00452FD9">
        <w:t xml:space="preserve">Реализовать в приложении из п.5.1 возможность добавления новых регистрационных данных. У пользователя должны запрашиваться сайт/приложение, логин, пароль. Введенные данные должны записываться в конец текстового файла passwords.txt при нажатии на кнопку «Добавить». </w:t>
      </w:r>
    </w:p>
    <w:p w14:paraId="44D1FBFB" w14:textId="77777777" w:rsidR="00452FD9" w:rsidRDefault="00452FD9" w:rsidP="00F84549">
      <w:pPr>
        <w:pStyle w:val="2"/>
      </w:pPr>
      <w:r w:rsidRPr="00452FD9">
        <w:t xml:space="preserve">Генерация пароля </w:t>
      </w:r>
    </w:p>
    <w:p w14:paraId="635C55D6" w14:textId="1370E6E3" w:rsidR="00452FD9" w:rsidRDefault="00452FD9" w:rsidP="00452FD9">
      <w:pPr>
        <w:pStyle w:val="2"/>
        <w:numPr>
          <w:ilvl w:val="2"/>
          <w:numId w:val="6"/>
        </w:numPr>
      </w:pPr>
      <w:r w:rsidRPr="00452FD9">
        <w:t>Реализовать в приложении из п.5.2 возможность генерации пароля заданной длины из символов английского алфавита</w:t>
      </w:r>
      <w:r w:rsidR="00F4011D">
        <w:t xml:space="preserve"> различного регистра и цифр</w:t>
      </w:r>
      <w:r w:rsidRPr="00452FD9">
        <w:t xml:space="preserve"> при нажатии на кнопку «Сгенерировать пароль». Длина пароля указывается в поле ввода. Сгенерированный пароль должен отображаться в поле ввода пароля. </w:t>
      </w:r>
    </w:p>
    <w:p w14:paraId="78CB2B2B" w14:textId="77777777" w:rsidR="00452FD9" w:rsidRDefault="00452FD9" w:rsidP="00F84549">
      <w:pPr>
        <w:pStyle w:val="2"/>
      </w:pPr>
      <w:r w:rsidRPr="00452FD9">
        <w:t xml:space="preserve">Шифрование данных </w:t>
      </w:r>
    </w:p>
    <w:p w14:paraId="4CA82335" w14:textId="341909E6" w:rsidR="00452FD9" w:rsidRDefault="00452FD9" w:rsidP="00452FD9">
      <w:pPr>
        <w:pStyle w:val="2"/>
        <w:numPr>
          <w:ilvl w:val="2"/>
          <w:numId w:val="6"/>
        </w:numPr>
      </w:pPr>
      <w:r w:rsidRPr="00452FD9">
        <w:t>Реализовать в приложении из п.5.2 шифрование пароля</w:t>
      </w:r>
      <w:r w:rsidR="00C01B94">
        <w:t xml:space="preserve"> алгоритмом </w:t>
      </w:r>
      <w:r w:rsidR="00C01B94">
        <w:rPr>
          <w:lang w:val="en-US"/>
        </w:rPr>
        <w:t>AES</w:t>
      </w:r>
      <w:r w:rsidR="001C1B0E">
        <w:t xml:space="preserve"> при сохранении в текстовый файл</w:t>
      </w:r>
      <w:r w:rsidRPr="00452FD9">
        <w:t xml:space="preserve">. </w:t>
      </w:r>
    </w:p>
    <w:p w14:paraId="3F829D9C" w14:textId="77777777" w:rsidR="00452FD9" w:rsidRDefault="00452FD9" w:rsidP="00F84549">
      <w:pPr>
        <w:pStyle w:val="2"/>
      </w:pPr>
      <w:r w:rsidRPr="00452FD9">
        <w:t xml:space="preserve">Дешифрование данных </w:t>
      </w:r>
    </w:p>
    <w:p w14:paraId="2CF3EB9D" w14:textId="0E82B6D5" w:rsidR="00F84549" w:rsidRPr="00F84549" w:rsidRDefault="00452FD9" w:rsidP="00452FD9">
      <w:pPr>
        <w:pStyle w:val="2"/>
        <w:numPr>
          <w:ilvl w:val="2"/>
          <w:numId w:val="6"/>
        </w:numPr>
      </w:pPr>
      <w:r w:rsidRPr="00452FD9">
        <w:t>Реализовать в приложении из п.5.4 отображение расшифрованных паролей</w:t>
      </w:r>
      <w:r w:rsidR="00C851F4">
        <w:t xml:space="preserve"> при считывании данных из файла</w:t>
      </w:r>
      <w:r w:rsidR="00F84549" w:rsidRPr="00F84549">
        <w:t xml:space="preserve">. </w:t>
      </w:r>
    </w:p>
    <w:p w14:paraId="39ED5954" w14:textId="1EDD5ADF" w:rsidR="00193C2E" w:rsidRPr="00193C2E" w:rsidRDefault="00A36F65" w:rsidP="00193C2E">
      <w:pPr>
        <w:pStyle w:val="1"/>
      </w:pPr>
      <w:r>
        <w:lastRenderedPageBreak/>
        <w:t>Порядок выполнения работы</w:t>
      </w:r>
    </w:p>
    <w:p w14:paraId="6E9A8C2F" w14:textId="7667FA7F" w:rsidR="00A36F65" w:rsidRDefault="00A36F65" w:rsidP="00193C2E">
      <w:pPr>
        <w:pStyle w:val="2"/>
      </w:pPr>
      <w:r>
        <w:t xml:space="preserve">Запустить MS Visual Studio и создать </w:t>
      </w:r>
      <w:r w:rsidR="003606C6">
        <w:t>оконное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6E5A4848" w14:textId="77777777" w:rsidR="00FF5080" w:rsidRDefault="00FF5080" w:rsidP="00FF5080">
      <w:pPr>
        <w:pStyle w:val="2"/>
      </w:pPr>
      <w:r>
        <w:t>Что такое «шифрование»?</w:t>
      </w:r>
    </w:p>
    <w:p w14:paraId="1893E4CD" w14:textId="2B7EEDF3" w:rsidR="00FF5080" w:rsidRDefault="00FF5080" w:rsidP="00FF5080">
      <w:pPr>
        <w:pStyle w:val="2"/>
      </w:pPr>
      <w:r>
        <w:t>Что такое «дешифрование»?</w:t>
      </w:r>
    </w:p>
    <w:p w14:paraId="7CBD3CA6" w14:textId="15CD4E2F" w:rsidR="00FF5080" w:rsidRDefault="00FF5080" w:rsidP="00FF5080">
      <w:pPr>
        <w:pStyle w:val="2"/>
      </w:pPr>
      <w:r>
        <w:t>Что такое «AES»?</w:t>
      </w:r>
    </w:p>
    <w:p w14:paraId="02CCA4A5" w14:textId="2A8A889D" w:rsidR="00FF5080" w:rsidRDefault="00FF5080" w:rsidP="00FF5080">
      <w:pPr>
        <w:pStyle w:val="2"/>
      </w:pPr>
      <w:r>
        <w:t>Какими могут быть размеры ключа в алгоритме AES?</w:t>
      </w:r>
    </w:p>
    <w:p w14:paraId="2FFFADF6" w14:textId="0E585A3F" w:rsidR="00EE187F" w:rsidRDefault="00FF5080" w:rsidP="00FF5080">
      <w:pPr>
        <w:pStyle w:val="2"/>
      </w:pPr>
      <w:r>
        <w:t>Какое пространство имен требуется подключить для применения стандартных алгоритмов шифрования?</w:t>
      </w:r>
      <w:r>
        <w:cr/>
      </w:r>
    </w:p>
    <w:sectPr w:rsidR="00EE187F" w:rsidSect="002C0269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0714F" w14:textId="77777777" w:rsidR="00201DF3" w:rsidRDefault="00201DF3" w:rsidP="00FC25DB">
      <w:r>
        <w:separator/>
      </w:r>
    </w:p>
  </w:endnote>
  <w:endnote w:type="continuationSeparator" w:id="0">
    <w:p w14:paraId="714190B2" w14:textId="77777777" w:rsidR="00201DF3" w:rsidRDefault="00201DF3" w:rsidP="00FC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4002E" w14:textId="77777777" w:rsidR="00201DF3" w:rsidRDefault="00201DF3" w:rsidP="00FC25DB">
      <w:r>
        <w:separator/>
      </w:r>
    </w:p>
  </w:footnote>
  <w:footnote w:type="continuationSeparator" w:id="0">
    <w:p w14:paraId="756B52F5" w14:textId="77777777" w:rsidR="00201DF3" w:rsidRDefault="00201DF3" w:rsidP="00FC2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C00" w14:textId="68700353" w:rsidR="002C0269" w:rsidRPr="002C0269" w:rsidRDefault="002C0269" w:rsidP="002C0269">
    <w:pPr>
      <w:pStyle w:val="af"/>
      <w:jc w:val="right"/>
      <w:rPr>
        <w:lang w:val="en-US"/>
      </w:rPr>
    </w:pPr>
    <w:r>
      <w:t>Составитель</w:t>
    </w:r>
    <w:r w:rsidRPr="00FC25DB">
      <w:t xml:space="preserve">: </w:t>
    </w:r>
    <w:r>
      <w:t>Маломан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12C19"/>
    <w:rsid w:val="00052CF2"/>
    <w:rsid w:val="000605AD"/>
    <w:rsid w:val="00160926"/>
    <w:rsid w:val="0018259A"/>
    <w:rsid w:val="0018663F"/>
    <w:rsid w:val="0019320E"/>
    <w:rsid w:val="00193C2E"/>
    <w:rsid w:val="001974B9"/>
    <w:rsid w:val="001A189A"/>
    <w:rsid w:val="001C1B0E"/>
    <w:rsid w:val="001E32F3"/>
    <w:rsid w:val="0020111D"/>
    <w:rsid w:val="00201DF3"/>
    <w:rsid w:val="00244D9F"/>
    <w:rsid w:val="00255BE2"/>
    <w:rsid w:val="00271E47"/>
    <w:rsid w:val="002C0269"/>
    <w:rsid w:val="002D088D"/>
    <w:rsid w:val="002D1AA7"/>
    <w:rsid w:val="00335E4D"/>
    <w:rsid w:val="003606C6"/>
    <w:rsid w:val="00384E2C"/>
    <w:rsid w:val="003C398A"/>
    <w:rsid w:val="003D7274"/>
    <w:rsid w:val="003E39D5"/>
    <w:rsid w:val="003F7EAB"/>
    <w:rsid w:val="00452FD9"/>
    <w:rsid w:val="00483A80"/>
    <w:rsid w:val="004A368A"/>
    <w:rsid w:val="005106F2"/>
    <w:rsid w:val="00524730"/>
    <w:rsid w:val="005269C5"/>
    <w:rsid w:val="005C16A0"/>
    <w:rsid w:val="005D7775"/>
    <w:rsid w:val="00625881"/>
    <w:rsid w:val="00664942"/>
    <w:rsid w:val="006727F4"/>
    <w:rsid w:val="00693BA2"/>
    <w:rsid w:val="006D5F29"/>
    <w:rsid w:val="006E2B52"/>
    <w:rsid w:val="0072155A"/>
    <w:rsid w:val="00751708"/>
    <w:rsid w:val="00782277"/>
    <w:rsid w:val="008018B9"/>
    <w:rsid w:val="00814C20"/>
    <w:rsid w:val="00824D09"/>
    <w:rsid w:val="00826222"/>
    <w:rsid w:val="00846B25"/>
    <w:rsid w:val="008741CF"/>
    <w:rsid w:val="008823E4"/>
    <w:rsid w:val="008C30FF"/>
    <w:rsid w:val="008C3121"/>
    <w:rsid w:val="008E4913"/>
    <w:rsid w:val="008E55B3"/>
    <w:rsid w:val="008F5493"/>
    <w:rsid w:val="00915625"/>
    <w:rsid w:val="00925158"/>
    <w:rsid w:val="0096009A"/>
    <w:rsid w:val="009D55D5"/>
    <w:rsid w:val="009E52C2"/>
    <w:rsid w:val="009F70EC"/>
    <w:rsid w:val="00A24B82"/>
    <w:rsid w:val="00A277FA"/>
    <w:rsid w:val="00A36F65"/>
    <w:rsid w:val="00A46EC8"/>
    <w:rsid w:val="00A7632F"/>
    <w:rsid w:val="00B118CB"/>
    <w:rsid w:val="00B90583"/>
    <w:rsid w:val="00BA694D"/>
    <w:rsid w:val="00BF672E"/>
    <w:rsid w:val="00C01B94"/>
    <w:rsid w:val="00C07BB1"/>
    <w:rsid w:val="00C17D13"/>
    <w:rsid w:val="00C413C9"/>
    <w:rsid w:val="00C73AC8"/>
    <w:rsid w:val="00C851F4"/>
    <w:rsid w:val="00CA3ECB"/>
    <w:rsid w:val="00CA701D"/>
    <w:rsid w:val="00CF0E87"/>
    <w:rsid w:val="00D000B2"/>
    <w:rsid w:val="00D26AB2"/>
    <w:rsid w:val="00D41914"/>
    <w:rsid w:val="00D51F90"/>
    <w:rsid w:val="00D63B6C"/>
    <w:rsid w:val="00D66C75"/>
    <w:rsid w:val="00D96B60"/>
    <w:rsid w:val="00DB5CE5"/>
    <w:rsid w:val="00E01507"/>
    <w:rsid w:val="00E01EF8"/>
    <w:rsid w:val="00E1614E"/>
    <w:rsid w:val="00E472F1"/>
    <w:rsid w:val="00E65989"/>
    <w:rsid w:val="00E80EF8"/>
    <w:rsid w:val="00EE187F"/>
    <w:rsid w:val="00F1333F"/>
    <w:rsid w:val="00F4011D"/>
    <w:rsid w:val="00F63965"/>
    <w:rsid w:val="00F84549"/>
    <w:rsid w:val="00FC25DB"/>
    <w:rsid w:val="00FE7967"/>
    <w:rsid w:val="00F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header"/>
    <w:basedOn w:val="a0"/>
    <w:link w:val="af0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C25DB"/>
  </w:style>
  <w:style w:type="paragraph" w:styleId="af1">
    <w:name w:val="footer"/>
    <w:basedOn w:val="a0"/>
    <w:link w:val="af2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C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109</TotalTime>
  <Pages>2</Pages>
  <Words>315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73</cp:revision>
  <dcterms:created xsi:type="dcterms:W3CDTF">2025-01-23T13:37:00Z</dcterms:created>
  <dcterms:modified xsi:type="dcterms:W3CDTF">2025-03-27T08:11:00Z</dcterms:modified>
</cp:coreProperties>
</file>