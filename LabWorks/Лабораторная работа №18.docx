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CD17687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372D12">
        <w:t>8</w:t>
      </w:r>
      <w:r>
        <w:br/>
      </w:r>
      <w:r w:rsidR="00C028E6" w:rsidRPr="00C028E6">
        <w:t>Разработка утилиты для анализа дисков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6ADF2846" w14:textId="0350C68C" w:rsidR="00C028E6" w:rsidRDefault="00C028E6" w:rsidP="001A189A">
      <w:pPr>
        <w:pStyle w:val="2"/>
      </w:pPr>
      <w:r w:rsidRPr="00C028E6">
        <w:t>Научиться получать и отображать статистическую информацию о дисковом пространстве в приложениях на C#</w:t>
      </w:r>
      <w:r>
        <w:t>.</w:t>
      </w:r>
    </w:p>
    <w:p w14:paraId="641B9FE9" w14:textId="64F37512" w:rsidR="00A36F65" w:rsidRDefault="00A36F65" w:rsidP="00C028E6">
      <w:pPr>
        <w:pStyle w:val="1"/>
      </w:pPr>
      <w:r>
        <w:t>Литература</w:t>
      </w:r>
    </w:p>
    <w:p w14:paraId="47107353" w14:textId="45B27772" w:rsidR="00A36F65" w:rsidRDefault="00177079" w:rsidP="00177079">
      <w:pPr>
        <w:pStyle w:val="2"/>
      </w:pPr>
      <w:proofErr w:type="spellStart"/>
      <w:r w:rsidRPr="00177079">
        <w:t>Фленов</w:t>
      </w:r>
      <w:proofErr w:type="spellEnd"/>
      <w:r w:rsidRPr="00177079">
        <w:t xml:space="preserve">, М. Е. Библия C#. 4 </w:t>
      </w:r>
      <w:proofErr w:type="spellStart"/>
      <w:r w:rsidRPr="00177079">
        <w:t>изд</w:t>
      </w:r>
      <w:proofErr w:type="spellEnd"/>
      <w:r w:rsidRPr="00177079">
        <w:t xml:space="preserve"> / М. Е. </w:t>
      </w:r>
      <w:proofErr w:type="spellStart"/>
      <w:r w:rsidRPr="00177079">
        <w:t>Фленов</w:t>
      </w:r>
      <w:proofErr w:type="spellEnd"/>
      <w:r w:rsidRPr="00177079">
        <w:t xml:space="preserve">. – Санкт-Петербург: </w:t>
      </w:r>
      <w:proofErr w:type="spellStart"/>
      <w:r w:rsidRPr="00177079">
        <w:t>БХВПетербург</w:t>
      </w:r>
      <w:proofErr w:type="spellEnd"/>
      <w:r w:rsidRPr="00177079">
        <w:t>, 2019. – 512 с. – URL: https://ibooks.ru/bookshelf/366634/reading. – Режим</w:t>
      </w:r>
      <w:r>
        <w:t xml:space="preserve"> </w:t>
      </w:r>
      <w:r w:rsidRPr="00177079">
        <w:t>доступа: только для зарегистрированных пользователей. – Текст : электронный. –</w:t>
      </w:r>
      <w:r>
        <w:t xml:space="preserve"> </w:t>
      </w:r>
      <w:r w:rsidRPr="00177079">
        <w:t>п.5.7.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7D68C5B" w14:textId="77777777" w:rsidR="00E20B24" w:rsidRDefault="00E20B24" w:rsidP="00E20B24">
      <w:pPr>
        <w:pStyle w:val="2"/>
      </w:pPr>
      <w:r w:rsidRPr="00E20B24">
        <w:t xml:space="preserve">Отображение информации о дисках </w:t>
      </w:r>
    </w:p>
    <w:p w14:paraId="0042FE9B" w14:textId="1DBA029C" w:rsidR="00632420" w:rsidRPr="00B34BEC" w:rsidRDefault="00632420" w:rsidP="00243941">
      <w:pPr>
        <w:pStyle w:val="2"/>
        <w:numPr>
          <w:ilvl w:val="2"/>
          <w:numId w:val="6"/>
        </w:numPr>
      </w:pPr>
      <w:r w:rsidRPr="000461EC">
        <w:t>Создать оконное приложение со следующ</w:t>
      </w:r>
      <w:r>
        <w:t>ей</w:t>
      </w:r>
      <w:r w:rsidRPr="000461EC">
        <w:t xml:space="preserve"> </w:t>
      </w:r>
      <w:r>
        <w:t>структурой</w:t>
      </w:r>
      <w:r w:rsidRPr="000461EC">
        <w:t xml:space="preserve">: </w:t>
      </w:r>
    </w:p>
    <w:p w14:paraId="252E3A4E" w14:textId="078D8780" w:rsidR="00632420" w:rsidRDefault="00632420" w:rsidP="00632420">
      <w:r w:rsidRPr="000461EC">
        <w:t xml:space="preserve">- </w:t>
      </w:r>
      <w:r>
        <w:t>Окно разделено</w:t>
      </w:r>
      <w:r w:rsidRPr="000461EC">
        <w:t xml:space="preserve"> на две области: </w:t>
      </w:r>
      <w:r w:rsidRPr="00E20B24">
        <w:t>в верхней части окна будет информация о дисках, в нижней — о текущей папке, имя которой показано в поле ввода</w:t>
      </w:r>
      <w:r w:rsidRPr="000461EC">
        <w:t xml:space="preserve">, </w:t>
      </w:r>
    </w:p>
    <w:p w14:paraId="517F8BC1" w14:textId="5EAE06E9" w:rsidR="002855F8" w:rsidRDefault="00E20B24" w:rsidP="00E20B24">
      <w:pPr>
        <w:pStyle w:val="2"/>
        <w:numPr>
          <w:ilvl w:val="2"/>
          <w:numId w:val="6"/>
        </w:numPr>
      </w:pPr>
      <w:r w:rsidRPr="00E20B24">
        <w:t xml:space="preserve">Настроить элемент управления </w:t>
      </w:r>
      <w:r w:rsidR="0024176E">
        <w:t>для отображения информации о дисках</w:t>
      </w:r>
      <w:r w:rsidRPr="00E20B24">
        <w:t xml:space="preserve">: </w:t>
      </w:r>
    </w:p>
    <w:p w14:paraId="0805FA53" w14:textId="4EE14ED3" w:rsidR="002855F8" w:rsidRDefault="00E20B24" w:rsidP="002855F8">
      <w:r w:rsidRPr="00E20B24">
        <w:t xml:space="preserve">- </w:t>
      </w:r>
      <w:r w:rsidR="0024176E">
        <w:t xml:space="preserve">список дисков должен занимать всю </w:t>
      </w:r>
      <w:r w:rsidR="008F3016">
        <w:t>свободную область</w:t>
      </w:r>
      <w:r w:rsidRPr="00E20B24">
        <w:t xml:space="preserve">, </w:t>
      </w:r>
    </w:p>
    <w:p w14:paraId="27BC29A1" w14:textId="77777777" w:rsidR="008F3016" w:rsidRPr="00E43EFB" w:rsidRDefault="00E20B24" w:rsidP="008F3016">
      <w:r w:rsidRPr="00E20B24">
        <w:t xml:space="preserve">- </w:t>
      </w:r>
      <w:r w:rsidR="008F3016">
        <w:t>отображать в списке</w:t>
      </w:r>
      <w:r w:rsidRPr="00E20B24">
        <w:t xml:space="preserve"> столбц</w:t>
      </w:r>
      <w:r w:rsidR="008F3016">
        <w:t>ы</w:t>
      </w:r>
      <w:r w:rsidRPr="00E20B24">
        <w:t xml:space="preserve"> с названиями Имя, Тип, Общий размер, Использовано %, Свободно</w:t>
      </w:r>
    </w:p>
    <w:p w14:paraId="7A9B52EF" w14:textId="243B6315" w:rsidR="005F10A7" w:rsidRPr="00F81962" w:rsidRDefault="005F10A7" w:rsidP="008F3016">
      <w:r w:rsidRPr="00F81962">
        <w:t xml:space="preserve">- </w:t>
      </w:r>
      <w:r w:rsidR="00F81962">
        <w:t>в зависимости от объема дискового пространства отображать его в соответствующих единицах измерения (Б, КБ, МБ,</w:t>
      </w:r>
      <w:r w:rsidR="00666B78">
        <w:t xml:space="preserve"> ГБ</w:t>
      </w:r>
      <w:r w:rsidR="00F81962">
        <w:t>)</w:t>
      </w:r>
    </w:p>
    <w:p w14:paraId="1A0FDF58" w14:textId="590DD67E" w:rsidR="00E20B24" w:rsidRDefault="00E20B24" w:rsidP="008F3016">
      <w:pPr>
        <w:pStyle w:val="2"/>
        <w:numPr>
          <w:ilvl w:val="2"/>
          <w:numId w:val="6"/>
        </w:numPr>
      </w:pPr>
      <w:r w:rsidRPr="00E20B24">
        <w:t>Реализовать при загрузке формы отображение информации о диск</w:t>
      </w:r>
      <w:r w:rsidR="000A6588">
        <w:t xml:space="preserve">ах при помощи </w:t>
      </w:r>
      <w:r w:rsidR="005F10A7">
        <w:t xml:space="preserve">методов и свойств класса </w:t>
      </w:r>
      <w:proofErr w:type="spellStart"/>
      <w:r w:rsidR="005F10A7">
        <w:rPr>
          <w:lang w:val="en-US"/>
        </w:rPr>
        <w:t>DriveInfo</w:t>
      </w:r>
      <w:proofErr w:type="spellEnd"/>
    </w:p>
    <w:p w14:paraId="78787733" w14:textId="77777777" w:rsidR="00E20B24" w:rsidRDefault="00E20B24" w:rsidP="00E20B24">
      <w:pPr>
        <w:pStyle w:val="2"/>
      </w:pPr>
      <w:r w:rsidRPr="00E20B24">
        <w:t xml:space="preserve">Отображение количества и размера файлов и папок </w:t>
      </w:r>
    </w:p>
    <w:p w14:paraId="1B08A08B" w14:textId="77777777" w:rsidR="002855F8" w:rsidRDefault="00E20B24" w:rsidP="00E20B24">
      <w:pPr>
        <w:pStyle w:val="2"/>
        <w:numPr>
          <w:ilvl w:val="2"/>
          <w:numId w:val="6"/>
        </w:numPr>
      </w:pPr>
      <w:r w:rsidRPr="00E20B24">
        <w:t xml:space="preserve">Добавить в нижнюю панель: </w:t>
      </w:r>
    </w:p>
    <w:p w14:paraId="6938A2A7" w14:textId="2DABA3A0" w:rsidR="002855F8" w:rsidRDefault="00E20B24" w:rsidP="00FA0FBA">
      <w:r w:rsidRPr="00E20B24">
        <w:t xml:space="preserve">- </w:t>
      </w:r>
      <w:r w:rsidR="00FA0FBA">
        <w:t>поле ввода</w:t>
      </w:r>
      <w:r w:rsidRPr="00E20B24">
        <w:t xml:space="preserve"> (предназначен</w:t>
      </w:r>
      <w:r w:rsidR="00FA0FBA">
        <w:t>о</w:t>
      </w:r>
      <w:r w:rsidRPr="00E20B24">
        <w:t xml:space="preserve"> для отображения в строки с именем папки), </w:t>
      </w:r>
    </w:p>
    <w:p w14:paraId="63DA6BE3" w14:textId="6515D32D" w:rsidR="002855F8" w:rsidRDefault="00E20B24" w:rsidP="00FA0FBA">
      <w:r w:rsidRPr="00E20B24">
        <w:t xml:space="preserve">- </w:t>
      </w:r>
      <w:proofErr w:type="spellStart"/>
      <w:r w:rsidRPr="00E20B24">
        <w:t>TabControl</w:t>
      </w:r>
      <w:proofErr w:type="spellEnd"/>
      <w:r w:rsidRPr="00E20B24">
        <w:t xml:space="preserve"> (должен заполнять всю нижнюю панель, предназначен для отображения информации о папк</w:t>
      </w:r>
      <w:r w:rsidR="0011706C">
        <w:t>е</w:t>
      </w:r>
      <w:r w:rsidRPr="00E20B24">
        <w:t xml:space="preserve"> в различных видах в отдельных вкладках). У </w:t>
      </w:r>
      <w:proofErr w:type="spellStart"/>
      <w:r w:rsidRPr="00E20B24">
        <w:t>TabControl</w:t>
      </w:r>
      <w:proofErr w:type="spellEnd"/>
      <w:r w:rsidRPr="00E20B24">
        <w:t xml:space="preserve"> должны быть следующие вкладки: </w:t>
      </w:r>
    </w:p>
    <w:p w14:paraId="6DB27DF2" w14:textId="77777777" w:rsidR="002855F8" w:rsidRDefault="00E20B24" w:rsidP="002855F8">
      <w:r w:rsidRPr="00E20B24">
        <w:t xml:space="preserve">- Общая информация, </w:t>
      </w:r>
    </w:p>
    <w:p w14:paraId="190B7A86" w14:textId="68681FC6" w:rsidR="001570F4" w:rsidRDefault="00E20B24" w:rsidP="001570F4">
      <w:r w:rsidRPr="00E20B24">
        <w:t>- Топ 10 файлов</w:t>
      </w:r>
      <w:r w:rsidR="001570F4">
        <w:t>.</w:t>
      </w:r>
    </w:p>
    <w:p w14:paraId="2EE16EE6" w14:textId="4E79284A" w:rsidR="002855F8" w:rsidRDefault="00E20B24" w:rsidP="001570F4">
      <w:r w:rsidRPr="00E20B24">
        <w:t xml:space="preserve">При вводе имени папки и нажатии Enter в поле ввода должно проверяться, что указанная папка существует. Если папка существует, отобразить в первой вкладке «Общая информация» следующую информацию о выбранной папке: </w:t>
      </w:r>
    </w:p>
    <w:p w14:paraId="4D4BE49C" w14:textId="77777777" w:rsidR="002855F8" w:rsidRDefault="00E20B24" w:rsidP="002855F8">
      <w:r w:rsidRPr="00E20B24">
        <w:lastRenderedPageBreak/>
        <w:t xml:space="preserve">- количество файлов (всех, включая вложенные), </w:t>
      </w:r>
    </w:p>
    <w:p w14:paraId="2B624E2D" w14:textId="77777777" w:rsidR="002855F8" w:rsidRDefault="00E20B24" w:rsidP="002855F8">
      <w:r w:rsidRPr="00E20B24">
        <w:t xml:space="preserve">- количество папок (всех, включая вложенные), </w:t>
      </w:r>
    </w:p>
    <w:p w14:paraId="2FEEF474" w14:textId="77777777" w:rsidR="002855F8" w:rsidRDefault="00E20B24" w:rsidP="002855F8">
      <w:r w:rsidRPr="00E20B24">
        <w:t xml:space="preserve">- размер папки, </w:t>
      </w:r>
    </w:p>
    <w:p w14:paraId="5982F547" w14:textId="755DF0E2" w:rsidR="00E20B24" w:rsidRDefault="00E20B24" w:rsidP="002855F8">
      <w:r w:rsidRPr="00E20B24">
        <w:t xml:space="preserve">- % занятого папкой места на диске, где расположена папка. </w:t>
      </w:r>
    </w:p>
    <w:p w14:paraId="22DD6524" w14:textId="77777777" w:rsidR="00E20B24" w:rsidRDefault="00E20B24" w:rsidP="00E20B24">
      <w:pPr>
        <w:pStyle w:val="2"/>
      </w:pPr>
      <w:r w:rsidRPr="00E20B24">
        <w:t xml:space="preserve">Отображение списка самых больших файлов </w:t>
      </w:r>
    </w:p>
    <w:p w14:paraId="317CCA04" w14:textId="1C38ED6D" w:rsidR="004B2098" w:rsidRDefault="00E20B24" w:rsidP="00E20B24">
      <w:pPr>
        <w:pStyle w:val="2"/>
        <w:numPr>
          <w:ilvl w:val="2"/>
          <w:numId w:val="6"/>
        </w:numPr>
      </w:pPr>
      <w:r w:rsidRPr="00E20B24">
        <w:t xml:space="preserve">Добавить во вкладку «Топ 10 файлов» </w:t>
      </w:r>
      <w:r w:rsidR="004B2098">
        <w:t>список</w:t>
      </w:r>
      <w:r w:rsidRPr="00E20B24">
        <w:t xml:space="preserve"> со столбцами: </w:t>
      </w:r>
    </w:p>
    <w:p w14:paraId="1B892534" w14:textId="77777777" w:rsidR="004B2098" w:rsidRDefault="00E20B24" w:rsidP="004B2098">
      <w:r w:rsidRPr="00E20B24">
        <w:t xml:space="preserve">- имя файла, </w:t>
      </w:r>
    </w:p>
    <w:p w14:paraId="77A9EA86" w14:textId="77777777" w:rsidR="004B2098" w:rsidRDefault="00E20B24" w:rsidP="004B2098">
      <w:r w:rsidRPr="00E20B24">
        <w:t xml:space="preserve">- размер файла, </w:t>
      </w:r>
    </w:p>
    <w:p w14:paraId="5830D20F" w14:textId="77777777" w:rsidR="004B2098" w:rsidRDefault="00E20B24" w:rsidP="004B2098">
      <w:r w:rsidRPr="00E20B24">
        <w:t xml:space="preserve">- расположение файла (полный путь к нему), </w:t>
      </w:r>
    </w:p>
    <w:p w14:paraId="4D8D20FF" w14:textId="4C9701E7" w:rsidR="00E20B24" w:rsidRDefault="00E20B24" w:rsidP="004B2098">
      <w:r w:rsidRPr="00E20B24">
        <w:t xml:space="preserve">- дата последнего изменения. </w:t>
      </w:r>
    </w:p>
    <w:p w14:paraId="364ACEFA" w14:textId="57EDF8E4" w:rsidR="004F66A5" w:rsidRDefault="00E20B24" w:rsidP="00E20B24">
      <w:pPr>
        <w:pStyle w:val="2"/>
        <w:numPr>
          <w:ilvl w:val="2"/>
          <w:numId w:val="6"/>
        </w:numPr>
      </w:pPr>
      <w:r w:rsidRPr="00E20B24">
        <w:t xml:space="preserve">После указания имени папки в </w:t>
      </w:r>
      <w:r w:rsidR="009B4E32">
        <w:t>поле ввода</w:t>
      </w:r>
      <w:r w:rsidRPr="00E20B24">
        <w:t xml:space="preserve"> выводить в </w:t>
      </w:r>
      <w:r w:rsidR="009B4E32">
        <w:t>список</w:t>
      </w:r>
      <w:r w:rsidRPr="00E20B24">
        <w:t xml:space="preserve"> 10 самых больших файлов</w:t>
      </w:r>
    </w:p>
    <w:p w14:paraId="39ED5954" w14:textId="6188B52B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3DC2124" w14:textId="77777777" w:rsidR="00A77AE7" w:rsidRDefault="00A77AE7" w:rsidP="00A77AE7">
      <w:pPr>
        <w:pStyle w:val="2"/>
      </w:pPr>
      <w:r w:rsidRPr="00A77AE7">
        <w:t xml:space="preserve">Какой класс предоставляет информацию о дисках? </w:t>
      </w:r>
    </w:p>
    <w:p w14:paraId="7CE52D70" w14:textId="3613354D" w:rsidR="00A77AE7" w:rsidRDefault="00A77AE7" w:rsidP="00E43EFB">
      <w:pPr>
        <w:pStyle w:val="2"/>
      </w:pPr>
      <w:r w:rsidRPr="00A77AE7">
        <w:t xml:space="preserve">Какой класс предоставляет информацию о файлах? </w:t>
      </w:r>
    </w:p>
    <w:p w14:paraId="262BFB24" w14:textId="77777777" w:rsidR="00A77AE7" w:rsidRDefault="00A77AE7" w:rsidP="00A77AE7">
      <w:pPr>
        <w:pStyle w:val="2"/>
      </w:pPr>
      <w:r w:rsidRPr="00A77AE7">
        <w:t xml:space="preserve">Какой метод позволяет просуммировать значения в списке? </w:t>
      </w:r>
    </w:p>
    <w:p w14:paraId="4F95C387" w14:textId="338F93F5" w:rsidR="006F08B5" w:rsidRDefault="00A77AE7" w:rsidP="00A77AE7">
      <w:pPr>
        <w:pStyle w:val="2"/>
      </w:pPr>
      <w:r w:rsidRPr="00A77AE7">
        <w:t>Какие методы позволяют отсортировать список по возрастанию и убыванию?</w:t>
      </w:r>
    </w:p>
    <w:sectPr w:rsidR="006F08B5" w:rsidSect="00F90071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DDED1" w14:textId="77777777" w:rsidR="00F93A02" w:rsidRDefault="00F93A02" w:rsidP="00FC25DB">
      <w:r>
        <w:separator/>
      </w:r>
    </w:p>
  </w:endnote>
  <w:endnote w:type="continuationSeparator" w:id="0">
    <w:p w14:paraId="33C816B1" w14:textId="77777777" w:rsidR="00F93A02" w:rsidRDefault="00F93A02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F3D21" w14:textId="77777777" w:rsidR="00F93A02" w:rsidRDefault="00F93A02" w:rsidP="00FC25DB">
      <w:r>
        <w:separator/>
      </w:r>
    </w:p>
  </w:footnote>
  <w:footnote w:type="continuationSeparator" w:id="0">
    <w:p w14:paraId="7636FC70" w14:textId="77777777" w:rsidR="00F93A02" w:rsidRDefault="00F93A02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F81E6" w14:textId="1DE9E854" w:rsidR="00F90071" w:rsidRDefault="00F90071" w:rsidP="00F90071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844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461EC"/>
    <w:rsid w:val="00047724"/>
    <w:rsid w:val="00052CF2"/>
    <w:rsid w:val="000605AD"/>
    <w:rsid w:val="00095CE1"/>
    <w:rsid w:val="000A4A37"/>
    <w:rsid w:val="000A6588"/>
    <w:rsid w:val="0011706C"/>
    <w:rsid w:val="001357B7"/>
    <w:rsid w:val="001570F4"/>
    <w:rsid w:val="00160926"/>
    <w:rsid w:val="00177079"/>
    <w:rsid w:val="001774F0"/>
    <w:rsid w:val="0018259A"/>
    <w:rsid w:val="0018663F"/>
    <w:rsid w:val="00187191"/>
    <w:rsid w:val="00193C2E"/>
    <w:rsid w:val="001950BC"/>
    <w:rsid w:val="001974B9"/>
    <w:rsid w:val="001A189A"/>
    <w:rsid w:val="001C62F6"/>
    <w:rsid w:val="001D7F1E"/>
    <w:rsid w:val="001E32F3"/>
    <w:rsid w:val="0020111D"/>
    <w:rsid w:val="0024176E"/>
    <w:rsid w:val="00243941"/>
    <w:rsid w:val="00244D9F"/>
    <w:rsid w:val="00255BE2"/>
    <w:rsid w:val="00271E47"/>
    <w:rsid w:val="002855F8"/>
    <w:rsid w:val="002C69FF"/>
    <w:rsid w:val="002D1AA7"/>
    <w:rsid w:val="00335E4D"/>
    <w:rsid w:val="003606C6"/>
    <w:rsid w:val="00372D12"/>
    <w:rsid w:val="00376732"/>
    <w:rsid w:val="003848C2"/>
    <w:rsid w:val="0039520A"/>
    <w:rsid w:val="00396F2A"/>
    <w:rsid w:val="003C398A"/>
    <w:rsid w:val="003D7274"/>
    <w:rsid w:val="003E39D5"/>
    <w:rsid w:val="003E7415"/>
    <w:rsid w:val="00435290"/>
    <w:rsid w:val="0048176F"/>
    <w:rsid w:val="004A368A"/>
    <w:rsid w:val="004A4A47"/>
    <w:rsid w:val="004B2098"/>
    <w:rsid w:val="004C3380"/>
    <w:rsid w:val="004F66A5"/>
    <w:rsid w:val="0050592E"/>
    <w:rsid w:val="005106F2"/>
    <w:rsid w:val="00524730"/>
    <w:rsid w:val="005269C5"/>
    <w:rsid w:val="0054608A"/>
    <w:rsid w:val="00571E46"/>
    <w:rsid w:val="00572A52"/>
    <w:rsid w:val="005C16A0"/>
    <w:rsid w:val="005F10A7"/>
    <w:rsid w:val="00632420"/>
    <w:rsid w:val="00634C0C"/>
    <w:rsid w:val="00661E95"/>
    <w:rsid w:val="00664942"/>
    <w:rsid w:val="00666B78"/>
    <w:rsid w:val="006727F4"/>
    <w:rsid w:val="00676DC8"/>
    <w:rsid w:val="00684F57"/>
    <w:rsid w:val="00693BA2"/>
    <w:rsid w:val="006D5F29"/>
    <w:rsid w:val="006E2B52"/>
    <w:rsid w:val="006E7143"/>
    <w:rsid w:val="006F08B5"/>
    <w:rsid w:val="007211E5"/>
    <w:rsid w:val="0072155A"/>
    <w:rsid w:val="00751708"/>
    <w:rsid w:val="0077080C"/>
    <w:rsid w:val="0077333D"/>
    <w:rsid w:val="00782277"/>
    <w:rsid w:val="007E6F2D"/>
    <w:rsid w:val="00814C20"/>
    <w:rsid w:val="00846B25"/>
    <w:rsid w:val="008702B2"/>
    <w:rsid w:val="008741CF"/>
    <w:rsid w:val="008823E4"/>
    <w:rsid w:val="008C30FF"/>
    <w:rsid w:val="008C3121"/>
    <w:rsid w:val="008E55B3"/>
    <w:rsid w:val="008F3016"/>
    <w:rsid w:val="008F5493"/>
    <w:rsid w:val="009059F2"/>
    <w:rsid w:val="00915625"/>
    <w:rsid w:val="00925158"/>
    <w:rsid w:val="00930DF4"/>
    <w:rsid w:val="00940AB2"/>
    <w:rsid w:val="00990F82"/>
    <w:rsid w:val="009A4FDD"/>
    <w:rsid w:val="009B4E32"/>
    <w:rsid w:val="009D55D5"/>
    <w:rsid w:val="009E52C2"/>
    <w:rsid w:val="009F70EC"/>
    <w:rsid w:val="00A13A71"/>
    <w:rsid w:val="00A24B82"/>
    <w:rsid w:val="00A277FA"/>
    <w:rsid w:val="00A36F65"/>
    <w:rsid w:val="00A3755C"/>
    <w:rsid w:val="00A46EC8"/>
    <w:rsid w:val="00A56873"/>
    <w:rsid w:val="00A7632F"/>
    <w:rsid w:val="00A77AE7"/>
    <w:rsid w:val="00AA09DF"/>
    <w:rsid w:val="00AC191C"/>
    <w:rsid w:val="00B118CB"/>
    <w:rsid w:val="00B34BEC"/>
    <w:rsid w:val="00B46ADE"/>
    <w:rsid w:val="00B90583"/>
    <w:rsid w:val="00BA694D"/>
    <w:rsid w:val="00BD67D2"/>
    <w:rsid w:val="00BF672E"/>
    <w:rsid w:val="00BF6E84"/>
    <w:rsid w:val="00C028E6"/>
    <w:rsid w:val="00C07BB1"/>
    <w:rsid w:val="00C17D13"/>
    <w:rsid w:val="00C413C9"/>
    <w:rsid w:val="00C70C56"/>
    <w:rsid w:val="00C73AC8"/>
    <w:rsid w:val="00CA3ECB"/>
    <w:rsid w:val="00CF0E87"/>
    <w:rsid w:val="00D000B2"/>
    <w:rsid w:val="00D26AB2"/>
    <w:rsid w:val="00D31233"/>
    <w:rsid w:val="00D41914"/>
    <w:rsid w:val="00D51F90"/>
    <w:rsid w:val="00D66C75"/>
    <w:rsid w:val="00D867F7"/>
    <w:rsid w:val="00D96B60"/>
    <w:rsid w:val="00DB5CE5"/>
    <w:rsid w:val="00DC3326"/>
    <w:rsid w:val="00DD2278"/>
    <w:rsid w:val="00E01507"/>
    <w:rsid w:val="00E01EF8"/>
    <w:rsid w:val="00E14464"/>
    <w:rsid w:val="00E1614E"/>
    <w:rsid w:val="00E20B24"/>
    <w:rsid w:val="00E43EFB"/>
    <w:rsid w:val="00E472F1"/>
    <w:rsid w:val="00E65989"/>
    <w:rsid w:val="00EC6A70"/>
    <w:rsid w:val="00EE187F"/>
    <w:rsid w:val="00F1333F"/>
    <w:rsid w:val="00F63965"/>
    <w:rsid w:val="00F81962"/>
    <w:rsid w:val="00F842E1"/>
    <w:rsid w:val="00F90071"/>
    <w:rsid w:val="00F939CE"/>
    <w:rsid w:val="00F93A02"/>
    <w:rsid w:val="00FA0FBA"/>
    <w:rsid w:val="00FC25DB"/>
    <w:rsid w:val="00FD01EE"/>
    <w:rsid w:val="00FD094E"/>
    <w:rsid w:val="00FD2871"/>
    <w:rsid w:val="00FD32AE"/>
    <w:rsid w:val="00FE7967"/>
    <w:rsid w:val="00FF5F42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293</TotalTime>
  <Pages>2</Pages>
  <Words>418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136</cp:revision>
  <cp:lastPrinted>2025-03-23T12:10:00Z</cp:lastPrinted>
  <dcterms:created xsi:type="dcterms:W3CDTF">2025-01-23T13:37:00Z</dcterms:created>
  <dcterms:modified xsi:type="dcterms:W3CDTF">2025-03-24T15:42:00Z</dcterms:modified>
</cp:coreProperties>
</file>