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78AAF9BB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A67EC0">
        <w:t>4</w:t>
      </w:r>
      <w:r>
        <w:br/>
      </w:r>
      <w:r w:rsidR="00A67EC0" w:rsidRPr="00A67EC0">
        <w:t>Использование потоков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AC52FC1" w14:textId="77777777" w:rsidR="003A76D6" w:rsidRPr="003A76D6" w:rsidRDefault="003A76D6" w:rsidP="0000051A">
      <w:pPr>
        <w:pStyle w:val="2"/>
        <w:rPr>
          <w:b/>
          <w:bCs w:val="0"/>
        </w:rPr>
      </w:pPr>
      <w:r w:rsidRPr="003A76D6">
        <w:t xml:space="preserve">Научиться разрабатывать многопоточные приложения на C#; </w:t>
      </w:r>
    </w:p>
    <w:p w14:paraId="6A91D1E1" w14:textId="00B06952" w:rsidR="003A76D6" w:rsidRPr="003A76D6" w:rsidRDefault="003A76D6" w:rsidP="0000051A">
      <w:pPr>
        <w:pStyle w:val="2"/>
        <w:rPr>
          <w:b/>
          <w:bCs w:val="0"/>
        </w:rPr>
      </w:pPr>
      <w:r w:rsidRPr="003A76D6">
        <w:t>Научиться создавать и применять фоновые и основные потоки и выполнять обмен данных между ними в программах на C#.</w:t>
      </w:r>
      <w:r w:rsidRPr="003A76D6">
        <w:t xml:space="preserve"> </w:t>
      </w:r>
    </w:p>
    <w:p w14:paraId="641B9FE9" w14:textId="50FF3B46" w:rsidR="00A36F65" w:rsidRDefault="00A36F65" w:rsidP="001A189A">
      <w:pPr>
        <w:pStyle w:val="1"/>
      </w:pPr>
      <w:r>
        <w:t>Литература</w:t>
      </w:r>
    </w:p>
    <w:p w14:paraId="47107353" w14:textId="5A5BE1ED" w:rsidR="00A36F65" w:rsidRDefault="00CA701D" w:rsidP="0000051A">
      <w:pPr>
        <w:pStyle w:val="2"/>
      </w:pPr>
      <w:proofErr w:type="spellStart"/>
      <w:r w:rsidRPr="00CA701D">
        <w:t>Фленов</w:t>
      </w:r>
      <w:proofErr w:type="spellEnd"/>
      <w:r w:rsidRPr="00CA701D">
        <w:t xml:space="preserve">, М. Е. Библия C#. 4 </w:t>
      </w:r>
      <w:proofErr w:type="spellStart"/>
      <w:r w:rsidRPr="00CA701D">
        <w:t>изд</w:t>
      </w:r>
      <w:proofErr w:type="spellEnd"/>
      <w:r w:rsidRPr="00CA701D">
        <w:t xml:space="preserve"> / М. Е. </w:t>
      </w:r>
      <w:proofErr w:type="spellStart"/>
      <w:r w:rsidRPr="00CA701D">
        <w:t>Фленов</w:t>
      </w:r>
      <w:proofErr w:type="spellEnd"/>
      <w:r w:rsidRPr="00CA701D">
        <w:t xml:space="preserve">. – Санкт-Петербург: </w:t>
      </w:r>
      <w:proofErr w:type="spellStart"/>
      <w:r w:rsidRPr="00CA701D">
        <w:t>БХВПетербург</w:t>
      </w:r>
      <w:proofErr w:type="spellEnd"/>
      <w:r w:rsidRPr="00CA701D"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 w:rsidRPr="00CA701D">
        <w:t>Текст :</w:t>
      </w:r>
      <w:proofErr w:type="gramEnd"/>
      <w:r w:rsidRPr="00CA701D">
        <w:t xml:space="preserve"> электронный. – гл.</w:t>
      </w:r>
      <w:r w:rsidR="00F84549" w:rsidRPr="00F84549">
        <w:t>1</w:t>
      </w:r>
      <w:r w:rsidR="003A76D6">
        <w:t>5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0E0BE2B4" w14:textId="77777777" w:rsidR="00A71DD1" w:rsidRDefault="00A71DD1" w:rsidP="0000051A">
      <w:pPr>
        <w:pStyle w:val="2"/>
      </w:pPr>
      <w:r w:rsidRPr="00A71DD1">
        <w:t xml:space="preserve">Создание и приостановка потоков </w:t>
      </w:r>
    </w:p>
    <w:p w14:paraId="46009352" w14:textId="77777777" w:rsidR="00A71DD1" w:rsidRDefault="00A71DD1" w:rsidP="0000051A">
      <w:r w:rsidRPr="00A71DD1">
        <w:t xml:space="preserve">Создать консольное приложение, где в основном потоке </w:t>
      </w:r>
      <w:proofErr w:type="spellStart"/>
      <w:r w:rsidRPr="00A71DD1">
        <w:t>Main</w:t>
      </w:r>
      <w:proofErr w:type="spellEnd"/>
      <w:r w:rsidRPr="00A71DD1">
        <w:t xml:space="preserve"> создается новый поток, исполняющий метод Print, который непрерывно печатает символ 1 в бесконечном цикле. Одновременно главный поток непрерывно печатает символ 0 в бесконечном цикле. В конце каждого шага цикла должна выполняться задержка: </w:t>
      </w:r>
    </w:p>
    <w:p w14:paraId="46C84EDF" w14:textId="77777777" w:rsidR="0000051A" w:rsidRDefault="00A71DD1" w:rsidP="0000051A">
      <w:proofErr w:type="spellStart"/>
      <w:r w:rsidRPr="00A71DD1">
        <w:t>Thread.Sleep</w:t>
      </w:r>
      <w:proofErr w:type="spellEnd"/>
      <w:r w:rsidRPr="00A71DD1">
        <w:t xml:space="preserve">(1000); </w:t>
      </w:r>
    </w:p>
    <w:p w14:paraId="73B94350" w14:textId="34B960EE" w:rsidR="00A71DD1" w:rsidRDefault="00A71DD1" w:rsidP="0000051A">
      <w:r w:rsidRPr="00A71DD1">
        <w:t xml:space="preserve">Вместо 1000 в разных циклах указать разные значения — поток будет приостанавливаться на указанное количество миллисекунд. </w:t>
      </w:r>
    </w:p>
    <w:p w14:paraId="0B52E446" w14:textId="77777777" w:rsidR="00A71DD1" w:rsidRDefault="00A71DD1" w:rsidP="0000051A">
      <w:pPr>
        <w:pStyle w:val="2"/>
      </w:pPr>
      <w:r w:rsidRPr="00A71DD1">
        <w:t xml:space="preserve">Настройка приоритетов потоков </w:t>
      </w:r>
    </w:p>
    <w:p w14:paraId="41484BC2" w14:textId="6696A642" w:rsidR="00A71DD1" w:rsidRDefault="00A71DD1" w:rsidP="0000051A">
      <w:r w:rsidRPr="00A71DD1">
        <w:t xml:space="preserve">Создать консольное приложение, в который добавить метод </w:t>
      </w:r>
      <w:proofErr w:type="spellStart"/>
      <w:r w:rsidRPr="00A71DD1">
        <w:t>WriteString</w:t>
      </w:r>
      <w:proofErr w:type="spellEnd"/>
      <w:r w:rsidRPr="00A71DD1">
        <w:t>, принимающий объект N и в цикле выводящий его 1000 раз</w:t>
      </w:r>
      <w:r w:rsidR="00E17483">
        <w:t>.</w:t>
      </w:r>
    </w:p>
    <w:p w14:paraId="3F071176" w14:textId="77777777" w:rsidR="00845B1B" w:rsidRDefault="00A71DD1" w:rsidP="0000051A">
      <w:r w:rsidRPr="00A71DD1">
        <w:t xml:space="preserve">В методе </w:t>
      </w:r>
      <w:proofErr w:type="spellStart"/>
      <w:r w:rsidRPr="00A71DD1">
        <w:t>Main</w:t>
      </w:r>
      <w:proofErr w:type="spellEnd"/>
      <w:r w:rsidRPr="00A71DD1">
        <w:t xml:space="preserve"> запустить на выполнение 4 потока, каждый из которых будет вызывать метод </w:t>
      </w:r>
      <w:proofErr w:type="spellStart"/>
      <w:r w:rsidRPr="00A71DD1">
        <w:t>WriteString</w:t>
      </w:r>
      <w:proofErr w:type="spellEnd"/>
      <w:r w:rsidRPr="00A71DD1">
        <w:t xml:space="preserve"> и с его помощью выводить свой номер в окно консоли. При создании потоков в </w:t>
      </w:r>
      <w:proofErr w:type="spellStart"/>
      <w:r w:rsidRPr="00A71DD1">
        <w:t>Main</w:t>
      </w:r>
      <w:proofErr w:type="spellEnd"/>
      <w:r w:rsidRPr="00A71DD1">
        <w:t xml:space="preserve"> установить для них различные приоритеты. </w:t>
      </w:r>
    </w:p>
    <w:p w14:paraId="69844538" w14:textId="77777777" w:rsidR="00845B1B" w:rsidRDefault="00A71DD1" w:rsidP="0000051A">
      <w:r w:rsidRPr="00A71DD1">
        <w:t xml:space="preserve">Для большей наглядности в начале метода </w:t>
      </w:r>
      <w:proofErr w:type="spellStart"/>
      <w:r w:rsidRPr="00A71DD1">
        <w:t>WriteString</w:t>
      </w:r>
      <w:proofErr w:type="spellEnd"/>
      <w:r w:rsidRPr="00A71DD1">
        <w:t xml:space="preserve"> реализовать вывод на отдельной строке сообщения, что «Поток N запущен», в конце метода – «Поток N завершен» (вместо N отображать значение параметра N). </w:t>
      </w:r>
    </w:p>
    <w:p w14:paraId="6B849B45" w14:textId="77777777" w:rsidR="00CC21CA" w:rsidRDefault="00A71DD1" w:rsidP="0000051A">
      <w:pPr>
        <w:pStyle w:val="2"/>
      </w:pPr>
      <w:r w:rsidRPr="00A71DD1">
        <w:t xml:space="preserve">Обмен данными между потоками </w:t>
      </w:r>
    </w:p>
    <w:p w14:paraId="62F38EC7" w14:textId="08F2F3EE" w:rsidR="0000051A" w:rsidRDefault="00A71DD1" w:rsidP="00CC21CA">
      <w:r w:rsidRPr="00A71DD1">
        <w:t xml:space="preserve">Создать консольное приложение, в котором происходит обмен данными между потоками </w:t>
      </w:r>
      <w:proofErr w:type="spellStart"/>
      <w:proofErr w:type="gramStart"/>
      <w:r w:rsidRPr="00A71DD1">
        <w:t>Main</w:t>
      </w:r>
      <w:proofErr w:type="spellEnd"/>
      <w:r w:rsidRPr="00A71DD1">
        <w:t>(</w:t>
      </w:r>
      <w:proofErr w:type="gramEnd"/>
      <w:r w:rsidRPr="00A71DD1">
        <w:t xml:space="preserve">) и </w:t>
      </w:r>
      <w:proofErr w:type="spellStart"/>
      <w:proofErr w:type="gramStart"/>
      <w:r w:rsidRPr="00A71DD1">
        <w:t>MyThread</w:t>
      </w:r>
      <w:proofErr w:type="spellEnd"/>
      <w:r w:rsidRPr="00A71DD1">
        <w:t>(</w:t>
      </w:r>
      <w:proofErr w:type="gramEnd"/>
      <w:r w:rsidRPr="00A71DD1">
        <w:t xml:space="preserve">) через статическое поле (глобальную переменную) </w:t>
      </w:r>
      <w:proofErr w:type="spellStart"/>
      <w:r w:rsidRPr="00A71DD1">
        <w:t>commonVar</w:t>
      </w:r>
      <w:proofErr w:type="spellEnd"/>
      <w:r w:rsidRPr="00A71DD1">
        <w:t xml:space="preserve">. </w:t>
      </w:r>
    </w:p>
    <w:p w14:paraId="5F244ED7" w14:textId="77777777" w:rsidR="0000051A" w:rsidRDefault="00A71DD1" w:rsidP="0000051A">
      <w:r w:rsidRPr="00A71DD1">
        <w:lastRenderedPageBreak/>
        <w:t xml:space="preserve">Второй поток исполняется до того момента, пока в первом переменной </w:t>
      </w:r>
      <w:proofErr w:type="spellStart"/>
      <w:r w:rsidRPr="00A71DD1">
        <w:t>str</w:t>
      </w:r>
      <w:proofErr w:type="spellEnd"/>
      <w:r w:rsidRPr="00A71DD1">
        <w:t xml:space="preserve"> не будет присвоено значение «x». </w:t>
      </w:r>
    </w:p>
    <w:p w14:paraId="5073ABC9" w14:textId="77777777" w:rsidR="0000051A" w:rsidRDefault="00A71DD1" w:rsidP="0000051A">
      <w:pPr>
        <w:pStyle w:val="2"/>
      </w:pPr>
      <w:r w:rsidRPr="00A71DD1">
        <w:t xml:space="preserve">Создание пула потоков </w:t>
      </w:r>
    </w:p>
    <w:p w14:paraId="6CFC401D" w14:textId="358BD4E9" w:rsidR="0000051A" w:rsidRDefault="00A71DD1" w:rsidP="0000051A">
      <w:r w:rsidRPr="00A71DD1">
        <w:t xml:space="preserve">Создать консольное приложение, в которое добавить метод, выполняющий поиск и вывод на экран делителей переданного в метод числа в следующем формате: y делится нацело на x. Пример: </w:t>
      </w:r>
    </w:p>
    <w:p w14:paraId="0D14479B" w14:textId="77777777" w:rsidR="0000051A" w:rsidRDefault="00A71DD1" w:rsidP="0000051A">
      <w:r w:rsidRPr="00A71DD1">
        <w:t xml:space="preserve">6 делится нацело на 1. </w:t>
      </w:r>
    </w:p>
    <w:p w14:paraId="0304A576" w14:textId="77777777" w:rsidR="0000051A" w:rsidRDefault="00A71DD1" w:rsidP="0000051A">
      <w:r w:rsidRPr="00A71DD1">
        <w:t xml:space="preserve">6 делится нацело на 2. </w:t>
      </w:r>
    </w:p>
    <w:p w14:paraId="60E3B499" w14:textId="77777777" w:rsidR="0000051A" w:rsidRDefault="00A71DD1" w:rsidP="0000051A">
      <w:r w:rsidRPr="00A71DD1">
        <w:t xml:space="preserve">6 делится нацело на 3. </w:t>
      </w:r>
    </w:p>
    <w:p w14:paraId="40F6A40B" w14:textId="77777777" w:rsidR="0000051A" w:rsidRDefault="00A71DD1" w:rsidP="0000051A">
      <w:r w:rsidRPr="00A71DD1">
        <w:t xml:space="preserve">6 делится нацело на 6. </w:t>
      </w:r>
    </w:p>
    <w:p w14:paraId="649F1D28" w14:textId="1A942907" w:rsidR="0000051A" w:rsidRDefault="00A71DD1" w:rsidP="0000051A">
      <w:r w:rsidRPr="00A71DD1">
        <w:t xml:space="preserve">Добавить в приложение пул потоков, в который добавить 10 потоков (должны вызывать метод поиска делителей, для каждого потока передавать свое число, например числа от N до N+10). </w:t>
      </w:r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543080F9" w14:textId="77777777" w:rsidR="008A4B80" w:rsidRDefault="008A4B80" w:rsidP="008A4B80">
      <w:pPr>
        <w:pStyle w:val="2"/>
      </w:pPr>
      <w:r w:rsidRPr="008A4B80">
        <w:t xml:space="preserve">В чем отличие потока от процесса? </w:t>
      </w:r>
    </w:p>
    <w:p w14:paraId="040CE7D6" w14:textId="77777777" w:rsidR="008A4B80" w:rsidRDefault="008A4B80" w:rsidP="008A4B80">
      <w:pPr>
        <w:pStyle w:val="2"/>
      </w:pPr>
      <w:r w:rsidRPr="008A4B80">
        <w:t xml:space="preserve">Какие преимущества дает многопоточная архитектура? </w:t>
      </w:r>
    </w:p>
    <w:p w14:paraId="45670A45" w14:textId="77777777" w:rsidR="008A4B80" w:rsidRDefault="008A4B80" w:rsidP="008A4B80">
      <w:pPr>
        <w:pStyle w:val="2"/>
      </w:pPr>
      <w:r w:rsidRPr="008A4B80">
        <w:t xml:space="preserve">Какие существуют основные средства синхронизации потоков? </w:t>
      </w:r>
    </w:p>
    <w:p w14:paraId="033E469D" w14:textId="1A135D43" w:rsidR="008A4B80" w:rsidRDefault="008A4B80" w:rsidP="008A4B80">
      <w:pPr>
        <w:pStyle w:val="2"/>
      </w:pPr>
      <w:r w:rsidRPr="008A4B80">
        <w:t>Каким образом на однопроцессорных компьютерах исполняются многопоточные приложения?</w:t>
      </w:r>
    </w:p>
    <w:p w14:paraId="2B3A8744" w14:textId="5C56AF24" w:rsidR="008A4B80" w:rsidRDefault="008A4B80" w:rsidP="008A4B80">
      <w:pPr>
        <w:pStyle w:val="2"/>
      </w:pPr>
      <w:r w:rsidRPr="008A4B80">
        <w:t xml:space="preserve">Для чего в С# используется класс </w:t>
      </w:r>
      <w:proofErr w:type="spellStart"/>
      <w:r w:rsidRPr="008A4B80">
        <w:t>Thread</w:t>
      </w:r>
      <w:proofErr w:type="spellEnd"/>
      <w:r w:rsidRPr="008A4B80">
        <w:t>?</w:t>
      </w:r>
    </w:p>
    <w:sectPr w:rsidR="008A4B8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0714F" w14:textId="77777777" w:rsidR="00201DF3" w:rsidRDefault="00201DF3" w:rsidP="00FC25DB">
      <w:r>
        <w:separator/>
      </w:r>
    </w:p>
  </w:endnote>
  <w:endnote w:type="continuationSeparator" w:id="0">
    <w:p w14:paraId="714190B2" w14:textId="77777777" w:rsidR="00201DF3" w:rsidRDefault="00201DF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002E" w14:textId="77777777" w:rsidR="00201DF3" w:rsidRDefault="00201DF3" w:rsidP="00FC25DB">
      <w:r>
        <w:separator/>
      </w:r>
    </w:p>
  </w:footnote>
  <w:footnote w:type="continuationSeparator" w:id="0">
    <w:p w14:paraId="756B52F5" w14:textId="77777777" w:rsidR="00201DF3" w:rsidRDefault="00201DF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68700353" w:rsidR="002C0269" w:rsidRPr="002C0269" w:rsidRDefault="002C0269" w:rsidP="002C0269">
    <w:pPr>
      <w:pStyle w:val="af"/>
      <w:jc w:val="right"/>
      <w:rPr>
        <w:lang w:val="en-US"/>
      </w:rPr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164A807A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164A807A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12C19"/>
    <w:rsid w:val="00052CF2"/>
    <w:rsid w:val="000605AD"/>
    <w:rsid w:val="00160926"/>
    <w:rsid w:val="0018259A"/>
    <w:rsid w:val="0018663F"/>
    <w:rsid w:val="0019320E"/>
    <w:rsid w:val="00193C2E"/>
    <w:rsid w:val="001974B9"/>
    <w:rsid w:val="001A189A"/>
    <w:rsid w:val="001C1B0E"/>
    <w:rsid w:val="001E32F3"/>
    <w:rsid w:val="0020111D"/>
    <w:rsid w:val="00201DF3"/>
    <w:rsid w:val="00244D9F"/>
    <w:rsid w:val="00255BE2"/>
    <w:rsid w:val="00271E47"/>
    <w:rsid w:val="002C0269"/>
    <w:rsid w:val="002D088D"/>
    <w:rsid w:val="002D1AA7"/>
    <w:rsid w:val="00335E4D"/>
    <w:rsid w:val="003606C6"/>
    <w:rsid w:val="00384E2C"/>
    <w:rsid w:val="003A76D6"/>
    <w:rsid w:val="003C398A"/>
    <w:rsid w:val="003D7274"/>
    <w:rsid w:val="003E39D5"/>
    <w:rsid w:val="003F7EAB"/>
    <w:rsid w:val="00452FD9"/>
    <w:rsid w:val="00483A80"/>
    <w:rsid w:val="004A368A"/>
    <w:rsid w:val="004C34F3"/>
    <w:rsid w:val="005106F2"/>
    <w:rsid w:val="00524730"/>
    <w:rsid w:val="005269C5"/>
    <w:rsid w:val="005C16A0"/>
    <w:rsid w:val="005D7775"/>
    <w:rsid w:val="00625881"/>
    <w:rsid w:val="00664942"/>
    <w:rsid w:val="006727F4"/>
    <w:rsid w:val="00693BA2"/>
    <w:rsid w:val="006D5F29"/>
    <w:rsid w:val="006E2B52"/>
    <w:rsid w:val="0072155A"/>
    <w:rsid w:val="00751708"/>
    <w:rsid w:val="00782277"/>
    <w:rsid w:val="007A0677"/>
    <w:rsid w:val="008018B9"/>
    <w:rsid w:val="00814C20"/>
    <w:rsid w:val="00824D09"/>
    <w:rsid w:val="00826222"/>
    <w:rsid w:val="00845B1B"/>
    <w:rsid w:val="00846B25"/>
    <w:rsid w:val="008741CF"/>
    <w:rsid w:val="008823E4"/>
    <w:rsid w:val="008A4B80"/>
    <w:rsid w:val="008C30FF"/>
    <w:rsid w:val="008C3121"/>
    <w:rsid w:val="008E4913"/>
    <w:rsid w:val="008E55B3"/>
    <w:rsid w:val="008F5493"/>
    <w:rsid w:val="00915625"/>
    <w:rsid w:val="00925158"/>
    <w:rsid w:val="0096009A"/>
    <w:rsid w:val="009D55D5"/>
    <w:rsid w:val="009E52C2"/>
    <w:rsid w:val="009F348F"/>
    <w:rsid w:val="009F70EC"/>
    <w:rsid w:val="00A24B82"/>
    <w:rsid w:val="00A277FA"/>
    <w:rsid w:val="00A36F65"/>
    <w:rsid w:val="00A46EC8"/>
    <w:rsid w:val="00A67EC0"/>
    <w:rsid w:val="00A71DD1"/>
    <w:rsid w:val="00A7632F"/>
    <w:rsid w:val="00B118CB"/>
    <w:rsid w:val="00B90583"/>
    <w:rsid w:val="00BA694D"/>
    <w:rsid w:val="00BF672E"/>
    <w:rsid w:val="00C01B94"/>
    <w:rsid w:val="00C07BB1"/>
    <w:rsid w:val="00C17D13"/>
    <w:rsid w:val="00C413C9"/>
    <w:rsid w:val="00C73AC8"/>
    <w:rsid w:val="00C851F4"/>
    <w:rsid w:val="00CA3ECB"/>
    <w:rsid w:val="00CA701D"/>
    <w:rsid w:val="00CC21CA"/>
    <w:rsid w:val="00CF0E87"/>
    <w:rsid w:val="00D000B2"/>
    <w:rsid w:val="00D26AB2"/>
    <w:rsid w:val="00D41914"/>
    <w:rsid w:val="00D51F90"/>
    <w:rsid w:val="00D63B6C"/>
    <w:rsid w:val="00D66C75"/>
    <w:rsid w:val="00D96B60"/>
    <w:rsid w:val="00DB5CE5"/>
    <w:rsid w:val="00E01507"/>
    <w:rsid w:val="00E01EF8"/>
    <w:rsid w:val="00E1614E"/>
    <w:rsid w:val="00E17483"/>
    <w:rsid w:val="00E472F1"/>
    <w:rsid w:val="00E65989"/>
    <w:rsid w:val="00E80EF8"/>
    <w:rsid w:val="00EE187F"/>
    <w:rsid w:val="00F1333F"/>
    <w:rsid w:val="00F4011D"/>
    <w:rsid w:val="00F63965"/>
    <w:rsid w:val="00F84549"/>
    <w:rsid w:val="00FC25DB"/>
    <w:rsid w:val="00FE796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120</TotalTime>
  <Pages>2</Pages>
  <Words>437</Words>
  <Characters>2567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84</cp:revision>
  <dcterms:created xsi:type="dcterms:W3CDTF">2025-01-23T13:37:00Z</dcterms:created>
  <dcterms:modified xsi:type="dcterms:W3CDTF">2025-06-01T16:08:00Z</dcterms:modified>
</cp:coreProperties>
</file>