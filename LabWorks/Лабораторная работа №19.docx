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47A96BEC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CF1744">
        <w:t>9</w:t>
      </w:r>
      <w:r>
        <w:br/>
      </w:r>
      <w:r w:rsidR="00CF1744" w:rsidRPr="00CF1744">
        <w:t>Разработка утилиты Архиватор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6ADF2846" w14:textId="6EF5DB60" w:rsidR="00C028E6" w:rsidRDefault="00CF1744" w:rsidP="001A189A">
      <w:pPr>
        <w:pStyle w:val="2"/>
      </w:pPr>
      <w:r w:rsidRPr="00CF1744">
        <w:t xml:space="preserve">Научиться применять классы для работы с архивами в приложениях на C#. </w:t>
      </w:r>
    </w:p>
    <w:p w14:paraId="641B9FE9" w14:textId="64F37512" w:rsidR="00A36F65" w:rsidRDefault="00A36F65" w:rsidP="00C028E6">
      <w:pPr>
        <w:pStyle w:val="1"/>
      </w:pPr>
      <w:r>
        <w:t>Литература</w:t>
      </w:r>
    </w:p>
    <w:p w14:paraId="47107353" w14:textId="1AD7EC8C" w:rsidR="00A36F65" w:rsidRDefault="00177079" w:rsidP="00177079">
      <w:pPr>
        <w:pStyle w:val="2"/>
      </w:pPr>
      <w:r w:rsidRPr="00177079">
        <w:t>Фленов, М. Е. Библия C#. 4 изд / М. Е. Фленов. – Санкт-Петербург: БХВПетербург, 2019. – 512 с. – URL: https://ibooks.ru/bookshelf/366634/reading. – Режим</w:t>
      </w:r>
      <w:r>
        <w:t xml:space="preserve"> </w:t>
      </w:r>
      <w:r w:rsidRPr="00177079">
        <w:t>доступа: только для зарегистрированных пользователей. – Текст : электронный. –</w:t>
      </w:r>
      <w:r>
        <w:t xml:space="preserve"> </w:t>
      </w:r>
      <w:r w:rsidR="00947B07" w:rsidRPr="00947B07">
        <w:t>п.14.2-14.4.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1910E042" w14:textId="77777777" w:rsidR="00C13538" w:rsidRDefault="00086D69" w:rsidP="00086D69">
      <w:pPr>
        <w:pStyle w:val="2"/>
      </w:pPr>
      <w:r w:rsidRPr="00086D69">
        <w:t xml:space="preserve">Создание приложения для архивации </w:t>
      </w:r>
    </w:p>
    <w:p w14:paraId="57E874FD" w14:textId="10338855" w:rsidR="00753A4B" w:rsidRPr="00753A4B" w:rsidRDefault="00086D69" w:rsidP="00C13538">
      <w:pPr>
        <w:pStyle w:val="2"/>
        <w:numPr>
          <w:ilvl w:val="2"/>
          <w:numId w:val="6"/>
        </w:numPr>
      </w:pPr>
      <w:r w:rsidRPr="00086D69">
        <w:t>Создать оконное приложение</w:t>
      </w:r>
      <w:r w:rsidR="005C6624" w:rsidRPr="005C6624">
        <w:t xml:space="preserve">. </w:t>
      </w:r>
      <w:r w:rsidR="005C6624">
        <w:t>В приложении должна располагаться строка меню</w:t>
      </w:r>
      <w:r w:rsidR="00005F6D">
        <w:t xml:space="preserve"> и рабочая область для отображения </w:t>
      </w:r>
      <w:r w:rsidR="00F8422A">
        <w:t>содержимого архива</w:t>
      </w:r>
    </w:p>
    <w:p w14:paraId="30CD1792" w14:textId="77777777" w:rsidR="00447AC3" w:rsidRDefault="00086D69" w:rsidP="00C13538">
      <w:pPr>
        <w:pStyle w:val="2"/>
        <w:numPr>
          <w:ilvl w:val="2"/>
          <w:numId w:val="6"/>
        </w:numPr>
      </w:pPr>
      <w:r w:rsidRPr="00086D69">
        <w:t xml:space="preserve"> </w:t>
      </w:r>
      <w:r w:rsidR="002E100D">
        <w:t xml:space="preserve">Добавить в меню вкладку </w:t>
      </w:r>
      <w:r w:rsidR="00447AC3">
        <w:t>«Ф</w:t>
      </w:r>
      <w:r w:rsidR="002E100D">
        <w:t>айл</w:t>
      </w:r>
      <w:r w:rsidR="00447AC3">
        <w:t>»</w:t>
      </w:r>
      <w:r w:rsidR="002E100D">
        <w:t xml:space="preserve"> </w:t>
      </w:r>
      <w:r w:rsidRPr="00086D69">
        <w:t xml:space="preserve">с </w:t>
      </w:r>
      <w:r w:rsidR="00447AC3">
        <w:t>опцией</w:t>
      </w:r>
      <w:r w:rsidRPr="00086D69">
        <w:t xml:space="preserve"> «Создать архив»</w:t>
      </w:r>
      <w:r w:rsidR="00447AC3">
        <w:t xml:space="preserve"> и подвариантами «Из файла» «Из папки».</w:t>
      </w:r>
      <w:r w:rsidRPr="00086D69">
        <w:t xml:space="preserve"> </w:t>
      </w:r>
    </w:p>
    <w:p w14:paraId="5EB4E663" w14:textId="11954A35" w:rsidR="00255AD5" w:rsidRDefault="00086D69" w:rsidP="00255AD5">
      <w:pPr>
        <w:pStyle w:val="2"/>
        <w:numPr>
          <w:ilvl w:val="2"/>
          <w:numId w:val="6"/>
        </w:numPr>
      </w:pPr>
      <w:r w:rsidRPr="00086D69">
        <w:t xml:space="preserve">При нажатии на </w:t>
      </w:r>
      <w:r w:rsidR="008C32BD">
        <w:t>опцию</w:t>
      </w:r>
      <w:r w:rsidRPr="00086D69">
        <w:t xml:space="preserve"> «</w:t>
      </w:r>
      <w:r w:rsidR="00447AC3">
        <w:t>Из файла</w:t>
      </w:r>
      <w:r w:rsidRPr="00086D69">
        <w:t>» должно открываться</w:t>
      </w:r>
      <w:r w:rsidR="00447AC3">
        <w:t xml:space="preserve"> окно выбора файла</w:t>
      </w:r>
      <w:r w:rsidR="00255AD5">
        <w:t>, а затем</w:t>
      </w:r>
      <w:r w:rsidRPr="00086D69">
        <w:t xml:space="preserve"> окно сохранения файла (указать фильтр на файлы с расширением .zip) и выполняться архивирование </w:t>
      </w:r>
      <w:r w:rsidR="00255AD5">
        <w:t>файла</w:t>
      </w:r>
      <w:r w:rsidRPr="00086D69">
        <w:t xml:space="preserve"> и сохранение архива под указанным именем. </w:t>
      </w:r>
    </w:p>
    <w:p w14:paraId="0FFB8CE1" w14:textId="21AD54BA" w:rsidR="002414A8" w:rsidRPr="002414A8" w:rsidRDefault="002414A8" w:rsidP="002414A8">
      <w:pPr>
        <w:pStyle w:val="ad"/>
        <w:rPr>
          <w:highlight w:val="white"/>
        </w:rPr>
      </w:pPr>
      <w:r w:rsidRPr="002414A8">
        <w:rPr>
          <w:color w:val="2B91AF"/>
          <w:highlight w:val="white"/>
        </w:rPr>
        <w:t>FileStream</w:t>
      </w:r>
      <w:r w:rsidRPr="002414A8">
        <w:rPr>
          <w:highlight w:val="white"/>
        </w:rPr>
        <w:t xml:space="preserve"> fs = </w:t>
      </w:r>
      <w:r w:rsidRPr="002414A8">
        <w:rPr>
          <w:color w:val="0000FF"/>
          <w:highlight w:val="white"/>
        </w:rPr>
        <w:t>new</w:t>
      </w:r>
      <w:r w:rsidRPr="002414A8">
        <w:rPr>
          <w:highlight w:val="white"/>
        </w:rPr>
        <w:t xml:space="preserve"> </w:t>
      </w:r>
      <w:r w:rsidRPr="002414A8">
        <w:rPr>
          <w:color w:val="2B91AF"/>
          <w:highlight w:val="white"/>
        </w:rPr>
        <w:t>FileStream</w:t>
      </w:r>
      <w:r w:rsidRPr="002414A8">
        <w:rPr>
          <w:highlight w:val="white"/>
        </w:rPr>
        <w:t>(</w:t>
      </w:r>
      <w:r w:rsidRPr="002414A8">
        <w:rPr>
          <w:color w:val="800000"/>
          <w:highlight w:val="white"/>
        </w:rPr>
        <w:t>@"output.zip"</w:t>
      </w:r>
      <w:r w:rsidRPr="002414A8">
        <w:rPr>
          <w:highlight w:val="white"/>
        </w:rPr>
        <w:t xml:space="preserve">, </w:t>
      </w:r>
      <w:r w:rsidRPr="002414A8">
        <w:rPr>
          <w:color w:val="2B91AF"/>
          <w:highlight w:val="white"/>
        </w:rPr>
        <w:t>FileMode</w:t>
      </w:r>
      <w:r w:rsidRPr="002414A8">
        <w:rPr>
          <w:highlight w:val="white"/>
        </w:rPr>
        <w:t>.</w:t>
      </w:r>
      <w:r w:rsidR="007B3840">
        <w:rPr>
          <w:highlight w:val="white"/>
        </w:rPr>
        <w:t>Create</w:t>
      </w:r>
      <w:r w:rsidRPr="002414A8">
        <w:rPr>
          <w:highlight w:val="white"/>
        </w:rPr>
        <w:t>)</w:t>
      </w:r>
      <w:r>
        <w:rPr>
          <w:highlight w:val="white"/>
        </w:rPr>
        <w:t>;</w:t>
      </w:r>
    </w:p>
    <w:p w14:paraId="40584724" w14:textId="28EF2F57" w:rsidR="002414A8" w:rsidRPr="002414A8" w:rsidRDefault="002414A8" w:rsidP="002414A8">
      <w:pPr>
        <w:pStyle w:val="ad"/>
        <w:rPr>
          <w:color w:val="000000"/>
          <w:highlight w:val="white"/>
        </w:rPr>
      </w:pPr>
      <w:r w:rsidRPr="002414A8">
        <w:rPr>
          <w:highlight w:val="white"/>
        </w:rPr>
        <w:t>ZipArchive</w:t>
      </w:r>
      <w:r w:rsidRPr="002414A8">
        <w:rPr>
          <w:color w:val="000000"/>
          <w:highlight w:val="white"/>
        </w:rPr>
        <w:t xml:space="preserve"> arch = </w:t>
      </w:r>
      <w:r w:rsidRPr="002414A8">
        <w:rPr>
          <w:color w:val="0000FF"/>
          <w:highlight w:val="white"/>
        </w:rPr>
        <w:t>new</w:t>
      </w:r>
      <w:r w:rsidRPr="002414A8">
        <w:rPr>
          <w:color w:val="000000"/>
          <w:highlight w:val="white"/>
        </w:rPr>
        <w:t xml:space="preserve"> </w:t>
      </w:r>
      <w:r w:rsidRPr="002414A8">
        <w:rPr>
          <w:highlight w:val="white"/>
        </w:rPr>
        <w:t>ZipArchive</w:t>
      </w:r>
      <w:r w:rsidRPr="002414A8">
        <w:rPr>
          <w:color w:val="000000"/>
          <w:highlight w:val="white"/>
        </w:rPr>
        <w:t xml:space="preserve">(fs, </w:t>
      </w:r>
      <w:r w:rsidRPr="002414A8">
        <w:rPr>
          <w:highlight w:val="white"/>
        </w:rPr>
        <w:t>ZipArchiveMode</w:t>
      </w:r>
      <w:r w:rsidRPr="002414A8">
        <w:rPr>
          <w:color w:val="000000"/>
          <w:highlight w:val="white"/>
        </w:rPr>
        <w:t>.</w:t>
      </w:r>
      <w:r w:rsidR="007B3840">
        <w:rPr>
          <w:color w:val="000000"/>
          <w:highlight w:val="white"/>
        </w:rPr>
        <w:t>Create</w:t>
      </w:r>
      <w:r w:rsidRPr="002414A8">
        <w:rPr>
          <w:color w:val="000000"/>
          <w:highlight w:val="white"/>
        </w:rPr>
        <w:t>)</w:t>
      </w:r>
      <w:r>
        <w:rPr>
          <w:color w:val="000000"/>
          <w:highlight w:val="white"/>
        </w:rPr>
        <w:t>;</w:t>
      </w:r>
    </w:p>
    <w:p w14:paraId="4E7AA82B" w14:textId="7C14207B" w:rsidR="002414A8" w:rsidRPr="002414A8" w:rsidRDefault="002414A8" w:rsidP="002414A8">
      <w:pPr>
        <w:pStyle w:val="ad"/>
        <w:rPr>
          <w:color w:val="000000"/>
          <w:highlight w:val="white"/>
        </w:rPr>
      </w:pPr>
      <w:r w:rsidRPr="002414A8">
        <w:rPr>
          <w:color w:val="000000"/>
          <w:highlight w:val="white"/>
        </w:rPr>
        <w:t>arch.CreateEntryFromFile(</w:t>
      </w:r>
      <w:r w:rsidRPr="002414A8">
        <w:rPr>
          <w:highlight w:val="white"/>
        </w:rPr>
        <w:t>@"</w:t>
      </w:r>
      <w:r w:rsidR="00C35803">
        <w:rPr>
          <w:color w:val="A31515"/>
          <w:highlight w:val="white"/>
        </w:rPr>
        <w:t>fileName</w:t>
      </w:r>
      <w:r w:rsidRPr="002414A8">
        <w:rPr>
          <w:highlight w:val="white"/>
        </w:rPr>
        <w:t>"</w:t>
      </w:r>
      <w:r w:rsidRPr="002414A8">
        <w:rPr>
          <w:color w:val="000000"/>
          <w:highlight w:val="white"/>
        </w:rPr>
        <w:t xml:space="preserve">, </w:t>
      </w:r>
      <w:r w:rsidRPr="002414A8">
        <w:rPr>
          <w:color w:val="A31515"/>
          <w:highlight w:val="white"/>
        </w:rPr>
        <w:t>"</w:t>
      </w:r>
      <w:r w:rsidR="00C35803">
        <w:rPr>
          <w:color w:val="A31515"/>
          <w:highlight w:val="white"/>
        </w:rPr>
        <w:t>innerF</w:t>
      </w:r>
      <w:r w:rsidR="00C35803">
        <w:rPr>
          <w:color w:val="A31515"/>
          <w:highlight w:val="white"/>
        </w:rPr>
        <w:t>ileName</w:t>
      </w:r>
      <w:r w:rsidRPr="002414A8">
        <w:rPr>
          <w:color w:val="A31515"/>
          <w:highlight w:val="white"/>
        </w:rPr>
        <w:t>"</w:t>
      </w:r>
      <w:r w:rsidRPr="002414A8">
        <w:rPr>
          <w:color w:val="000000"/>
          <w:highlight w:val="white"/>
        </w:rPr>
        <w:t>);</w:t>
      </w:r>
    </w:p>
    <w:p w14:paraId="2F872E02" w14:textId="5B777F05" w:rsidR="00255AD5" w:rsidRPr="009026E0" w:rsidRDefault="00255AD5" w:rsidP="00255AD5">
      <w:pPr>
        <w:pStyle w:val="2"/>
        <w:numPr>
          <w:ilvl w:val="2"/>
          <w:numId w:val="6"/>
        </w:numPr>
      </w:pPr>
      <w:r w:rsidRPr="00086D69">
        <w:t xml:space="preserve">При нажатии на </w:t>
      </w:r>
      <w:r w:rsidR="008C32BD">
        <w:t>опцию</w:t>
      </w:r>
      <w:r w:rsidR="008C32BD" w:rsidRPr="00086D69">
        <w:t xml:space="preserve"> </w:t>
      </w:r>
      <w:r w:rsidRPr="00086D69">
        <w:t>«</w:t>
      </w:r>
      <w:r>
        <w:t>Из папки</w:t>
      </w:r>
      <w:r w:rsidRPr="00086D69">
        <w:t>» должно открываться</w:t>
      </w:r>
      <w:r>
        <w:t xml:space="preserve"> окно выбора </w:t>
      </w:r>
      <w:r>
        <w:t>папки</w:t>
      </w:r>
      <w:r>
        <w:t>, а затем</w:t>
      </w:r>
      <w:r w:rsidRPr="00086D69">
        <w:t xml:space="preserve"> окно сохранения файла (указать фильтр на файлы с расширением .zip) и выполняться архивирование </w:t>
      </w:r>
      <w:r>
        <w:t>пап</w:t>
      </w:r>
      <w:r w:rsidR="004332A4">
        <w:t>ки</w:t>
      </w:r>
      <w:r w:rsidRPr="00086D69">
        <w:t xml:space="preserve"> и сохранение архива под указанным именем. </w:t>
      </w:r>
    </w:p>
    <w:p w14:paraId="6A6A72CD" w14:textId="1420BFEE" w:rsidR="009026E0" w:rsidRPr="009026E0" w:rsidRDefault="009026E0" w:rsidP="009026E0">
      <w:pPr>
        <w:pStyle w:val="ad"/>
      </w:pPr>
      <w:r w:rsidRPr="009026E0">
        <w:t>ZipFile.CreateFromDirectory("directoryName", "output.zip");</w:t>
      </w:r>
    </w:p>
    <w:p w14:paraId="14B27CE5" w14:textId="0D3FFB6D" w:rsidR="00C13538" w:rsidRDefault="00B707B8" w:rsidP="00086D69">
      <w:pPr>
        <w:pStyle w:val="2"/>
      </w:pPr>
      <w:r>
        <w:t>Отображение содержимого архива</w:t>
      </w:r>
    </w:p>
    <w:p w14:paraId="63A2473F" w14:textId="3F9541F2" w:rsidR="00086D69" w:rsidRDefault="004176C9" w:rsidP="00C13538">
      <w:pPr>
        <w:pStyle w:val="2"/>
        <w:numPr>
          <w:ilvl w:val="2"/>
          <w:numId w:val="6"/>
        </w:numPr>
      </w:pPr>
      <w:r>
        <w:t xml:space="preserve">После создания архива в </w:t>
      </w:r>
      <w:r w:rsidR="00735445">
        <w:t>виде списка отображать его содержимое</w:t>
      </w:r>
      <w:r w:rsidR="00FE03EF">
        <w:t>. О файлах необходимо отображать их имя и</w:t>
      </w:r>
      <w:r w:rsidR="007D2F6E">
        <w:t xml:space="preserve"> сжатый</w:t>
      </w:r>
      <w:r w:rsidR="00FE03EF">
        <w:t xml:space="preserve"> размер</w:t>
      </w:r>
      <w:r w:rsidR="007D2F6E">
        <w:t>.</w:t>
      </w:r>
      <w:r w:rsidR="009026E0" w:rsidRPr="009026E0">
        <w:t xml:space="preserve"> </w:t>
      </w:r>
    </w:p>
    <w:p w14:paraId="58C1D5E2" w14:textId="77777777" w:rsidR="00BD1EF1" w:rsidRPr="00BD1EF1" w:rsidRDefault="00BD1EF1" w:rsidP="00BD1EF1">
      <w:pPr>
        <w:pStyle w:val="ad"/>
        <w:rPr>
          <w:highlight w:val="white"/>
        </w:rPr>
      </w:pPr>
      <w:r w:rsidRPr="00BD1EF1">
        <w:rPr>
          <w:color w:val="2B91AF"/>
          <w:highlight w:val="white"/>
        </w:rPr>
        <w:lastRenderedPageBreak/>
        <w:t>ZipArchive</w:t>
      </w:r>
      <w:r w:rsidRPr="00BD1EF1">
        <w:rPr>
          <w:highlight w:val="white"/>
        </w:rPr>
        <w:t xml:space="preserve"> zipArchive = </w:t>
      </w:r>
      <w:r w:rsidRPr="00BD1EF1">
        <w:rPr>
          <w:color w:val="2B91AF"/>
          <w:highlight w:val="white"/>
        </w:rPr>
        <w:t>ZipFile</w:t>
      </w:r>
      <w:r w:rsidRPr="00BD1EF1">
        <w:rPr>
          <w:highlight w:val="white"/>
        </w:rPr>
        <w:t>.Open(</w:t>
      </w:r>
      <w:r w:rsidRPr="00BD1EF1">
        <w:rPr>
          <w:color w:val="A31515"/>
          <w:highlight w:val="white"/>
        </w:rPr>
        <w:t>"output.zip"</w:t>
      </w:r>
      <w:r w:rsidRPr="00BD1EF1">
        <w:rPr>
          <w:highlight w:val="white"/>
        </w:rPr>
        <w:t xml:space="preserve">, </w:t>
      </w:r>
      <w:r w:rsidRPr="00BD1EF1">
        <w:rPr>
          <w:color w:val="2B91AF"/>
          <w:highlight w:val="white"/>
        </w:rPr>
        <w:t>ZipArchiveMode</w:t>
      </w:r>
      <w:r w:rsidRPr="00BD1EF1">
        <w:rPr>
          <w:highlight w:val="white"/>
        </w:rPr>
        <w:t>.Update);</w:t>
      </w:r>
    </w:p>
    <w:p w14:paraId="5444CEA9" w14:textId="1F372442" w:rsidR="00BD1EF1" w:rsidRDefault="00BD1EF1" w:rsidP="00BD1EF1">
      <w:pPr>
        <w:pStyle w:val="ad"/>
      </w:pPr>
      <w:r>
        <w:rPr>
          <w:highlight w:val="white"/>
        </w:rPr>
        <w:t>// zipArchive.Entries - список файлов</w:t>
      </w:r>
    </w:p>
    <w:p w14:paraId="3218ACF2" w14:textId="6E9D1394" w:rsidR="007D2F6E" w:rsidRDefault="007D2F6E" w:rsidP="00C13538">
      <w:pPr>
        <w:pStyle w:val="2"/>
        <w:numPr>
          <w:ilvl w:val="2"/>
          <w:numId w:val="6"/>
        </w:numPr>
      </w:pPr>
      <w:r>
        <w:t xml:space="preserve">Добавить во вкладку </w:t>
      </w:r>
      <w:r>
        <w:t xml:space="preserve">«Файл» </w:t>
      </w:r>
      <w:r>
        <w:t>опцию</w:t>
      </w:r>
      <w:r w:rsidRPr="00086D69">
        <w:t xml:space="preserve"> «</w:t>
      </w:r>
      <w:r>
        <w:t>Открыть</w:t>
      </w:r>
      <w:r w:rsidRPr="00086D69">
        <w:t>»</w:t>
      </w:r>
      <w:r>
        <w:t xml:space="preserve">, при нажатии на которую </w:t>
      </w:r>
      <w:r w:rsidR="000F30E2">
        <w:t xml:space="preserve">должно открываться окно выбора файла </w:t>
      </w:r>
      <w:r w:rsidR="000F30E2" w:rsidRPr="00086D69">
        <w:t>(указать фильтр на файлы с расширением .zip)</w:t>
      </w:r>
      <w:r w:rsidR="0093378A">
        <w:t>, после чего в приложении должно от</w:t>
      </w:r>
      <w:r w:rsidR="009314E5">
        <w:t>ображаться содержимое выбранного архива</w:t>
      </w:r>
    </w:p>
    <w:p w14:paraId="2C8A0AC0" w14:textId="371031E7" w:rsidR="009314E5" w:rsidRPr="00B27348" w:rsidRDefault="009314E5" w:rsidP="009314E5">
      <w:pPr>
        <w:pStyle w:val="2"/>
      </w:pPr>
      <w:r>
        <w:t xml:space="preserve">Добавление файлов в архив. </w:t>
      </w:r>
    </w:p>
    <w:p w14:paraId="746AEE32" w14:textId="3BFA3992" w:rsidR="00B27348" w:rsidRDefault="000576F1" w:rsidP="00B27348">
      <w:pPr>
        <w:pStyle w:val="2"/>
        <w:numPr>
          <w:ilvl w:val="2"/>
          <w:numId w:val="6"/>
        </w:numPr>
      </w:pPr>
      <w:r>
        <w:t>Добавить</w:t>
      </w:r>
      <w:r w:rsidRPr="000576F1">
        <w:t xml:space="preserve"> </w:t>
      </w:r>
      <w:r>
        <w:t>во вкладку «</w:t>
      </w:r>
      <w:r w:rsidR="0091184D">
        <w:t>Файл» в</w:t>
      </w:r>
      <w:r>
        <w:t xml:space="preserve"> меню опцию «Добавить к архиву»</w:t>
      </w:r>
    </w:p>
    <w:p w14:paraId="27389208" w14:textId="59910F66" w:rsidR="000576F1" w:rsidRDefault="0091184D" w:rsidP="00B27348">
      <w:pPr>
        <w:pStyle w:val="2"/>
        <w:numPr>
          <w:ilvl w:val="2"/>
          <w:numId w:val="6"/>
        </w:numPr>
      </w:pPr>
      <w:r>
        <w:t xml:space="preserve">При выборе этой опции должно открываться окно выбора </w:t>
      </w:r>
      <w:r w:rsidR="00A56CEE">
        <w:t xml:space="preserve">файлов для добавления в архив. Выбранные файлы </w:t>
      </w:r>
      <w:r w:rsidR="00F020BD">
        <w:t>должны быть заархивированы и отображены в списке содержимого архива</w:t>
      </w:r>
    </w:p>
    <w:p w14:paraId="3D8522B3" w14:textId="13B47AE2" w:rsidR="00F020BD" w:rsidRDefault="000B1F1D" w:rsidP="00F020BD">
      <w:pPr>
        <w:pStyle w:val="2"/>
      </w:pPr>
      <w:r>
        <w:t>Извлечение файлов из архива</w:t>
      </w:r>
    </w:p>
    <w:p w14:paraId="20230468" w14:textId="48FE4F96" w:rsidR="000B1F1D" w:rsidRPr="00241AD1" w:rsidRDefault="002B2C14" w:rsidP="000B1F1D">
      <w:pPr>
        <w:pStyle w:val="2"/>
        <w:numPr>
          <w:ilvl w:val="2"/>
          <w:numId w:val="6"/>
        </w:numPr>
      </w:pPr>
      <w:r>
        <w:t>Добавить</w:t>
      </w:r>
      <w:r w:rsidRPr="000576F1">
        <w:t xml:space="preserve"> </w:t>
      </w:r>
      <w:r>
        <w:t>во вкладку «Файл» в меню опцию</w:t>
      </w:r>
      <w:r w:rsidR="00061C9F">
        <w:t xml:space="preserve"> </w:t>
      </w:r>
      <w:r w:rsidR="001C644A">
        <w:t xml:space="preserve">«Извлечь» </w:t>
      </w:r>
      <w:r w:rsidR="005B2BFB">
        <w:t xml:space="preserve">при нажатии на которую </w:t>
      </w:r>
      <w:r w:rsidR="00991EDE">
        <w:t>все содержимое архива</w:t>
      </w:r>
      <w:r w:rsidR="005B2BFB">
        <w:t xml:space="preserve"> извлекается</w:t>
      </w:r>
      <w:r w:rsidR="00ED6E6C">
        <w:t xml:space="preserve"> в выбранный пользователем каталог (выбирать через диалоговое окно)</w:t>
      </w:r>
      <w:r w:rsidR="00991EDE">
        <w:t>.</w:t>
      </w:r>
    </w:p>
    <w:p w14:paraId="00314CE8" w14:textId="3B14A35E" w:rsidR="00241AD1" w:rsidRDefault="00241AD1" w:rsidP="00241AD1">
      <w:pPr>
        <w:pStyle w:val="ad"/>
      </w:pPr>
      <w:r w:rsidRPr="00241AD1">
        <w:rPr>
          <w:lang w:val="ru-RU"/>
        </w:rPr>
        <w:t>zipArchive.ExtractToDirectory("directoryName");</w:t>
      </w:r>
    </w:p>
    <w:p w14:paraId="27DE62ED" w14:textId="1226B555" w:rsidR="00991EDE" w:rsidRPr="00241AD1" w:rsidRDefault="00991EDE" w:rsidP="00991EDE">
      <w:pPr>
        <w:pStyle w:val="2"/>
        <w:numPr>
          <w:ilvl w:val="2"/>
          <w:numId w:val="6"/>
        </w:numPr>
      </w:pPr>
      <w:r>
        <w:t>Добавить</w:t>
      </w:r>
      <w:r w:rsidRPr="000576F1">
        <w:t xml:space="preserve"> </w:t>
      </w:r>
      <w:r>
        <w:t>во вкладку «Файл» в меню опцию «Извлечь файл» при нажатии на которую выбранный пользователем файл извлекается из архива в выбранн</w:t>
      </w:r>
      <w:r w:rsidR="004121B9">
        <w:t xml:space="preserve">ое пользователем место </w:t>
      </w:r>
      <w:r>
        <w:t>(выбирать через диалоговое окно).</w:t>
      </w:r>
      <w:r w:rsidR="00CC57C0">
        <w:t xml:space="preserve"> Опция должна быть доступна только если файл выбран.</w:t>
      </w:r>
    </w:p>
    <w:p w14:paraId="36E764DA" w14:textId="192E4D8B" w:rsidR="00241AD1" w:rsidRDefault="005F27A5" w:rsidP="00241AD1">
      <w:pPr>
        <w:pStyle w:val="ad"/>
      </w:pPr>
      <w:r>
        <w:t>zipE</w:t>
      </w:r>
      <w:r w:rsidRPr="005F27A5">
        <w:rPr>
          <w:lang w:val="ru-RU"/>
        </w:rPr>
        <w:t>ntry.ExtractToFile("fileName");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63C2AEF7" w14:textId="77777777" w:rsidR="00DD48DF" w:rsidRDefault="00DD48DF" w:rsidP="00DD48DF">
      <w:pPr>
        <w:pStyle w:val="2"/>
      </w:pPr>
      <w:r w:rsidRPr="00DD48DF">
        <w:t xml:space="preserve">Какие пространства имен нужно подключить для работы с архивами? </w:t>
      </w:r>
    </w:p>
    <w:p w14:paraId="526275AA" w14:textId="77777777" w:rsidR="00DD48DF" w:rsidRDefault="00DD48DF" w:rsidP="00DD48DF">
      <w:pPr>
        <w:pStyle w:val="2"/>
      </w:pPr>
      <w:r w:rsidRPr="00DD48DF">
        <w:t xml:space="preserve">Какие ссылки нужно подключить для работы с архивами? </w:t>
      </w:r>
    </w:p>
    <w:p w14:paraId="003F16BE" w14:textId="77777777" w:rsidR="00DD48DF" w:rsidRDefault="00DD48DF" w:rsidP="00DD48DF">
      <w:pPr>
        <w:pStyle w:val="2"/>
      </w:pPr>
      <w:r w:rsidRPr="00DD48DF">
        <w:t xml:space="preserve">Для чего предназначен класс ZipArchive? </w:t>
      </w:r>
    </w:p>
    <w:p w14:paraId="11EAA85C" w14:textId="77777777" w:rsidR="00DD48DF" w:rsidRDefault="00DD48DF" w:rsidP="00DD48DF">
      <w:pPr>
        <w:pStyle w:val="2"/>
      </w:pPr>
      <w:r w:rsidRPr="00DD48DF">
        <w:t xml:space="preserve">Для чего предназначен класс ZipFile? </w:t>
      </w:r>
    </w:p>
    <w:p w14:paraId="4F95C387" w14:textId="413E6663" w:rsidR="006F08B5" w:rsidRDefault="00DD48DF" w:rsidP="00DD48DF">
      <w:pPr>
        <w:pStyle w:val="2"/>
      </w:pPr>
      <w:r w:rsidRPr="00DD48DF">
        <w:t>Для чего предназначен класс ZipArchiveEntry?</w:t>
      </w:r>
    </w:p>
    <w:sectPr w:rsidR="006F08B5" w:rsidSect="00F90071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DDED1" w14:textId="77777777" w:rsidR="00F93A02" w:rsidRDefault="00F93A02" w:rsidP="00FC25DB">
      <w:r>
        <w:separator/>
      </w:r>
    </w:p>
  </w:endnote>
  <w:endnote w:type="continuationSeparator" w:id="0">
    <w:p w14:paraId="33C816B1" w14:textId="77777777" w:rsidR="00F93A02" w:rsidRDefault="00F93A02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F3D21" w14:textId="77777777" w:rsidR="00F93A02" w:rsidRDefault="00F93A02" w:rsidP="00FC25DB">
      <w:r>
        <w:separator/>
      </w:r>
    </w:p>
  </w:footnote>
  <w:footnote w:type="continuationSeparator" w:id="0">
    <w:p w14:paraId="7636FC70" w14:textId="77777777" w:rsidR="00F93A02" w:rsidRDefault="00F93A02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F81E6" w14:textId="1DE9E854" w:rsidR="00F90071" w:rsidRDefault="00F90071" w:rsidP="00F90071">
    <w:pPr>
      <w:pStyle w:val="af"/>
      <w:jc w:val="right"/>
    </w:pPr>
    <w:r>
      <w:t>Составитель</w:t>
    </w:r>
    <w:r w:rsidRPr="00FC25DB">
      <w:t xml:space="preserve">: </w:t>
    </w:r>
    <w:r>
      <w:t>Маломан Ю.С.,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844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5F6D"/>
    <w:rsid w:val="00012C19"/>
    <w:rsid w:val="000461EC"/>
    <w:rsid w:val="00047724"/>
    <w:rsid w:val="00052CF2"/>
    <w:rsid w:val="000576F1"/>
    <w:rsid w:val="000605AD"/>
    <w:rsid w:val="00061C9F"/>
    <w:rsid w:val="00086D69"/>
    <w:rsid w:val="00095CE1"/>
    <w:rsid w:val="000A4A37"/>
    <w:rsid w:val="000A6588"/>
    <w:rsid w:val="000B1F1D"/>
    <w:rsid w:val="000F30E2"/>
    <w:rsid w:val="0011706C"/>
    <w:rsid w:val="001357B7"/>
    <w:rsid w:val="001570F4"/>
    <w:rsid w:val="00160926"/>
    <w:rsid w:val="00177079"/>
    <w:rsid w:val="001774F0"/>
    <w:rsid w:val="0018259A"/>
    <w:rsid w:val="00182914"/>
    <w:rsid w:val="0018663F"/>
    <w:rsid w:val="00187191"/>
    <w:rsid w:val="00193C2E"/>
    <w:rsid w:val="001950BC"/>
    <w:rsid w:val="001974B9"/>
    <w:rsid w:val="001A189A"/>
    <w:rsid w:val="001C62F6"/>
    <w:rsid w:val="001C644A"/>
    <w:rsid w:val="001D7F1E"/>
    <w:rsid w:val="001E32F3"/>
    <w:rsid w:val="0020111D"/>
    <w:rsid w:val="002414A8"/>
    <w:rsid w:val="0024176E"/>
    <w:rsid w:val="00241AD1"/>
    <w:rsid w:val="00243941"/>
    <w:rsid w:val="00244D9F"/>
    <w:rsid w:val="00255AD5"/>
    <w:rsid w:val="00255BE2"/>
    <w:rsid w:val="00271E47"/>
    <w:rsid w:val="002855F8"/>
    <w:rsid w:val="002B2C14"/>
    <w:rsid w:val="002C69FF"/>
    <w:rsid w:val="002D1AA7"/>
    <w:rsid w:val="002E100D"/>
    <w:rsid w:val="00335E4D"/>
    <w:rsid w:val="003606C6"/>
    <w:rsid w:val="00372D12"/>
    <w:rsid w:val="00376732"/>
    <w:rsid w:val="003848C2"/>
    <w:rsid w:val="0039520A"/>
    <w:rsid w:val="00396F2A"/>
    <w:rsid w:val="003C398A"/>
    <w:rsid w:val="003D7274"/>
    <w:rsid w:val="003E39D5"/>
    <w:rsid w:val="003E7415"/>
    <w:rsid w:val="004121B9"/>
    <w:rsid w:val="004176C9"/>
    <w:rsid w:val="004332A4"/>
    <w:rsid w:val="00435290"/>
    <w:rsid w:val="00447AC3"/>
    <w:rsid w:val="0048176F"/>
    <w:rsid w:val="004A368A"/>
    <w:rsid w:val="004A4A47"/>
    <w:rsid w:val="004B2098"/>
    <w:rsid w:val="004C3380"/>
    <w:rsid w:val="004F66A5"/>
    <w:rsid w:val="0050592E"/>
    <w:rsid w:val="005106F2"/>
    <w:rsid w:val="00524730"/>
    <w:rsid w:val="005269C5"/>
    <w:rsid w:val="0054608A"/>
    <w:rsid w:val="00571E46"/>
    <w:rsid w:val="00572A52"/>
    <w:rsid w:val="005B2BFB"/>
    <w:rsid w:val="005C16A0"/>
    <w:rsid w:val="005C6624"/>
    <w:rsid w:val="005F10A7"/>
    <w:rsid w:val="005F27A5"/>
    <w:rsid w:val="00632420"/>
    <w:rsid w:val="00634C0C"/>
    <w:rsid w:val="00661E95"/>
    <w:rsid w:val="00664942"/>
    <w:rsid w:val="00666B78"/>
    <w:rsid w:val="006727F4"/>
    <w:rsid w:val="00676DC8"/>
    <w:rsid w:val="00684F57"/>
    <w:rsid w:val="00693BA2"/>
    <w:rsid w:val="006D5F29"/>
    <w:rsid w:val="006E2B52"/>
    <w:rsid w:val="006E7143"/>
    <w:rsid w:val="006F08B5"/>
    <w:rsid w:val="007211E5"/>
    <w:rsid w:val="0072155A"/>
    <w:rsid w:val="00735445"/>
    <w:rsid w:val="00751708"/>
    <w:rsid w:val="00753A4B"/>
    <w:rsid w:val="0077080C"/>
    <w:rsid w:val="0077333D"/>
    <w:rsid w:val="00782277"/>
    <w:rsid w:val="007B3840"/>
    <w:rsid w:val="007D2F6E"/>
    <w:rsid w:val="007E6F2D"/>
    <w:rsid w:val="00812648"/>
    <w:rsid w:val="00814C20"/>
    <w:rsid w:val="00846B25"/>
    <w:rsid w:val="008702B2"/>
    <w:rsid w:val="008741CF"/>
    <w:rsid w:val="008823E4"/>
    <w:rsid w:val="008C30FF"/>
    <w:rsid w:val="008C3121"/>
    <w:rsid w:val="008C32BD"/>
    <w:rsid w:val="008E55B3"/>
    <w:rsid w:val="008F3016"/>
    <w:rsid w:val="008F5493"/>
    <w:rsid w:val="009026E0"/>
    <w:rsid w:val="009059F2"/>
    <w:rsid w:val="0091184D"/>
    <w:rsid w:val="00915625"/>
    <w:rsid w:val="00925158"/>
    <w:rsid w:val="00930DF4"/>
    <w:rsid w:val="009314E5"/>
    <w:rsid w:val="0093378A"/>
    <w:rsid w:val="00940AB2"/>
    <w:rsid w:val="00947B07"/>
    <w:rsid w:val="00990F82"/>
    <w:rsid w:val="00991EDE"/>
    <w:rsid w:val="009A4FDD"/>
    <w:rsid w:val="009B4E32"/>
    <w:rsid w:val="009D55D5"/>
    <w:rsid w:val="009E52C2"/>
    <w:rsid w:val="009F70EC"/>
    <w:rsid w:val="00A13A71"/>
    <w:rsid w:val="00A24B82"/>
    <w:rsid w:val="00A277FA"/>
    <w:rsid w:val="00A36F65"/>
    <w:rsid w:val="00A3755C"/>
    <w:rsid w:val="00A46EC8"/>
    <w:rsid w:val="00A56873"/>
    <w:rsid w:val="00A56CEE"/>
    <w:rsid w:val="00A7632F"/>
    <w:rsid w:val="00A77AE7"/>
    <w:rsid w:val="00AA09DF"/>
    <w:rsid w:val="00AC191C"/>
    <w:rsid w:val="00B118CB"/>
    <w:rsid w:val="00B27348"/>
    <w:rsid w:val="00B34BEC"/>
    <w:rsid w:val="00B46ADE"/>
    <w:rsid w:val="00B707B8"/>
    <w:rsid w:val="00B90583"/>
    <w:rsid w:val="00BA694D"/>
    <w:rsid w:val="00BD1EF1"/>
    <w:rsid w:val="00BD67D2"/>
    <w:rsid w:val="00BF672E"/>
    <w:rsid w:val="00BF6E84"/>
    <w:rsid w:val="00C028E6"/>
    <w:rsid w:val="00C07BB1"/>
    <w:rsid w:val="00C13538"/>
    <w:rsid w:val="00C17D13"/>
    <w:rsid w:val="00C35803"/>
    <w:rsid w:val="00C413C9"/>
    <w:rsid w:val="00C70C56"/>
    <w:rsid w:val="00C73AC8"/>
    <w:rsid w:val="00CA3ECB"/>
    <w:rsid w:val="00CC57C0"/>
    <w:rsid w:val="00CF0E87"/>
    <w:rsid w:val="00CF1744"/>
    <w:rsid w:val="00D000B2"/>
    <w:rsid w:val="00D26AB2"/>
    <w:rsid w:val="00D31233"/>
    <w:rsid w:val="00D41914"/>
    <w:rsid w:val="00D51F90"/>
    <w:rsid w:val="00D66C75"/>
    <w:rsid w:val="00D867F7"/>
    <w:rsid w:val="00D96B60"/>
    <w:rsid w:val="00DB5CE5"/>
    <w:rsid w:val="00DC3326"/>
    <w:rsid w:val="00DD2278"/>
    <w:rsid w:val="00DD48DF"/>
    <w:rsid w:val="00E01507"/>
    <w:rsid w:val="00E01EF8"/>
    <w:rsid w:val="00E14464"/>
    <w:rsid w:val="00E1614E"/>
    <w:rsid w:val="00E20B24"/>
    <w:rsid w:val="00E472F1"/>
    <w:rsid w:val="00E65989"/>
    <w:rsid w:val="00EC6A70"/>
    <w:rsid w:val="00ED6E6C"/>
    <w:rsid w:val="00EE187F"/>
    <w:rsid w:val="00F020BD"/>
    <w:rsid w:val="00F1333F"/>
    <w:rsid w:val="00F63965"/>
    <w:rsid w:val="00F81962"/>
    <w:rsid w:val="00F8422A"/>
    <w:rsid w:val="00F842E1"/>
    <w:rsid w:val="00F90071"/>
    <w:rsid w:val="00F939CE"/>
    <w:rsid w:val="00F93A02"/>
    <w:rsid w:val="00FA0FBA"/>
    <w:rsid w:val="00FC25DB"/>
    <w:rsid w:val="00FD01EE"/>
    <w:rsid w:val="00FD094E"/>
    <w:rsid w:val="00FD2871"/>
    <w:rsid w:val="00FD32AE"/>
    <w:rsid w:val="00FE03EF"/>
    <w:rsid w:val="00FE7967"/>
    <w:rsid w:val="00FF5F42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401</TotalTime>
  <Pages>2</Pages>
  <Words>455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180</cp:revision>
  <cp:lastPrinted>2025-03-23T12:10:00Z</cp:lastPrinted>
  <dcterms:created xsi:type="dcterms:W3CDTF">2025-01-23T13:37:00Z</dcterms:created>
  <dcterms:modified xsi:type="dcterms:W3CDTF">2025-03-24T17:13:00Z</dcterms:modified>
</cp:coreProperties>
</file>