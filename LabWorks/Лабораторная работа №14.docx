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28F3E900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3C398A">
        <w:t>4</w:t>
      </w:r>
      <w:r>
        <w:br/>
      </w:r>
      <w:r w:rsidR="003C398A" w:rsidRPr="003C398A">
        <w:t>Разработка утилиты для поиска дубликатов файлов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1BB1A5FC" w:rsidR="001A189A" w:rsidRPr="001A189A" w:rsidRDefault="003C398A" w:rsidP="001A189A">
      <w:pPr>
        <w:pStyle w:val="2"/>
      </w:pPr>
      <w:r w:rsidRPr="003C398A">
        <w:t>Научиться получать и анализировать информацию о файлах в приложениях на C#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2EDEDCFB" w:rsidR="00A36F65" w:rsidRDefault="00A36F65" w:rsidP="00A36F65">
      <w:pPr>
        <w:pStyle w:val="2"/>
      </w:pPr>
      <w:proofErr w:type="spellStart"/>
      <w:r>
        <w:t>Фленов</w:t>
      </w:r>
      <w:proofErr w:type="spellEnd"/>
      <w:r>
        <w:t xml:space="preserve">, М. Е. Библия C#. 4 </w:t>
      </w:r>
      <w:proofErr w:type="spellStart"/>
      <w:r>
        <w:t>изд</w:t>
      </w:r>
      <w:proofErr w:type="spellEnd"/>
      <w:r>
        <w:t xml:space="preserve"> / М. Е. </w:t>
      </w:r>
      <w:proofErr w:type="spellStart"/>
      <w:r>
        <w:t>Фленов</w:t>
      </w:r>
      <w:proofErr w:type="spellEnd"/>
      <w:r>
        <w:t xml:space="preserve">. – Санкт-Петербург: </w:t>
      </w:r>
      <w:proofErr w:type="spellStart"/>
      <w:r>
        <w:t>БХВПетербург</w:t>
      </w:r>
      <w:proofErr w:type="spellEnd"/>
      <w:r>
        <w:t xml:space="preserve">, 2019. – 512 с. – URL: https://ibooks.ru/bookshelf/366634/reading. – Режим доступа: только для зарегистрированных пользователей. – </w:t>
      </w:r>
      <w:proofErr w:type="gramStart"/>
      <w:r>
        <w:t>Текст :</w:t>
      </w:r>
      <w:proofErr w:type="gramEnd"/>
      <w:r>
        <w:t xml:space="preserve"> электронный. – п.14.2-14.4.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1DF37F15" w14:textId="60C57D95" w:rsidR="00B90583" w:rsidRDefault="00B90583" w:rsidP="00B90583">
      <w:pPr>
        <w:pStyle w:val="2"/>
      </w:pPr>
      <w:r w:rsidRPr="00B90583">
        <w:t>Разработать оконное приложение, выполняющее поиск</w:t>
      </w:r>
      <w:r>
        <w:t xml:space="preserve"> </w:t>
      </w:r>
      <w:r w:rsidRPr="00B90583">
        <w:t xml:space="preserve">дубликатов файлов по имени </w:t>
      </w:r>
      <w:r w:rsidR="00255BE2">
        <w:t xml:space="preserve">в некотором каталоге </w:t>
      </w:r>
      <w:r w:rsidRPr="00B90583">
        <w:t xml:space="preserve">и </w:t>
      </w:r>
      <w:r w:rsidR="00255BE2" w:rsidRPr="00B90583">
        <w:t>отображ</w:t>
      </w:r>
      <w:r w:rsidR="00255BE2">
        <w:t>ающее</w:t>
      </w:r>
      <w:r w:rsidRPr="00B90583">
        <w:t xml:space="preserve"> полно</w:t>
      </w:r>
      <w:r w:rsidR="00255BE2">
        <w:t>е</w:t>
      </w:r>
      <w:r w:rsidRPr="00B90583">
        <w:t xml:space="preserve"> им</w:t>
      </w:r>
      <w:r w:rsidR="00255BE2">
        <w:t>я</w:t>
      </w:r>
      <w:r w:rsidRPr="00B90583">
        <w:t xml:space="preserve"> найденных файлов. </w:t>
      </w:r>
    </w:p>
    <w:p w14:paraId="0962A4E5" w14:textId="55003853" w:rsidR="00B90583" w:rsidRDefault="00BF672E" w:rsidP="00B90583">
      <w:pPr>
        <w:pStyle w:val="2"/>
      </w:pPr>
      <w:r>
        <w:t>Модифицировать приложение для отображения</w:t>
      </w:r>
      <w:r w:rsidR="00B90583" w:rsidRPr="00B90583">
        <w:t xml:space="preserve"> имени, пути, размера и даты изменения найденных дубликатов. </w:t>
      </w:r>
    </w:p>
    <w:p w14:paraId="2C332C80" w14:textId="285218AE" w:rsidR="00782277" w:rsidRDefault="00782277" w:rsidP="00782277">
      <w:pPr>
        <w:pStyle w:val="2"/>
      </w:pPr>
      <w:r>
        <w:t>Модифицировать приложение, добавив возможность</w:t>
      </w:r>
      <w:r w:rsidRPr="00B90583">
        <w:t xml:space="preserve"> </w:t>
      </w:r>
      <w:r>
        <w:t xml:space="preserve">открытия найденных </w:t>
      </w:r>
      <w:r>
        <w:t>файлов</w:t>
      </w:r>
      <w:r w:rsidRPr="00B90583">
        <w:t xml:space="preserve">. </w:t>
      </w:r>
    </w:p>
    <w:p w14:paraId="13E7DC28" w14:textId="19AC1E45" w:rsidR="00B90583" w:rsidRDefault="00255BE2" w:rsidP="00B90583">
      <w:pPr>
        <w:pStyle w:val="2"/>
      </w:pPr>
      <w:r>
        <w:t>Модифицировать приложение</w:t>
      </w:r>
      <w:r w:rsidR="006727F4">
        <w:t>, добавив возможность</w:t>
      </w:r>
      <w:r w:rsidR="00B90583" w:rsidRPr="00B90583">
        <w:t xml:space="preserve"> удаления выбранных</w:t>
      </w:r>
      <w:r w:rsidR="006727F4">
        <w:t xml:space="preserve"> файлов</w:t>
      </w:r>
      <w:r w:rsidR="00B90583" w:rsidRPr="00B90583">
        <w:t xml:space="preserve">. </w:t>
      </w:r>
    </w:p>
    <w:p w14:paraId="549B21AA" w14:textId="1A0032C6" w:rsidR="00193C2E" w:rsidRPr="00193C2E" w:rsidRDefault="00782277" w:rsidP="00B90583">
      <w:pPr>
        <w:pStyle w:val="2"/>
      </w:pPr>
      <w:r>
        <w:t>Модифицировать приложение, добавив возможность</w:t>
      </w:r>
      <w:r w:rsidR="00B90583" w:rsidRPr="00B90583">
        <w:t>,</w:t>
      </w:r>
      <w:r>
        <w:t xml:space="preserve"> </w:t>
      </w:r>
      <w:r w:rsidR="00B90583" w:rsidRPr="00B90583">
        <w:t>поиск</w:t>
      </w:r>
      <w:r>
        <w:t>а</w:t>
      </w:r>
      <w:r w:rsidR="00B90583" w:rsidRPr="00B90583">
        <w:t xml:space="preserve"> дубликатов файлов по набору критериев (имени, размеру, дате изменения)</w:t>
      </w:r>
    </w:p>
    <w:p w14:paraId="39ED5954" w14:textId="6188B52B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2F74F717" w14:textId="77777777" w:rsidR="003606C6" w:rsidRDefault="003606C6" w:rsidP="003606C6">
      <w:pPr>
        <w:pStyle w:val="2"/>
      </w:pPr>
      <w:r w:rsidRPr="003606C6">
        <w:t xml:space="preserve">Какое свойство </w:t>
      </w:r>
      <w:proofErr w:type="spellStart"/>
      <w:r w:rsidRPr="003606C6">
        <w:t>FileInfo</w:t>
      </w:r>
      <w:proofErr w:type="spellEnd"/>
      <w:r w:rsidRPr="003606C6">
        <w:t xml:space="preserve"> возвращает имя файла? </w:t>
      </w:r>
    </w:p>
    <w:p w14:paraId="720F800D" w14:textId="77777777" w:rsidR="003606C6" w:rsidRDefault="003606C6" w:rsidP="003606C6">
      <w:pPr>
        <w:pStyle w:val="2"/>
      </w:pPr>
      <w:r w:rsidRPr="003606C6">
        <w:lastRenderedPageBreak/>
        <w:t xml:space="preserve">Какое свойство </w:t>
      </w:r>
      <w:proofErr w:type="spellStart"/>
      <w:r w:rsidRPr="003606C6">
        <w:t>FileInfo</w:t>
      </w:r>
      <w:proofErr w:type="spellEnd"/>
      <w:r w:rsidRPr="003606C6">
        <w:t xml:space="preserve"> возвращает расширение файла? </w:t>
      </w:r>
    </w:p>
    <w:p w14:paraId="23887360" w14:textId="77777777" w:rsidR="003606C6" w:rsidRDefault="003606C6" w:rsidP="003606C6">
      <w:pPr>
        <w:pStyle w:val="2"/>
      </w:pPr>
      <w:r w:rsidRPr="003606C6">
        <w:t xml:space="preserve">Какое свойство </w:t>
      </w:r>
      <w:proofErr w:type="spellStart"/>
      <w:r w:rsidRPr="003606C6">
        <w:t>FileInfo</w:t>
      </w:r>
      <w:proofErr w:type="spellEnd"/>
      <w:r w:rsidRPr="003606C6">
        <w:t xml:space="preserve"> возвращает полное имя файла? </w:t>
      </w:r>
    </w:p>
    <w:p w14:paraId="2FFFADF6" w14:textId="22F170FE" w:rsidR="00EE187F" w:rsidRDefault="003606C6" w:rsidP="003606C6">
      <w:pPr>
        <w:pStyle w:val="2"/>
      </w:pPr>
      <w:r w:rsidRPr="003606C6">
        <w:t xml:space="preserve">Какое свойство </w:t>
      </w:r>
      <w:proofErr w:type="spellStart"/>
      <w:r w:rsidRPr="003606C6">
        <w:t>FileInfo</w:t>
      </w:r>
      <w:proofErr w:type="spellEnd"/>
      <w:r w:rsidRPr="003606C6">
        <w:t xml:space="preserve"> возвращает дату изменения файла?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605AD"/>
    <w:rsid w:val="0018259A"/>
    <w:rsid w:val="0018663F"/>
    <w:rsid w:val="00193C2E"/>
    <w:rsid w:val="001974B9"/>
    <w:rsid w:val="001A189A"/>
    <w:rsid w:val="001E32F3"/>
    <w:rsid w:val="0020111D"/>
    <w:rsid w:val="00255BE2"/>
    <w:rsid w:val="00271E47"/>
    <w:rsid w:val="00335E4D"/>
    <w:rsid w:val="003606C6"/>
    <w:rsid w:val="003C398A"/>
    <w:rsid w:val="003D7274"/>
    <w:rsid w:val="004A368A"/>
    <w:rsid w:val="005106F2"/>
    <w:rsid w:val="005C16A0"/>
    <w:rsid w:val="006727F4"/>
    <w:rsid w:val="00693BA2"/>
    <w:rsid w:val="006E2B52"/>
    <w:rsid w:val="00782277"/>
    <w:rsid w:val="00814C20"/>
    <w:rsid w:val="008741CF"/>
    <w:rsid w:val="008823E4"/>
    <w:rsid w:val="008F5493"/>
    <w:rsid w:val="00925158"/>
    <w:rsid w:val="009E52C2"/>
    <w:rsid w:val="00A36F65"/>
    <w:rsid w:val="00A7632F"/>
    <w:rsid w:val="00B90583"/>
    <w:rsid w:val="00BF672E"/>
    <w:rsid w:val="00C413C9"/>
    <w:rsid w:val="00C73AC8"/>
    <w:rsid w:val="00CA3ECB"/>
    <w:rsid w:val="00CF0E87"/>
    <w:rsid w:val="00D41914"/>
    <w:rsid w:val="00D66C75"/>
    <w:rsid w:val="00E01507"/>
    <w:rsid w:val="00E1614E"/>
    <w:rsid w:val="00E472F1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24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20</cp:revision>
  <dcterms:created xsi:type="dcterms:W3CDTF">2025-01-23T13:37:00Z</dcterms:created>
  <dcterms:modified xsi:type="dcterms:W3CDTF">2025-01-30T20:26:00Z</dcterms:modified>
</cp:coreProperties>
</file>