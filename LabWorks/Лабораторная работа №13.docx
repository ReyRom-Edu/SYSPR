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5E8202DE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8741CF">
        <w:t>3</w:t>
      </w:r>
      <w:r>
        <w:br/>
      </w:r>
      <w:r w:rsidR="009E52C2" w:rsidRPr="009E52C2">
        <w:t>Разработка приложений для сортировки файлов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51A11896" w:rsidR="001A189A" w:rsidRPr="001A189A" w:rsidRDefault="009E52C2" w:rsidP="001A189A">
      <w:pPr>
        <w:pStyle w:val="2"/>
      </w:pPr>
      <w:r w:rsidRPr="009E52C2">
        <w:t>Научиться применять классы для работы с файлами и каталогами в приложениях на C#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2EDEDCFB" w:rsidR="00A36F65" w:rsidRDefault="00A36F65" w:rsidP="00A36F65">
      <w:pPr>
        <w:pStyle w:val="2"/>
      </w:pPr>
      <w:r>
        <w:t xml:space="preserve">Фленов, М. Е. Библия C#. 4 изд / М. Е. Фленов. – Санкт-Петербург: БХВПетербург, 2019. – 512 с. – URL: https://ibooks.ru/bookshelf/366634/reading. – Режим доступа: только для зарегистрированных пользователей. – </w:t>
      </w:r>
      <w:proofErr w:type="gramStart"/>
      <w:r>
        <w:t>Текст :</w:t>
      </w:r>
      <w:proofErr w:type="gramEnd"/>
      <w:r>
        <w:t xml:space="preserve"> электронный. – п.14.2-14.4.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4B0DC6F0" w14:textId="77777777" w:rsidR="0020111D" w:rsidRDefault="0020111D" w:rsidP="0020111D">
      <w:pPr>
        <w:pStyle w:val="2"/>
      </w:pPr>
      <w:r w:rsidRPr="0020111D">
        <w:t xml:space="preserve">Разработать консольное приложение, запрашивающее у пользователя имя каталога (папки) и сортирующее находящиеся в каталоге файлы по расширениям файлов. </w:t>
      </w:r>
    </w:p>
    <w:p w14:paraId="0C361395" w14:textId="77777777" w:rsidR="0020111D" w:rsidRDefault="0020111D" w:rsidP="0020111D">
      <w:r w:rsidRPr="0020111D">
        <w:t xml:space="preserve">Если каталог с указанным именем существует, перебрать список всех его файлов (без учета тех, что находятся во вложенных папках) и перенести каждый файл в папку с названием, совпадающим с расширением файла (например, для txtфайлов папка должна называться TXT, для pdf-файлов — PDF и </w:t>
      </w:r>
      <w:proofErr w:type="gramStart"/>
      <w:r w:rsidRPr="0020111D">
        <w:t>т.д.</w:t>
      </w:r>
      <w:proofErr w:type="gramEnd"/>
      <w:r w:rsidRPr="0020111D">
        <w:t xml:space="preserve">). </w:t>
      </w:r>
    </w:p>
    <w:p w14:paraId="6B1AA1C0" w14:textId="6A95B462" w:rsidR="00193C2E" w:rsidRPr="00193C2E" w:rsidRDefault="0020111D" w:rsidP="0020111D">
      <w:r w:rsidRPr="0020111D">
        <w:t>Если в указанном каталоге нет папки с требуемым названием, она должна быть создана, если есть — перенести в нее файлы с соответствующим расширением</w:t>
      </w:r>
      <w:r w:rsidR="00193C2E" w:rsidRPr="00193C2E">
        <w:t xml:space="preserve">. </w:t>
      </w:r>
    </w:p>
    <w:p w14:paraId="558D6774" w14:textId="77777777" w:rsidR="00335E4D" w:rsidRDefault="00335E4D" w:rsidP="00193C2E">
      <w:pPr>
        <w:pStyle w:val="2"/>
      </w:pPr>
      <w:r w:rsidRPr="00335E4D">
        <w:t xml:space="preserve">Разработать консольное приложение, запрашивающее у пользователя имя первого (исходного) каталога и копирующее находящиеся в исходном каталоге файлы во второй каталог с группировкой по типам файлов (для каждого типа должен быть свой подкаталог). </w:t>
      </w:r>
    </w:p>
    <w:p w14:paraId="5CFAD19A" w14:textId="77777777" w:rsidR="00335E4D" w:rsidRDefault="00335E4D" w:rsidP="00335E4D">
      <w:r w:rsidRPr="00335E4D">
        <w:t xml:space="preserve">Если исходный каталог с указанным именем существует, перебрать список всех его файлов (без учета тех, что находятся во вложенных папках) и перенести каждый файл во второй каталог в подкаталог с названием, совпадающим с типов файла. Во втором каталоге должны создаваться следующие подкаталоги: </w:t>
      </w:r>
    </w:p>
    <w:p w14:paraId="6C52D824" w14:textId="77777777" w:rsidR="00335E4D" w:rsidRDefault="00335E4D" w:rsidP="00335E4D">
      <w:r w:rsidRPr="00335E4D">
        <w:t xml:space="preserve">- архивы (для zip, rar, 7z) </w:t>
      </w:r>
    </w:p>
    <w:p w14:paraId="083F9C64" w14:textId="77777777" w:rsidR="00335E4D" w:rsidRDefault="00335E4D" w:rsidP="00335E4D">
      <w:r w:rsidRPr="00335E4D">
        <w:t xml:space="preserve">- изображения (для jpeg, jpg, bmp, png, gif) </w:t>
      </w:r>
    </w:p>
    <w:p w14:paraId="6323ED16" w14:textId="77777777" w:rsidR="00335E4D" w:rsidRDefault="00335E4D" w:rsidP="00335E4D">
      <w:r w:rsidRPr="00335E4D">
        <w:t xml:space="preserve">- текстовые документы (для txt, rtf, odt, doc, docx) </w:t>
      </w:r>
    </w:p>
    <w:p w14:paraId="5118B5BB" w14:textId="0B5F53F1" w:rsidR="00193C2E" w:rsidRPr="00193C2E" w:rsidRDefault="00335E4D" w:rsidP="00335E4D">
      <w:r w:rsidRPr="00335E4D">
        <w:t>- другое (для всех остальных типов файлов)</w:t>
      </w:r>
      <w:r w:rsidR="00193C2E" w:rsidRPr="00193C2E">
        <w:t xml:space="preserve">. </w:t>
      </w:r>
    </w:p>
    <w:p w14:paraId="1A7972A7" w14:textId="77777777" w:rsidR="0018663F" w:rsidRDefault="0018663F" w:rsidP="00193C2E">
      <w:pPr>
        <w:pStyle w:val="2"/>
      </w:pPr>
      <w:r w:rsidRPr="0018663F">
        <w:lastRenderedPageBreak/>
        <w:t xml:space="preserve">Разработать консольное приложение, запрашивающее у пользователя имя каталога (папки) и сортирующее находящиеся в каталоге файлы по дате изменения файлов. </w:t>
      </w:r>
    </w:p>
    <w:p w14:paraId="1146785C" w14:textId="77777777" w:rsidR="0018663F" w:rsidRDefault="0018663F" w:rsidP="0018663F">
      <w:r w:rsidRPr="0018663F">
        <w:t xml:space="preserve">Если каталог с указанным именем существует, перебрать список всех его файлов (без учета тех, что находятся во вложенных папках) и перенести каждый файл в папку с названием, соответствующим дате изменения файла: </w:t>
      </w:r>
    </w:p>
    <w:p w14:paraId="549B21AA" w14:textId="40301FF3" w:rsidR="00193C2E" w:rsidRPr="00193C2E" w:rsidRDefault="0018663F" w:rsidP="0018663F">
      <w:r w:rsidRPr="0018663F">
        <w:t>каталог\год\номер месяца\день (например: c:\temp\download\2020\9\25)</w:t>
      </w:r>
      <w:r w:rsidR="00193C2E" w:rsidRPr="00193C2E">
        <w:t xml:space="preserve">. 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36168B98" w:rsidR="00A36F65" w:rsidRDefault="00A36F65" w:rsidP="00193C2E">
      <w:pPr>
        <w:pStyle w:val="2"/>
      </w:pPr>
      <w:r>
        <w:t xml:space="preserve">Запустить MS Visual Studio и создать </w:t>
      </w:r>
      <w:r w:rsidR="009E52C2">
        <w:t>консольное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278D0B2F" w14:textId="77777777" w:rsidR="00E1614E" w:rsidRDefault="00E1614E" w:rsidP="00E1614E">
      <w:pPr>
        <w:pStyle w:val="2"/>
      </w:pPr>
      <w:r>
        <w:t>Как проверить существование файла по его имени?</w:t>
      </w:r>
    </w:p>
    <w:p w14:paraId="68F2CA5C" w14:textId="04D5D0DB" w:rsidR="00E1614E" w:rsidRDefault="00E1614E" w:rsidP="00E1614E">
      <w:pPr>
        <w:pStyle w:val="2"/>
      </w:pPr>
      <w:r>
        <w:t>Как проверить существование каталога по его имени?</w:t>
      </w:r>
    </w:p>
    <w:p w14:paraId="489834E2" w14:textId="0E94A08A" w:rsidR="00E1614E" w:rsidRDefault="00E1614E" w:rsidP="00E1614E">
      <w:pPr>
        <w:pStyle w:val="2"/>
      </w:pPr>
      <w:r>
        <w:t>Какие методы позволяют создавать, удалять, копировать и переносить каталоги?</w:t>
      </w:r>
    </w:p>
    <w:p w14:paraId="2FFFADF6" w14:textId="50879CD6" w:rsidR="00EE187F" w:rsidRDefault="00E1614E" w:rsidP="00E1614E">
      <w:pPr>
        <w:pStyle w:val="2"/>
      </w:pPr>
      <w:r>
        <w:t>Какие методы позволяют создавать, удалять, копировать и переносить файлы?</w:t>
      </w:r>
      <w:r>
        <w:cr/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605AD"/>
    <w:rsid w:val="0018259A"/>
    <w:rsid w:val="0018663F"/>
    <w:rsid w:val="00193C2E"/>
    <w:rsid w:val="001974B9"/>
    <w:rsid w:val="001A189A"/>
    <w:rsid w:val="001E32F3"/>
    <w:rsid w:val="0020111D"/>
    <w:rsid w:val="00271E47"/>
    <w:rsid w:val="00335E4D"/>
    <w:rsid w:val="003D7274"/>
    <w:rsid w:val="004A368A"/>
    <w:rsid w:val="005106F2"/>
    <w:rsid w:val="00693BA2"/>
    <w:rsid w:val="006E2B52"/>
    <w:rsid w:val="00814C20"/>
    <w:rsid w:val="008741CF"/>
    <w:rsid w:val="008823E4"/>
    <w:rsid w:val="008F5493"/>
    <w:rsid w:val="00925158"/>
    <w:rsid w:val="009E52C2"/>
    <w:rsid w:val="00A36F65"/>
    <w:rsid w:val="00A7632F"/>
    <w:rsid w:val="00C413C9"/>
    <w:rsid w:val="00C73AC8"/>
    <w:rsid w:val="00CA3ECB"/>
    <w:rsid w:val="00CF0E87"/>
    <w:rsid w:val="00D41914"/>
    <w:rsid w:val="00D66C75"/>
    <w:rsid w:val="00E01507"/>
    <w:rsid w:val="00E1614E"/>
    <w:rsid w:val="00E472F1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</TotalTime>
  <Pages>2</Pages>
  <Words>406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</cp:revision>
  <dcterms:created xsi:type="dcterms:W3CDTF">2025-01-23T13:37:00Z</dcterms:created>
  <dcterms:modified xsi:type="dcterms:W3CDTF">2025-01-30T05:33:00Z</dcterms:modified>
</cp:coreProperties>
</file>