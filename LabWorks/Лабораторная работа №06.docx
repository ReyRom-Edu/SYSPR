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780812E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F44FA9">
        <w:t>6</w:t>
      </w:r>
      <w:r>
        <w:br/>
      </w:r>
      <w:r w:rsidR="002765B3" w:rsidRPr="002765B3">
        <w:t>Изучение принципов работы цепочечных команд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28A8066" w14:textId="1F10DC11" w:rsidR="0095406D" w:rsidRPr="0095406D" w:rsidRDefault="00F44FA9" w:rsidP="00A45DA9">
      <w:pPr>
        <w:pStyle w:val="2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="0095406D" w:rsidRPr="0095406D">
        <w:t xml:space="preserve">средствами ассемблера. </w:t>
      </w:r>
    </w:p>
    <w:p w14:paraId="48468655" w14:textId="0A254310" w:rsidR="00A45DA9" w:rsidRPr="00A45DA9" w:rsidRDefault="0095406D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212C1D35" w:rsidR="00A36F65" w:rsidRDefault="00F31B84" w:rsidP="00A36F65">
      <w:pPr>
        <w:pStyle w:val="2"/>
      </w:pPr>
      <w:r w:rsidRPr="00F31B84">
        <w:t xml:space="preserve">Куляс, О. Л. Курс программирования на ASSEMBLER / О. Л. Куляс. – </w:t>
      </w:r>
      <w:proofErr w:type="gramStart"/>
      <w:r w:rsidRPr="00F31B84">
        <w:t>Москва :</w:t>
      </w:r>
      <w:proofErr w:type="gramEnd"/>
      <w:r w:rsidRPr="00F31B84">
        <w:t xml:space="preserve"> СОЛОН-ПРЕСС, 2017. – 220 с. – URL: https://ibooks.ru/reading.php? productid=361979. – Режим доступа: для зарегистрир. пользователей. – </w:t>
      </w:r>
      <w:proofErr w:type="gramStart"/>
      <w:r w:rsidRPr="00F31B84">
        <w:t>Текст :</w:t>
      </w:r>
      <w:proofErr w:type="gramEnd"/>
      <w:r w:rsidRPr="00F31B84">
        <w:t xml:space="preserve"> электронный. – гл.</w:t>
      </w:r>
      <w:r w:rsidR="00B85893">
        <w:t>8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3EE3906D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одной строки в другую строку (длина строки-приемника не м.б. меньше строки-источника). </w:t>
      </w:r>
    </w:p>
    <w:p w14:paraId="5C1643B9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содержимое одного массива в другой массив данных типа int (int – 32 бита, </w:t>
      </w:r>
      <w:proofErr w:type="gramStart"/>
      <w:r w:rsidRPr="0079148D">
        <w:t>т.е.</w:t>
      </w:r>
      <w:proofErr w:type="gramEnd"/>
      <w:r w:rsidRPr="0079148D">
        <w:t xml:space="preserve"> двойное слово). </w:t>
      </w:r>
    </w:p>
    <w:p w14:paraId="66E43EDD" w14:textId="77777777" w:rsidR="0079148D" w:rsidRPr="0079148D" w:rsidRDefault="0079148D" w:rsidP="0079148D">
      <w:pPr>
        <w:pStyle w:val="2"/>
        <w:rPr>
          <w:b/>
          <w:bCs w:val="0"/>
        </w:rPr>
      </w:pPr>
      <w:r w:rsidRPr="0079148D">
        <w:t xml:space="preserve">Написать программу, копирующую подстроку длиной n с i-ой позиции из исходной строки s1 в строку s2 (i начинается с нуля). </w:t>
      </w:r>
    </w:p>
    <w:p w14:paraId="731FB3E8" w14:textId="77777777" w:rsidR="0079148D" w:rsidRDefault="0079148D" w:rsidP="0079148D">
      <w:pPr>
        <w:pStyle w:val="2"/>
      </w:pPr>
      <w:r w:rsidRPr="0079148D">
        <w:t xml:space="preserve">Написать программу, возвращающую: </w:t>
      </w:r>
    </w:p>
    <w:p w14:paraId="6B8D9AEE" w14:textId="77777777" w:rsidR="0079148D" w:rsidRDefault="0079148D" w:rsidP="0079148D">
      <w:r w:rsidRPr="0079148D">
        <w:t xml:space="preserve">- 1 вариант: позицию, на которой в строке находится введенный символ; </w:t>
      </w:r>
    </w:p>
    <w:p w14:paraId="0983CF08" w14:textId="2245D1C8" w:rsidR="00561558" w:rsidRPr="00561558" w:rsidRDefault="0079148D" w:rsidP="0079148D">
      <w:pPr>
        <w:rPr>
          <w:b/>
          <w:bCs w:val="0"/>
        </w:rPr>
      </w:pPr>
      <w:r w:rsidRPr="0079148D">
        <w:t>- 2 вариант: количество совпадений значений элементов целочисленного массива со введенным пользователем значением</w:t>
      </w:r>
      <w:r w:rsidR="00586DBF" w:rsidRPr="00F44FA9">
        <w:t>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lastRenderedPageBreak/>
        <w:t>Контрольные вопросы</w:t>
      </w:r>
    </w:p>
    <w:p w14:paraId="6F32B778" w14:textId="77777777" w:rsidR="002A55DA" w:rsidRDefault="002A55DA" w:rsidP="002A55DA">
      <w:pPr>
        <w:pStyle w:val="2"/>
      </w:pPr>
      <w:r w:rsidRPr="002A55DA">
        <w:t xml:space="preserve">Для чего в операциях с цепочками используется флаг DF? </w:t>
      </w:r>
    </w:p>
    <w:p w14:paraId="13ECCC9B" w14:textId="77777777" w:rsidR="002A55DA" w:rsidRDefault="002A55DA" w:rsidP="002A55DA">
      <w:pPr>
        <w:pStyle w:val="2"/>
      </w:pPr>
      <w:r w:rsidRPr="002A55DA">
        <w:t xml:space="preserve">Для чего используются префиксы в операциях с цепочками данных? </w:t>
      </w:r>
    </w:p>
    <w:p w14:paraId="201C001A" w14:textId="77777777" w:rsidR="002A55DA" w:rsidRDefault="002A55DA" w:rsidP="002A55DA">
      <w:pPr>
        <w:pStyle w:val="2"/>
      </w:pPr>
      <w:r w:rsidRPr="002A55DA">
        <w:t xml:space="preserve">Какие команды используются для сравнения цепочек данных? </w:t>
      </w:r>
    </w:p>
    <w:p w14:paraId="2ACA0433" w14:textId="77777777" w:rsidR="002A55DA" w:rsidRDefault="002A55DA" w:rsidP="002A55DA">
      <w:pPr>
        <w:pStyle w:val="2"/>
      </w:pPr>
      <w:r w:rsidRPr="002A55DA">
        <w:t xml:space="preserve">Операнды каких размеров могут использоваться в операциях с цепочками данных? </w:t>
      </w:r>
    </w:p>
    <w:p w14:paraId="2FFFADF6" w14:textId="4964602A" w:rsidR="00EE187F" w:rsidRDefault="002A55DA" w:rsidP="002A55DA">
      <w:pPr>
        <w:pStyle w:val="2"/>
      </w:pPr>
      <w:r w:rsidRPr="002A55DA">
        <w:t>Какие регистры предназначены для задания источника и приемника в операциях с цепочками данных?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534C5"/>
    <w:rsid w:val="0018259A"/>
    <w:rsid w:val="001974B9"/>
    <w:rsid w:val="001D033F"/>
    <w:rsid w:val="001E32F3"/>
    <w:rsid w:val="001E5DCD"/>
    <w:rsid w:val="00271E47"/>
    <w:rsid w:val="002765B3"/>
    <w:rsid w:val="002A55DA"/>
    <w:rsid w:val="002C06B4"/>
    <w:rsid w:val="002C51BB"/>
    <w:rsid w:val="003B13D3"/>
    <w:rsid w:val="003D7274"/>
    <w:rsid w:val="00402D5D"/>
    <w:rsid w:val="00450B1F"/>
    <w:rsid w:val="004A368A"/>
    <w:rsid w:val="004D3B40"/>
    <w:rsid w:val="005106F2"/>
    <w:rsid w:val="00561558"/>
    <w:rsid w:val="00574105"/>
    <w:rsid w:val="00586DBF"/>
    <w:rsid w:val="005F4386"/>
    <w:rsid w:val="006601DD"/>
    <w:rsid w:val="00693BA2"/>
    <w:rsid w:val="006E2B52"/>
    <w:rsid w:val="0079148D"/>
    <w:rsid w:val="00814C20"/>
    <w:rsid w:val="00820C57"/>
    <w:rsid w:val="0086105C"/>
    <w:rsid w:val="008823E4"/>
    <w:rsid w:val="008F5493"/>
    <w:rsid w:val="00925158"/>
    <w:rsid w:val="0095406D"/>
    <w:rsid w:val="00A36F65"/>
    <w:rsid w:val="00A45DA9"/>
    <w:rsid w:val="00A7632F"/>
    <w:rsid w:val="00AB6B93"/>
    <w:rsid w:val="00B01EC6"/>
    <w:rsid w:val="00B47D4A"/>
    <w:rsid w:val="00B61DDA"/>
    <w:rsid w:val="00B85893"/>
    <w:rsid w:val="00BA2A4B"/>
    <w:rsid w:val="00C413C9"/>
    <w:rsid w:val="00C73AC8"/>
    <w:rsid w:val="00CF0E87"/>
    <w:rsid w:val="00D66C75"/>
    <w:rsid w:val="00DD03C5"/>
    <w:rsid w:val="00E01507"/>
    <w:rsid w:val="00E65989"/>
    <w:rsid w:val="00E73EDC"/>
    <w:rsid w:val="00E83AAC"/>
    <w:rsid w:val="00E94ED0"/>
    <w:rsid w:val="00EE187F"/>
    <w:rsid w:val="00F31B84"/>
    <w:rsid w:val="00F44FA9"/>
    <w:rsid w:val="00F86EF9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29</TotalTime>
  <Pages>2</Pages>
  <Words>277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30</cp:revision>
  <cp:lastPrinted>2025-02-09T15:57:00Z</cp:lastPrinted>
  <dcterms:created xsi:type="dcterms:W3CDTF">2025-01-23T13:37:00Z</dcterms:created>
  <dcterms:modified xsi:type="dcterms:W3CDTF">2025-02-26T09:40:00Z</dcterms:modified>
</cp:coreProperties>
</file>