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2BCC600C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F77596">
        <w:t>5</w:t>
      </w:r>
      <w:r>
        <w:br/>
      </w:r>
      <w:r w:rsidR="00662853" w:rsidRPr="00662853">
        <w:t>Разработка сетевого приложения с использованием сокетов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709B4856" w14:textId="77777777" w:rsidR="00647CC3" w:rsidRPr="00647CC3" w:rsidRDefault="00647CC3" w:rsidP="00647CC3">
      <w:pPr>
        <w:pStyle w:val="2"/>
        <w:ind w:left="-141"/>
      </w:pPr>
      <w:r w:rsidRPr="00647CC3">
        <w:t xml:space="preserve">Научиться реализовывать и запускать асинхронные операции на C#; </w:t>
      </w:r>
    </w:p>
    <w:p w14:paraId="465D02A4" w14:textId="7ED38FA6" w:rsidR="00647CC3" w:rsidRPr="00647CC3" w:rsidRDefault="00647CC3" w:rsidP="00647CC3">
      <w:pPr>
        <w:pStyle w:val="2"/>
        <w:ind w:left="-141"/>
      </w:pPr>
      <w:r w:rsidRPr="00647CC3">
        <w:t>Научиться выполнять вычисления, используя асинхронные операции на C#</w:t>
      </w:r>
      <w:r>
        <w:t>.</w:t>
      </w:r>
    </w:p>
    <w:p w14:paraId="641B9FE9" w14:textId="0D746BEC" w:rsidR="00A36F65" w:rsidRDefault="00A36F65" w:rsidP="001A189A">
      <w:pPr>
        <w:pStyle w:val="1"/>
      </w:pPr>
      <w:r>
        <w:t>Литература</w:t>
      </w:r>
    </w:p>
    <w:p w14:paraId="47107353" w14:textId="5A5BE1ED" w:rsidR="00A36F65" w:rsidRDefault="00CA701D" w:rsidP="0000051A">
      <w:pPr>
        <w:pStyle w:val="2"/>
      </w:pPr>
      <w:proofErr w:type="spellStart"/>
      <w:r w:rsidRPr="00CA701D">
        <w:t>Фленов</w:t>
      </w:r>
      <w:proofErr w:type="spellEnd"/>
      <w:r w:rsidRPr="00CA701D">
        <w:t xml:space="preserve">, М. Е. Библия C#. 4 </w:t>
      </w:r>
      <w:proofErr w:type="spellStart"/>
      <w:r w:rsidRPr="00CA701D">
        <w:t>изд</w:t>
      </w:r>
      <w:proofErr w:type="spellEnd"/>
      <w:r w:rsidRPr="00CA701D">
        <w:t xml:space="preserve"> / М. Е. </w:t>
      </w:r>
      <w:proofErr w:type="spellStart"/>
      <w:r w:rsidRPr="00CA701D">
        <w:t>Фленов</w:t>
      </w:r>
      <w:proofErr w:type="spellEnd"/>
      <w:r w:rsidRPr="00CA701D">
        <w:t xml:space="preserve">. – Санкт-Петербург: </w:t>
      </w:r>
      <w:proofErr w:type="spellStart"/>
      <w:r w:rsidRPr="00CA701D">
        <w:t>БХВПетербург</w:t>
      </w:r>
      <w:proofErr w:type="spellEnd"/>
      <w:r w:rsidRPr="00CA701D"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 w:rsidRPr="00CA701D">
        <w:t>Текст :</w:t>
      </w:r>
      <w:proofErr w:type="gramEnd"/>
      <w:r w:rsidRPr="00CA701D">
        <w:t xml:space="preserve"> электронный. – гл.</w:t>
      </w:r>
      <w:r w:rsidR="00F84549" w:rsidRPr="00F84549">
        <w:t>1</w:t>
      </w:r>
      <w:r w:rsidR="003A76D6">
        <w:t>5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0E8E8B8" w14:textId="77777777" w:rsidR="00726744" w:rsidRDefault="00726744" w:rsidP="00726744">
      <w:pPr>
        <w:pStyle w:val="2"/>
      </w:pPr>
      <w:r w:rsidRPr="000F67ED">
        <w:t xml:space="preserve">Создание клиент-серверного приложения с использованием классов </w:t>
      </w:r>
      <w:proofErr w:type="spellStart"/>
      <w:r w:rsidRPr="000F67ED">
        <w:t>TcpClient</w:t>
      </w:r>
      <w:proofErr w:type="spellEnd"/>
      <w:r w:rsidRPr="000F67ED">
        <w:t xml:space="preserve"> и </w:t>
      </w:r>
      <w:proofErr w:type="spellStart"/>
      <w:r w:rsidRPr="000F67ED">
        <w:t>TcpListener</w:t>
      </w:r>
      <w:proofErr w:type="spellEnd"/>
      <w:r w:rsidRPr="000F67ED">
        <w:t xml:space="preserve"> </w:t>
      </w:r>
    </w:p>
    <w:p w14:paraId="3234C372" w14:textId="536DA054" w:rsidR="00726744" w:rsidRDefault="00726744" w:rsidP="00726744">
      <w:pPr>
        <w:pStyle w:val="2"/>
        <w:numPr>
          <w:ilvl w:val="2"/>
          <w:numId w:val="6"/>
        </w:numPr>
      </w:pPr>
      <w:r w:rsidRPr="000F67ED">
        <w:t xml:space="preserve">Создать консольное приложение-клиент, выполняющее чтение данных из потока с сервера. </w:t>
      </w:r>
    </w:p>
    <w:p w14:paraId="2D3AB5C5" w14:textId="29723515" w:rsidR="00726744" w:rsidRDefault="00726744" w:rsidP="00726744">
      <w:pPr>
        <w:pStyle w:val="2"/>
        <w:numPr>
          <w:ilvl w:val="2"/>
          <w:numId w:val="6"/>
        </w:numPr>
      </w:pPr>
      <w:r w:rsidRPr="000F67ED">
        <w:t>Создать консольное приложение-сервер, ожидающее подключени</w:t>
      </w:r>
      <w:r w:rsidR="002D3B8D">
        <w:t xml:space="preserve">я </w:t>
      </w:r>
      <w:r w:rsidRPr="000F67ED">
        <w:t xml:space="preserve">от клиента и отправляющее </w:t>
      </w:r>
      <w:r w:rsidR="002D3B8D">
        <w:t>ему</w:t>
      </w:r>
      <w:r w:rsidRPr="000F67ED">
        <w:t xml:space="preserve"> сообщение</w:t>
      </w:r>
      <w:r w:rsidR="002D3B8D">
        <w:t xml:space="preserve"> раз в 5 секунд</w:t>
      </w:r>
      <w:r w:rsidRPr="000F67ED">
        <w:t xml:space="preserve">. </w:t>
      </w:r>
    </w:p>
    <w:p w14:paraId="52464164" w14:textId="77777777" w:rsidR="00CA48FF" w:rsidRDefault="00CA48FF" w:rsidP="00CA48FF">
      <w:pPr>
        <w:pStyle w:val="2"/>
        <w:numPr>
          <w:ilvl w:val="0"/>
          <w:numId w:val="0"/>
        </w:numPr>
        <w:ind w:left="567"/>
      </w:pPr>
    </w:p>
    <w:p w14:paraId="1A8FDC7A" w14:textId="4CF9D728" w:rsidR="00CA48FF" w:rsidRDefault="00CA48FF" w:rsidP="00CA48FF">
      <w:pPr>
        <w:pStyle w:val="2"/>
      </w:pPr>
      <w:r w:rsidRPr="000F67ED">
        <w:t xml:space="preserve">Создание </w:t>
      </w:r>
      <w:r w:rsidR="00C33A77">
        <w:t>многопользовательского</w:t>
      </w:r>
      <w:r w:rsidRPr="000F67ED">
        <w:t xml:space="preserve"> клиент-серверного приложения </w:t>
      </w:r>
    </w:p>
    <w:p w14:paraId="1C09EDB8" w14:textId="13B87764" w:rsidR="00CA48FF" w:rsidRDefault="00CA48FF" w:rsidP="00CA48FF">
      <w:pPr>
        <w:pStyle w:val="2"/>
        <w:numPr>
          <w:ilvl w:val="2"/>
          <w:numId w:val="6"/>
        </w:numPr>
      </w:pPr>
      <w:r w:rsidRPr="000F67ED">
        <w:t xml:space="preserve">Создать консольное приложение-клиент (назвать его </w:t>
      </w:r>
      <w:proofErr w:type="spellStart"/>
      <w:r w:rsidRPr="000F67ED">
        <w:t>ConsoleClient</w:t>
      </w:r>
      <w:proofErr w:type="spellEnd"/>
      <w:r w:rsidRPr="000F67ED">
        <w:t xml:space="preserve">), </w:t>
      </w:r>
      <w:r>
        <w:t xml:space="preserve">позволяющее </w:t>
      </w:r>
      <w:r w:rsidRPr="000F67ED">
        <w:t>отправля</w:t>
      </w:r>
      <w:r w:rsidR="00C33A77">
        <w:t>ть</w:t>
      </w:r>
      <w:r w:rsidRPr="000F67ED">
        <w:t xml:space="preserve"> на сервер имя пользователя и введенный пользователем текст. </w:t>
      </w:r>
    </w:p>
    <w:p w14:paraId="721CBE27" w14:textId="43F16491" w:rsidR="00A170CF" w:rsidRDefault="00CA48FF" w:rsidP="00CA48FF">
      <w:pPr>
        <w:pStyle w:val="2"/>
        <w:numPr>
          <w:ilvl w:val="2"/>
          <w:numId w:val="6"/>
        </w:numPr>
      </w:pPr>
      <w:r w:rsidRPr="00CA48FF">
        <w:t>Создать</w:t>
      </w:r>
      <w:r w:rsidRPr="000F67ED">
        <w:t xml:space="preserve"> консольное приложение-сервер (назвать его </w:t>
      </w:r>
      <w:proofErr w:type="spellStart"/>
      <w:r w:rsidRPr="000F67ED">
        <w:t>ConsoleServer</w:t>
      </w:r>
      <w:proofErr w:type="spellEnd"/>
      <w:r w:rsidRPr="000F67ED">
        <w:t xml:space="preserve">), ожидающее подключений от клиентов и выводящее их. На сервере после имени клиента в скобках должны отображаться дата и время (формат даты и времени: </w:t>
      </w:r>
      <w:proofErr w:type="spellStart"/>
      <w:proofErr w:type="gramStart"/>
      <w:r w:rsidRPr="000F67ED">
        <w:t>чч:мм</w:t>
      </w:r>
      <w:proofErr w:type="gramEnd"/>
      <w:r w:rsidRPr="000F67ED">
        <w:t>:сс</w:t>
      </w:r>
      <w:proofErr w:type="spellEnd"/>
      <w:r w:rsidRPr="000F67ED">
        <w:t xml:space="preserve"> </w:t>
      </w:r>
      <w:proofErr w:type="spellStart"/>
      <w:r w:rsidRPr="000F67ED">
        <w:t>дд.</w:t>
      </w:r>
      <w:proofErr w:type="gramStart"/>
      <w:r w:rsidRPr="000F67ED">
        <w:t>мм.гггг</w:t>
      </w:r>
      <w:proofErr w:type="spellEnd"/>
      <w:proofErr w:type="gramEnd"/>
      <w:r w:rsidRPr="000F67ED">
        <w:t>)</w:t>
      </w:r>
      <w:r w:rsidRPr="00A71DD1">
        <w:t>.</w:t>
      </w:r>
    </w:p>
    <w:p w14:paraId="254A7C5F" w14:textId="77777777" w:rsidR="00CA48FF" w:rsidRDefault="00CA48FF" w:rsidP="00CA48FF">
      <w:pPr>
        <w:pStyle w:val="2"/>
        <w:numPr>
          <w:ilvl w:val="0"/>
          <w:numId w:val="0"/>
        </w:numPr>
        <w:ind w:left="567"/>
      </w:pPr>
    </w:p>
    <w:p w14:paraId="2B942469" w14:textId="0019A397" w:rsidR="00726744" w:rsidRDefault="00726744" w:rsidP="00C11527">
      <w:pPr>
        <w:pStyle w:val="2"/>
      </w:pPr>
      <w:r w:rsidRPr="000F67ED">
        <w:t xml:space="preserve">Создание </w:t>
      </w:r>
      <w:r w:rsidR="00B3400C">
        <w:t>клиент-серверного приложения для игры в камень-ножницы-бумага</w:t>
      </w:r>
    </w:p>
    <w:p w14:paraId="4B8FF6BD" w14:textId="748752A9" w:rsidR="00122F9D" w:rsidRDefault="00122F9D" w:rsidP="00122F9D">
      <w:pPr>
        <w:pStyle w:val="2"/>
        <w:numPr>
          <w:ilvl w:val="2"/>
          <w:numId w:val="6"/>
        </w:numPr>
      </w:pPr>
      <w:r>
        <w:t>Создать консольное приложение-сервер, которое должно ожидать подключения двух клиентов</w:t>
      </w:r>
      <w:r w:rsidR="009D1032">
        <w:t xml:space="preserve"> и после этого начинать игру: сервер ожидает от клиентов </w:t>
      </w:r>
      <w:r w:rsidR="009E47ED">
        <w:t xml:space="preserve">сообщения с их ходом, а затем возвращает </w:t>
      </w:r>
      <w:r w:rsidR="00DD15F1">
        <w:t xml:space="preserve">результат игры клиентам в формате «противник сыграл </w:t>
      </w:r>
      <w:r w:rsidR="00E41FEF" w:rsidRPr="00E41FEF">
        <w:rPr>
          <w:b/>
          <w:bCs w:val="0"/>
          <w:i/>
          <w:iCs/>
        </w:rPr>
        <w:t>жест</w:t>
      </w:r>
      <w:r w:rsidR="00E41FEF">
        <w:t xml:space="preserve">, вы </w:t>
      </w:r>
      <w:r w:rsidR="00E41FEF" w:rsidRPr="00E41FEF">
        <w:rPr>
          <w:i/>
          <w:iCs/>
        </w:rPr>
        <w:t>победили/проиграли</w:t>
      </w:r>
      <w:r w:rsidR="00DD15F1">
        <w:t>»</w:t>
      </w:r>
      <w:r w:rsidR="00C5607C">
        <w:t xml:space="preserve">. </w:t>
      </w:r>
      <w:proofErr w:type="gramStart"/>
      <w:r w:rsidR="00C5607C">
        <w:t>После результатов,</w:t>
      </w:r>
      <w:proofErr w:type="gramEnd"/>
      <w:r w:rsidR="00C5607C">
        <w:t xml:space="preserve"> сервер должен ожидать следующий ход.</w:t>
      </w:r>
    </w:p>
    <w:p w14:paraId="3928EAFD" w14:textId="4C3D9DEF" w:rsidR="00C5607C" w:rsidRDefault="00C5607C" w:rsidP="00122F9D">
      <w:pPr>
        <w:pStyle w:val="2"/>
        <w:numPr>
          <w:ilvl w:val="2"/>
          <w:numId w:val="6"/>
        </w:numPr>
      </w:pPr>
      <w:r>
        <w:lastRenderedPageBreak/>
        <w:t>Создать консольное</w:t>
      </w:r>
      <w:r w:rsidR="006011F8">
        <w:t xml:space="preserve"> </w:t>
      </w:r>
      <w:r>
        <w:t xml:space="preserve">приложение-клиент, которое должно подключаться к серверу для </w:t>
      </w:r>
      <w:r w:rsidR="00027117">
        <w:t xml:space="preserve">отправки </w:t>
      </w:r>
      <w:r w:rsidR="006011F8">
        <w:t>сообщения с ходом и получения результата поединка.</w:t>
      </w:r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8072CF5" w14:textId="77777777" w:rsidR="0050289C" w:rsidRDefault="0050289C" w:rsidP="0050289C">
      <w:pPr>
        <w:pStyle w:val="2"/>
      </w:pPr>
      <w:r w:rsidRPr="0050289C">
        <w:t xml:space="preserve">Что такое «сокет»? </w:t>
      </w:r>
    </w:p>
    <w:p w14:paraId="369731CD" w14:textId="77777777" w:rsidR="0050289C" w:rsidRDefault="0050289C" w:rsidP="0050289C">
      <w:pPr>
        <w:pStyle w:val="2"/>
      </w:pPr>
      <w:r w:rsidRPr="0050289C">
        <w:t xml:space="preserve">Каков алгоритм работы сервера, использующего сокеты? </w:t>
      </w:r>
    </w:p>
    <w:p w14:paraId="1003A25E" w14:textId="77777777" w:rsidR="0050289C" w:rsidRDefault="0050289C" w:rsidP="0050289C">
      <w:pPr>
        <w:pStyle w:val="2"/>
      </w:pPr>
      <w:r w:rsidRPr="0050289C">
        <w:t xml:space="preserve">Каков алгоритм работы клиента, использующего сокеты? </w:t>
      </w:r>
    </w:p>
    <w:p w14:paraId="1BC82D67" w14:textId="77777777" w:rsidR="0050289C" w:rsidRDefault="0050289C" w:rsidP="0050289C">
      <w:pPr>
        <w:pStyle w:val="2"/>
      </w:pPr>
      <w:r w:rsidRPr="0050289C">
        <w:t xml:space="preserve">Какие пространства имен требуется подключить для работы с сокетами? </w:t>
      </w:r>
    </w:p>
    <w:p w14:paraId="746D2EF5" w14:textId="33A9FFD4" w:rsidR="0050289C" w:rsidRDefault="0050289C" w:rsidP="0050289C">
      <w:pPr>
        <w:pStyle w:val="2"/>
      </w:pPr>
      <w:r w:rsidRPr="0050289C">
        <w:t xml:space="preserve">Какие параметры требуется указать при создании сокета? </w:t>
      </w:r>
    </w:p>
    <w:p w14:paraId="2B3A8744" w14:textId="0D07845A" w:rsidR="008A4B80" w:rsidRDefault="0050289C" w:rsidP="0050289C">
      <w:pPr>
        <w:pStyle w:val="2"/>
      </w:pPr>
      <w:r w:rsidRPr="0050289C">
        <w:t>Как выполнить получение данных с использованием сокетов?</w:t>
      </w:r>
    </w:p>
    <w:sectPr w:rsidR="008A4B8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0714F" w14:textId="77777777" w:rsidR="00201DF3" w:rsidRDefault="00201DF3" w:rsidP="00FC25DB">
      <w:r>
        <w:separator/>
      </w:r>
    </w:p>
  </w:endnote>
  <w:endnote w:type="continuationSeparator" w:id="0">
    <w:p w14:paraId="714190B2" w14:textId="77777777" w:rsidR="00201DF3" w:rsidRDefault="00201DF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002E" w14:textId="77777777" w:rsidR="00201DF3" w:rsidRDefault="00201DF3" w:rsidP="00FC25DB">
      <w:r>
        <w:separator/>
      </w:r>
    </w:p>
  </w:footnote>
  <w:footnote w:type="continuationSeparator" w:id="0">
    <w:p w14:paraId="756B52F5" w14:textId="77777777" w:rsidR="00201DF3" w:rsidRDefault="00201DF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5CE53D02" w:rsidR="002C0269" w:rsidRPr="00896278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</w:t>
    </w:r>
    <w:r w:rsidR="00896278">
      <w:t xml:space="preserve">, Садовский </w:t>
    </w:r>
    <w:proofErr w:type="gramStart"/>
    <w:r w:rsidR="00896278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164A807A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164A807A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12C19"/>
    <w:rsid w:val="00027117"/>
    <w:rsid w:val="00052CF2"/>
    <w:rsid w:val="000605AD"/>
    <w:rsid w:val="000F67ED"/>
    <w:rsid w:val="00122F9D"/>
    <w:rsid w:val="00160926"/>
    <w:rsid w:val="0018259A"/>
    <w:rsid w:val="0018663F"/>
    <w:rsid w:val="0019320E"/>
    <w:rsid w:val="00193C2E"/>
    <w:rsid w:val="001974B9"/>
    <w:rsid w:val="001A189A"/>
    <w:rsid w:val="001C1B0E"/>
    <w:rsid w:val="001D14B1"/>
    <w:rsid w:val="001E32F3"/>
    <w:rsid w:val="0020111D"/>
    <w:rsid w:val="00201DF3"/>
    <w:rsid w:val="00244D9F"/>
    <w:rsid w:val="00255BE2"/>
    <w:rsid w:val="00271E47"/>
    <w:rsid w:val="002C0269"/>
    <w:rsid w:val="002D088D"/>
    <w:rsid w:val="002D1AA7"/>
    <w:rsid w:val="002D3B8D"/>
    <w:rsid w:val="00335E4D"/>
    <w:rsid w:val="003606C6"/>
    <w:rsid w:val="00384E2C"/>
    <w:rsid w:val="003A76D6"/>
    <w:rsid w:val="003C398A"/>
    <w:rsid w:val="003D7274"/>
    <w:rsid w:val="003E39D5"/>
    <w:rsid w:val="003F7EAB"/>
    <w:rsid w:val="00452FD9"/>
    <w:rsid w:val="00483A80"/>
    <w:rsid w:val="004A368A"/>
    <w:rsid w:val="004C34F3"/>
    <w:rsid w:val="0050289C"/>
    <w:rsid w:val="005106F2"/>
    <w:rsid w:val="00524730"/>
    <w:rsid w:val="005269C5"/>
    <w:rsid w:val="005B32E0"/>
    <w:rsid w:val="005C16A0"/>
    <w:rsid w:val="005D7775"/>
    <w:rsid w:val="006011F8"/>
    <w:rsid w:val="00625881"/>
    <w:rsid w:val="00647CC3"/>
    <w:rsid w:val="00662853"/>
    <w:rsid w:val="00664942"/>
    <w:rsid w:val="006727F4"/>
    <w:rsid w:val="00693BA2"/>
    <w:rsid w:val="006D5F29"/>
    <w:rsid w:val="006E2B52"/>
    <w:rsid w:val="0072155A"/>
    <w:rsid w:val="00726744"/>
    <w:rsid w:val="00751708"/>
    <w:rsid w:val="00782277"/>
    <w:rsid w:val="00791112"/>
    <w:rsid w:val="007A0677"/>
    <w:rsid w:val="008018B9"/>
    <w:rsid w:val="00814C20"/>
    <w:rsid w:val="00824D09"/>
    <w:rsid w:val="00826222"/>
    <w:rsid w:val="00845B1B"/>
    <w:rsid w:val="00846B25"/>
    <w:rsid w:val="008741CF"/>
    <w:rsid w:val="008823E4"/>
    <w:rsid w:val="00896278"/>
    <w:rsid w:val="008A4B80"/>
    <w:rsid w:val="008C30FF"/>
    <w:rsid w:val="008C3121"/>
    <w:rsid w:val="008E4913"/>
    <w:rsid w:val="008E55B3"/>
    <w:rsid w:val="008F5493"/>
    <w:rsid w:val="00915625"/>
    <w:rsid w:val="00925158"/>
    <w:rsid w:val="0096009A"/>
    <w:rsid w:val="009D1032"/>
    <w:rsid w:val="009D55D5"/>
    <w:rsid w:val="009E47ED"/>
    <w:rsid w:val="009E52C2"/>
    <w:rsid w:val="009F348F"/>
    <w:rsid w:val="009F70EC"/>
    <w:rsid w:val="00A170CF"/>
    <w:rsid w:val="00A24B82"/>
    <w:rsid w:val="00A277FA"/>
    <w:rsid w:val="00A36F65"/>
    <w:rsid w:val="00A46EC8"/>
    <w:rsid w:val="00A50BED"/>
    <w:rsid w:val="00A67EC0"/>
    <w:rsid w:val="00A71DD1"/>
    <w:rsid w:val="00A7632F"/>
    <w:rsid w:val="00B118CB"/>
    <w:rsid w:val="00B3400C"/>
    <w:rsid w:val="00B90583"/>
    <w:rsid w:val="00BA694D"/>
    <w:rsid w:val="00BF672E"/>
    <w:rsid w:val="00C01B94"/>
    <w:rsid w:val="00C07BB1"/>
    <w:rsid w:val="00C11527"/>
    <w:rsid w:val="00C17D13"/>
    <w:rsid w:val="00C33A77"/>
    <w:rsid w:val="00C413C9"/>
    <w:rsid w:val="00C5607C"/>
    <w:rsid w:val="00C73AC8"/>
    <w:rsid w:val="00C851F4"/>
    <w:rsid w:val="00CA3ECB"/>
    <w:rsid w:val="00CA48FF"/>
    <w:rsid w:val="00CA701D"/>
    <w:rsid w:val="00CC21CA"/>
    <w:rsid w:val="00CF0E87"/>
    <w:rsid w:val="00D000B2"/>
    <w:rsid w:val="00D26AB2"/>
    <w:rsid w:val="00D41914"/>
    <w:rsid w:val="00D51F90"/>
    <w:rsid w:val="00D63B6C"/>
    <w:rsid w:val="00D66C75"/>
    <w:rsid w:val="00D96B60"/>
    <w:rsid w:val="00DB5CE5"/>
    <w:rsid w:val="00DD15F1"/>
    <w:rsid w:val="00E01507"/>
    <w:rsid w:val="00E01EF8"/>
    <w:rsid w:val="00E1614E"/>
    <w:rsid w:val="00E17483"/>
    <w:rsid w:val="00E41FEF"/>
    <w:rsid w:val="00E472F1"/>
    <w:rsid w:val="00E65989"/>
    <w:rsid w:val="00E80EF8"/>
    <w:rsid w:val="00EE187F"/>
    <w:rsid w:val="00F1333F"/>
    <w:rsid w:val="00F4011D"/>
    <w:rsid w:val="00F63965"/>
    <w:rsid w:val="00F77596"/>
    <w:rsid w:val="00F84549"/>
    <w:rsid w:val="00FC25DB"/>
    <w:rsid w:val="00FE796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335</Words>
  <Characters>2149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2025-06-08T19:32:00Z</dcterms:created>
  <dcterms:modified xsi:type="dcterms:W3CDTF">2025-06-08T19:32:00Z</dcterms:modified>
</cp:coreProperties>
</file>