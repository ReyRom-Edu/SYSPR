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6459DD95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 w:rsidR="000605AD" w:rsidRPr="000605AD">
        <w:t>2</w:t>
      </w:r>
      <w:r>
        <w:br/>
      </w:r>
      <w:r w:rsidR="000605AD" w:rsidRPr="000605AD">
        <w:t>Разработка приложений для поиска файлов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77777777" w:rsidR="001A189A" w:rsidRPr="001A189A" w:rsidRDefault="001A189A" w:rsidP="001A189A">
      <w:pPr>
        <w:pStyle w:val="2"/>
      </w:pPr>
      <w:r w:rsidRPr="001A189A">
        <w:t>Научиться применять классы для работы с файлами и каталогами в приложениях на C#.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2EDEDCFB" w:rsidR="00A36F65" w:rsidRDefault="00A36F65" w:rsidP="00A36F65">
      <w:pPr>
        <w:pStyle w:val="2"/>
      </w:pPr>
      <w:proofErr w:type="spellStart"/>
      <w:r>
        <w:t>Фленов</w:t>
      </w:r>
      <w:proofErr w:type="spellEnd"/>
      <w:r>
        <w:t xml:space="preserve">, М. Е. Библия C#. 4 </w:t>
      </w:r>
      <w:proofErr w:type="spellStart"/>
      <w:r>
        <w:t>изд</w:t>
      </w:r>
      <w:proofErr w:type="spellEnd"/>
      <w:r>
        <w:t xml:space="preserve"> / М. Е. </w:t>
      </w:r>
      <w:proofErr w:type="spellStart"/>
      <w:r>
        <w:t>Фленов</w:t>
      </w:r>
      <w:proofErr w:type="spellEnd"/>
      <w:r>
        <w:t xml:space="preserve">. – Санкт-Петербург: </w:t>
      </w:r>
      <w:proofErr w:type="spellStart"/>
      <w:r>
        <w:t>БХВПетербург</w:t>
      </w:r>
      <w:proofErr w:type="spellEnd"/>
      <w:r>
        <w:t xml:space="preserve">, 2019. – 512 с. – URL: https://ibooks.ru/bookshelf/366634/reading. – Режим доступа: только для зарегистрированных пользователей. – </w:t>
      </w:r>
      <w:proofErr w:type="gramStart"/>
      <w:r>
        <w:t>Текст :</w:t>
      </w:r>
      <w:proofErr w:type="gramEnd"/>
      <w:r>
        <w:t xml:space="preserve"> электронный. – п.14.2-14.4.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0BCBD57F" w14:textId="77777777" w:rsidR="00D41914" w:rsidRPr="00D41914" w:rsidRDefault="00193C2E" w:rsidP="00193C2E">
      <w:pPr>
        <w:pStyle w:val="2"/>
      </w:pPr>
      <w:r w:rsidRPr="00193C2E">
        <w:t xml:space="preserve">Разработать оконное приложение, запрашивающее у пользователя имя каталога (папки) и часть имени файла. На форме должны быть расположены: </w:t>
      </w:r>
    </w:p>
    <w:p w14:paraId="57874FE2" w14:textId="77777777" w:rsidR="00D41914" w:rsidRPr="00D41914" w:rsidRDefault="00193C2E" w:rsidP="00D41914">
      <w:r w:rsidRPr="00193C2E">
        <w:t xml:space="preserve">- поле ввода для указания части имени файла, </w:t>
      </w:r>
    </w:p>
    <w:p w14:paraId="7DDFE34F" w14:textId="77777777" w:rsidR="00D41914" w:rsidRPr="00D41914" w:rsidRDefault="00193C2E" w:rsidP="00D41914">
      <w:r w:rsidRPr="00193C2E">
        <w:t xml:space="preserve">- кнопка «Выбрать каталог», при нажатии на которую пользователь может с использованием </w:t>
      </w:r>
      <w:proofErr w:type="spellStart"/>
      <w:r w:rsidRPr="00193C2E">
        <w:t>FolderBrowserDialog</w:t>
      </w:r>
      <w:proofErr w:type="spellEnd"/>
      <w:r w:rsidRPr="00193C2E">
        <w:t xml:space="preserve"> выбрать требуемую папку, </w:t>
      </w:r>
    </w:p>
    <w:p w14:paraId="1E84B23D" w14:textId="77777777" w:rsidR="00D41914" w:rsidRPr="00D41914" w:rsidRDefault="00193C2E" w:rsidP="00D41914">
      <w:r w:rsidRPr="00193C2E">
        <w:t xml:space="preserve">- метка с выводом имени папки (по умолчанию — текущая папка), </w:t>
      </w:r>
    </w:p>
    <w:p w14:paraId="6C4773FF" w14:textId="77777777" w:rsidR="00D41914" w:rsidRPr="00D41914" w:rsidRDefault="00193C2E" w:rsidP="00D41914">
      <w:r w:rsidRPr="00193C2E">
        <w:t xml:space="preserve">- кнопка «Найти», </w:t>
      </w:r>
    </w:p>
    <w:p w14:paraId="248D384E" w14:textId="77777777" w:rsidR="00D41914" w:rsidRPr="00D41914" w:rsidRDefault="00193C2E" w:rsidP="00D41914">
      <w:r w:rsidRPr="00193C2E">
        <w:t xml:space="preserve">- список, в который при нажатии кнопки «Найти» должны выводиться полные имена файлов, соответствующие указанным параметрам поиска. </w:t>
      </w:r>
    </w:p>
    <w:p w14:paraId="6B1AA1C0" w14:textId="0C39E830" w:rsidR="00193C2E" w:rsidRPr="00193C2E" w:rsidRDefault="00193C2E" w:rsidP="00D41914">
      <w:r w:rsidRPr="00193C2E">
        <w:t xml:space="preserve">При каждом нажатии на «Найти» список вначале должен очищаться, чтобы отображать актуальные данные. </w:t>
      </w:r>
    </w:p>
    <w:p w14:paraId="5118B5BB" w14:textId="77777777" w:rsidR="00193C2E" w:rsidRPr="00193C2E" w:rsidRDefault="00193C2E" w:rsidP="00193C2E">
      <w:pPr>
        <w:pStyle w:val="2"/>
      </w:pPr>
      <w:r w:rsidRPr="00193C2E">
        <w:t xml:space="preserve">Внести изменения в приложение из п.5.1, добавив два переключателя, с помощью которых пользователь может указать, требуется искать файлы только в указанной папке или в указанной и вложенных в нее папках. </w:t>
      </w:r>
    </w:p>
    <w:p w14:paraId="54909120" w14:textId="491C67BE" w:rsidR="00193C2E" w:rsidRPr="00193C2E" w:rsidRDefault="00193C2E" w:rsidP="00193C2E">
      <w:pPr>
        <w:pStyle w:val="2"/>
      </w:pPr>
      <w:r w:rsidRPr="00193C2E">
        <w:t xml:space="preserve">Внести изменения в приложение из п.5.1, добавив флажок и поля ввода для указания минимального и максимального размера файла в КБ, с помощью которых пользователь может ограничить поиск по размеру искомого файла, если он отметил флажок «Учитывать размер файла». Если флажок не отмечен, поля ввода должны быть недоступны. </w:t>
      </w:r>
    </w:p>
    <w:p w14:paraId="549B21AA" w14:textId="77777777" w:rsidR="00193C2E" w:rsidRPr="00193C2E" w:rsidRDefault="00193C2E" w:rsidP="00193C2E">
      <w:pPr>
        <w:pStyle w:val="2"/>
      </w:pPr>
      <w:r w:rsidRPr="00193C2E">
        <w:t xml:space="preserve">Внести изменения в приложение из п.5.1, добавив флажок и поле ввода даты для указания самой ранней даты создания файла, с помощью которых пользователь может ограничить поиск по дате создания искомого файла, если он отметил флажок «Учитывать дату создания». Если флажок не отмечен, поле ввода даты должно быть недоступно. </w:t>
      </w:r>
    </w:p>
    <w:p w14:paraId="39ED5954" w14:textId="6188B52B" w:rsidR="00193C2E" w:rsidRPr="00193C2E" w:rsidRDefault="00A36F65" w:rsidP="00193C2E">
      <w:pPr>
        <w:pStyle w:val="1"/>
      </w:pPr>
      <w:r>
        <w:lastRenderedPageBreak/>
        <w:t>Порядок выполнения работы</w:t>
      </w:r>
    </w:p>
    <w:p w14:paraId="6E9A8C2F" w14:textId="4B50956D" w:rsidR="00A36F65" w:rsidRDefault="00A36F65" w:rsidP="00193C2E">
      <w:pPr>
        <w:pStyle w:val="2"/>
      </w:pPr>
      <w:r>
        <w:t xml:space="preserve">Запустить MS Visual Studio и создать </w:t>
      </w:r>
      <w:r w:rsidR="00D41914" w:rsidRPr="00D41914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21564445" w14:textId="77777777" w:rsidR="00D41914" w:rsidRPr="00D41914" w:rsidRDefault="00D41914" w:rsidP="00D41914">
      <w:pPr>
        <w:pStyle w:val="2"/>
      </w:pPr>
      <w:r w:rsidRPr="00D41914">
        <w:t xml:space="preserve">В чем отличие между классами Directory и </w:t>
      </w:r>
      <w:proofErr w:type="spellStart"/>
      <w:r w:rsidRPr="00D41914">
        <w:t>DirectoryInfo</w:t>
      </w:r>
      <w:proofErr w:type="spellEnd"/>
      <w:r w:rsidRPr="00D41914">
        <w:t xml:space="preserve">? </w:t>
      </w:r>
    </w:p>
    <w:p w14:paraId="221E06EB" w14:textId="77777777" w:rsidR="00D41914" w:rsidRPr="00D41914" w:rsidRDefault="00D41914" w:rsidP="00D41914">
      <w:pPr>
        <w:pStyle w:val="2"/>
      </w:pPr>
      <w:r w:rsidRPr="00D41914">
        <w:t xml:space="preserve">В чем отличие между классами File и </w:t>
      </w:r>
      <w:proofErr w:type="spellStart"/>
      <w:r w:rsidRPr="00D41914">
        <w:t>FileInfo</w:t>
      </w:r>
      <w:proofErr w:type="spellEnd"/>
      <w:r w:rsidRPr="00D41914">
        <w:t xml:space="preserve">? </w:t>
      </w:r>
    </w:p>
    <w:p w14:paraId="3DECE299" w14:textId="43BDEF6F" w:rsidR="00D41914" w:rsidRPr="00D41914" w:rsidRDefault="00D41914" w:rsidP="00D41914">
      <w:pPr>
        <w:pStyle w:val="2"/>
      </w:pPr>
      <w:r w:rsidRPr="00D41914">
        <w:t>Как получить список файлов и папок определенного каталога</w:t>
      </w:r>
      <w:r w:rsidRPr="00D41914">
        <w:t>?</w:t>
      </w:r>
    </w:p>
    <w:p w14:paraId="45C198A0" w14:textId="77777777" w:rsidR="00D41914" w:rsidRPr="00D41914" w:rsidRDefault="00D41914" w:rsidP="00D41914">
      <w:pPr>
        <w:pStyle w:val="2"/>
      </w:pPr>
      <w:r w:rsidRPr="00D41914">
        <w:t xml:space="preserve">Как задать шаблон поиска и опции поиска файлов и папок? </w:t>
      </w:r>
    </w:p>
    <w:p w14:paraId="2FFFADF6" w14:textId="0E5AA03A" w:rsidR="00EE187F" w:rsidRDefault="00D41914" w:rsidP="00D41914">
      <w:pPr>
        <w:pStyle w:val="2"/>
      </w:pPr>
      <w:r w:rsidRPr="00D41914">
        <w:t xml:space="preserve">Какие свойства класса </w:t>
      </w:r>
      <w:proofErr w:type="spellStart"/>
      <w:r w:rsidRPr="00D41914">
        <w:t>FileInfo</w:t>
      </w:r>
      <w:proofErr w:type="spellEnd"/>
      <w:r w:rsidRPr="00D41914">
        <w:t xml:space="preserve"> позволяют получить информацию о файле?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605AD"/>
    <w:rsid w:val="0018259A"/>
    <w:rsid w:val="00193C2E"/>
    <w:rsid w:val="001974B9"/>
    <w:rsid w:val="001A189A"/>
    <w:rsid w:val="001E32F3"/>
    <w:rsid w:val="00271E47"/>
    <w:rsid w:val="003D7274"/>
    <w:rsid w:val="004A368A"/>
    <w:rsid w:val="005106F2"/>
    <w:rsid w:val="00693BA2"/>
    <w:rsid w:val="006E2B52"/>
    <w:rsid w:val="00814C20"/>
    <w:rsid w:val="008823E4"/>
    <w:rsid w:val="008F5493"/>
    <w:rsid w:val="00925158"/>
    <w:rsid w:val="00A36F65"/>
    <w:rsid w:val="00A7632F"/>
    <w:rsid w:val="00C413C9"/>
    <w:rsid w:val="00C73AC8"/>
    <w:rsid w:val="00CA3ECB"/>
    <w:rsid w:val="00CF0E87"/>
    <w:rsid w:val="00D41914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</cp:revision>
  <dcterms:created xsi:type="dcterms:W3CDTF">2025-01-23T13:37:00Z</dcterms:created>
  <dcterms:modified xsi:type="dcterms:W3CDTF">2025-01-27T16:26:00Z</dcterms:modified>
</cp:coreProperties>
</file>