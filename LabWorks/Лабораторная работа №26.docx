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1318D" w14:textId="56F3852D" w:rsidR="00A36F65" w:rsidRPr="000605AD" w:rsidRDefault="00A36F65" w:rsidP="00C413C9">
      <w:pPr>
        <w:pStyle w:val="10"/>
      </w:pPr>
      <w:r w:rsidRPr="00C413C9">
        <w:t>Лабораторная</w:t>
      </w:r>
      <w:r>
        <w:t xml:space="preserve"> работа №</w:t>
      </w:r>
      <w:r w:rsidR="00483A80">
        <w:t>2</w:t>
      </w:r>
      <w:r w:rsidR="00132DA3">
        <w:t>6</w:t>
      </w:r>
      <w:r>
        <w:br/>
      </w:r>
      <w:r w:rsidR="00132DA3">
        <w:t>Сетевое программирование</w:t>
      </w:r>
      <w:r w:rsidR="00662853" w:rsidRPr="00662853">
        <w:t xml:space="preserve"> сокетов</w:t>
      </w:r>
    </w:p>
    <w:p w14:paraId="1026D853" w14:textId="7E126FE9" w:rsidR="00A36F65" w:rsidRDefault="00A36F65" w:rsidP="001A189A">
      <w:pPr>
        <w:pStyle w:val="1"/>
      </w:pPr>
      <w:r>
        <w:t>Цель работы</w:t>
      </w:r>
    </w:p>
    <w:p w14:paraId="709B4856" w14:textId="7B308432" w:rsidR="00647CC3" w:rsidRPr="00647CC3" w:rsidRDefault="005F7679" w:rsidP="00647CC3">
      <w:pPr>
        <w:pStyle w:val="2"/>
        <w:ind w:left="-141"/>
      </w:pPr>
      <w:r>
        <w:t>Закрепить навыки работы с сетевыми сокетами</w:t>
      </w:r>
      <w:r w:rsidR="00647CC3" w:rsidRPr="00647CC3">
        <w:t xml:space="preserve"> на C#; </w:t>
      </w:r>
    </w:p>
    <w:p w14:paraId="641B9FE9" w14:textId="0D746BEC" w:rsidR="00A36F65" w:rsidRDefault="00A36F65" w:rsidP="001A189A">
      <w:pPr>
        <w:pStyle w:val="1"/>
      </w:pPr>
      <w:r>
        <w:t>Литература</w:t>
      </w:r>
    </w:p>
    <w:p w14:paraId="47107353" w14:textId="5A5BE1ED" w:rsidR="00A36F65" w:rsidRDefault="00CA701D" w:rsidP="0000051A">
      <w:pPr>
        <w:pStyle w:val="2"/>
      </w:pPr>
      <w:proofErr w:type="spellStart"/>
      <w:r w:rsidRPr="00CA701D">
        <w:t>Фленов</w:t>
      </w:r>
      <w:proofErr w:type="spellEnd"/>
      <w:r w:rsidRPr="00CA701D">
        <w:t xml:space="preserve">, М. Е. Библия C#. 4 </w:t>
      </w:r>
      <w:proofErr w:type="spellStart"/>
      <w:r w:rsidRPr="00CA701D">
        <w:t>изд</w:t>
      </w:r>
      <w:proofErr w:type="spellEnd"/>
      <w:r w:rsidRPr="00CA701D">
        <w:t xml:space="preserve"> / М. Е. </w:t>
      </w:r>
      <w:proofErr w:type="spellStart"/>
      <w:r w:rsidRPr="00CA701D">
        <w:t>Фленов</w:t>
      </w:r>
      <w:proofErr w:type="spellEnd"/>
      <w:r w:rsidRPr="00CA701D">
        <w:t xml:space="preserve">. – Санкт-Петербург: </w:t>
      </w:r>
      <w:proofErr w:type="spellStart"/>
      <w:r w:rsidRPr="00CA701D">
        <w:t>БХВПетербург</w:t>
      </w:r>
      <w:proofErr w:type="spellEnd"/>
      <w:r w:rsidRPr="00CA701D">
        <w:t xml:space="preserve">, 2019. – 512 с. – URL: https://ibooks.ru/bookshelf/366634/reading. – Режим доступа: только для зарегистрированных пользователей. – </w:t>
      </w:r>
      <w:proofErr w:type="gramStart"/>
      <w:r w:rsidRPr="00CA701D">
        <w:t>Текст :</w:t>
      </w:r>
      <w:proofErr w:type="gramEnd"/>
      <w:r w:rsidRPr="00CA701D">
        <w:t xml:space="preserve"> электронный. – гл.</w:t>
      </w:r>
      <w:r w:rsidR="00F84549" w:rsidRPr="00F84549">
        <w:t>1</w:t>
      </w:r>
      <w:r w:rsidR="003A76D6">
        <w:t>5</w:t>
      </w:r>
      <w:r w:rsidR="00A36F65">
        <w:t>.</w:t>
      </w:r>
    </w:p>
    <w:p w14:paraId="5D251B08" w14:textId="36D06532" w:rsidR="00A36F65" w:rsidRDefault="00A36F65" w:rsidP="00A36F65">
      <w:pPr>
        <w:pStyle w:val="1"/>
      </w:pPr>
      <w:r>
        <w:t>Подготовка к работе</w:t>
      </w:r>
    </w:p>
    <w:p w14:paraId="738AE09D" w14:textId="6DA673CF" w:rsidR="00A36F65" w:rsidRDefault="00A36F65" w:rsidP="0000051A">
      <w:pPr>
        <w:pStyle w:val="2"/>
      </w:pPr>
      <w:r>
        <w:t>Повторить теоретический материал (см. п.2).</w:t>
      </w:r>
    </w:p>
    <w:p w14:paraId="31D7D7A7" w14:textId="025FCFF9" w:rsidR="00A36F65" w:rsidRDefault="00A36F65" w:rsidP="0000051A">
      <w:pPr>
        <w:pStyle w:val="2"/>
      </w:pPr>
      <w:r>
        <w:t>Изучить описание лабораторной работы.</w:t>
      </w:r>
    </w:p>
    <w:p w14:paraId="4078FBCF" w14:textId="5C60D987" w:rsidR="00A36F65" w:rsidRDefault="00A36F65" w:rsidP="00A36F65">
      <w:pPr>
        <w:pStyle w:val="1"/>
      </w:pPr>
      <w:r>
        <w:t>Основное оборудование</w:t>
      </w:r>
    </w:p>
    <w:p w14:paraId="7C60FB61" w14:textId="7D09E061" w:rsidR="00A36F65" w:rsidRDefault="00A36F65" w:rsidP="0000051A">
      <w:pPr>
        <w:pStyle w:val="2"/>
      </w:pPr>
      <w:r>
        <w:t>Персональный компьютер.</w:t>
      </w:r>
    </w:p>
    <w:p w14:paraId="2F98A782" w14:textId="081E47BA" w:rsidR="00A36F65" w:rsidRDefault="00A36F65" w:rsidP="00A36F65">
      <w:pPr>
        <w:pStyle w:val="1"/>
      </w:pPr>
      <w:r>
        <w:t>Задание</w:t>
      </w:r>
    </w:p>
    <w:p w14:paraId="70E8E8B8" w14:textId="6BC8C91A" w:rsidR="00726744" w:rsidRDefault="00726744" w:rsidP="00726744">
      <w:pPr>
        <w:pStyle w:val="2"/>
      </w:pPr>
      <w:r w:rsidRPr="000F67ED">
        <w:t xml:space="preserve">Создание клиент-серверного приложения </w:t>
      </w:r>
      <w:r w:rsidR="00EB5254">
        <w:t>для работы с файлами</w:t>
      </w:r>
      <w:r w:rsidR="00041CF4">
        <w:t xml:space="preserve"> с использованием </w:t>
      </w:r>
      <w:r w:rsidR="00041CF4">
        <w:rPr>
          <w:lang w:val="en-US"/>
        </w:rPr>
        <w:t>TCP</w:t>
      </w:r>
      <w:r w:rsidR="00041CF4" w:rsidRPr="00041CF4">
        <w:t>-</w:t>
      </w:r>
      <w:r w:rsidR="00041CF4">
        <w:t>сокетов</w:t>
      </w:r>
    </w:p>
    <w:p w14:paraId="3E8F0AC1" w14:textId="1A415816" w:rsidR="001B02B9" w:rsidRDefault="00726744" w:rsidP="0092660E">
      <w:pPr>
        <w:pStyle w:val="2"/>
        <w:numPr>
          <w:ilvl w:val="2"/>
          <w:numId w:val="6"/>
        </w:numPr>
      </w:pPr>
      <w:r w:rsidRPr="000F67ED">
        <w:t>Создать</w:t>
      </w:r>
      <w:r w:rsidR="00955557">
        <w:t xml:space="preserve"> ново</w:t>
      </w:r>
      <w:r w:rsidR="001B02B9">
        <w:t>е</w:t>
      </w:r>
      <w:r w:rsidRPr="000F67ED">
        <w:t xml:space="preserve"> консольное приложение-клиент</w:t>
      </w:r>
      <w:r w:rsidR="001B02B9">
        <w:t xml:space="preserve">. Приложение </w:t>
      </w:r>
      <w:r w:rsidR="00130EEA">
        <w:t>должно запрашивать у пользователя имя файла-изображения</w:t>
      </w:r>
      <w:r w:rsidR="003E2A57">
        <w:t>, которое необходимо отправить на сервер.</w:t>
      </w:r>
    </w:p>
    <w:p w14:paraId="545ED922" w14:textId="0C9791E3" w:rsidR="003E2A57" w:rsidRDefault="006D1338" w:rsidP="00ED4A90">
      <w:r>
        <w:t xml:space="preserve">При отправке изображения на сервер сначала отправлять </w:t>
      </w:r>
      <w:r w:rsidR="00A749A3">
        <w:t xml:space="preserve">4 или </w:t>
      </w:r>
      <w:r w:rsidR="000C6E34">
        <w:t>8 байт</w:t>
      </w:r>
      <w:r w:rsidR="005B325B">
        <w:t xml:space="preserve"> с </w:t>
      </w:r>
      <w:r w:rsidR="005C7C10">
        <w:t>размером</w:t>
      </w:r>
      <w:r w:rsidR="005B325B">
        <w:t xml:space="preserve"> файла</w:t>
      </w:r>
      <w:r w:rsidR="004D53C2">
        <w:t>, а затем сами байты изображения</w:t>
      </w:r>
    </w:p>
    <w:p w14:paraId="52464164" w14:textId="2E2DC8FC" w:rsidR="00CA48FF" w:rsidRDefault="00ED4A90" w:rsidP="0092660E">
      <w:r>
        <w:t xml:space="preserve">Далее </w:t>
      </w:r>
      <w:r w:rsidR="005C7C10">
        <w:t xml:space="preserve">клиент дожидается ответа сервера в виде </w:t>
      </w:r>
      <w:r w:rsidR="00A749A3">
        <w:t xml:space="preserve">4 или </w:t>
      </w:r>
      <w:r w:rsidR="005C7C10">
        <w:t>8 байт с размером файла</w:t>
      </w:r>
      <w:r w:rsidR="00867BA6">
        <w:t xml:space="preserve"> </w:t>
      </w:r>
      <w:r w:rsidR="00225C92">
        <w:t xml:space="preserve">и самих байт </w:t>
      </w:r>
      <w:r w:rsidR="0092660E">
        <w:t>файла-ответа.</w:t>
      </w:r>
      <w:r w:rsidR="00F31A9D">
        <w:t xml:space="preserve"> Файл необходимо сохранить на устройстве клиента.</w:t>
      </w:r>
    </w:p>
    <w:p w14:paraId="1A8FDC7A" w14:textId="77C87FA7" w:rsidR="00CA48FF" w:rsidRDefault="00CA48FF" w:rsidP="0092660E">
      <w:pPr>
        <w:pStyle w:val="2"/>
        <w:numPr>
          <w:ilvl w:val="2"/>
          <w:numId w:val="6"/>
        </w:numPr>
      </w:pPr>
      <w:r w:rsidRPr="000F67ED">
        <w:t>Созда</w:t>
      </w:r>
      <w:r w:rsidR="0092660E">
        <w:t>ть новое консольное приложение-сервер</w:t>
      </w:r>
      <w:r w:rsidR="00124D8F">
        <w:t>. Приложение должно ожидать подключения клиентов</w:t>
      </w:r>
      <w:r w:rsidR="00433E26">
        <w:t xml:space="preserve"> и обрабатывать все их подключения</w:t>
      </w:r>
    </w:p>
    <w:p w14:paraId="6DAFBD2C" w14:textId="003C574C" w:rsidR="00433E26" w:rsidRDefault="00433E26" w:rsidP="00433E26">
      <w:r>
        <w:t xml:space="preserve">Сервер получает </w:t>
      </w:r>
      <w:r w:rsidR="00041CF4">
        <w:t xml:space="preserve">размер изображения и само изображение от </w:t>
      </w:r>
      <w:r w:rsidR="00326EB3">
        <w:t xml:space="preserve">клиента и </w:t>
      </w:r>
      <w:r w:rsidR="007B5B95">
        <w:t>сжимает</w:t>
      </w:r>
      <w:r w:rsidR="00326EB3">
        <w:t xml:space="preserve"> его размер</w:t>
      </w:r>
      <w:r w:rsidR="007B5B95">
        <w:t>ы в 2 раза.</w:t>
      </w:r>
    </w:p>
    <w:p w14:paraId="28B777C9" w14:textId="43122D3E" w:rsidR="00390FA4" w:rsidRDefault="00390FA4" w:rsidP="00433E26">
      <w:r>
        <w:t xml:space="preserve">Для работы с изображением </w:t>
      </w:r>
      <w:r w:rsidR="007A2E65">
        <w:t xml:space="preserve">установить пакет </w:t>
      </w:r>
      <w:r w:rsidR="007A2E65">
        <w:rPr>
          <w:lang w:val="en-US"/>
        </w:rPr>
        <w:t>System</w:t>
      </w:r>
      <w:r w:rsidR="007A2E65" w:rsidRPr="007A2E65">
        <w:t>.</w:t>
      </w:r>
      <w:r w:rsidR="007A2E65">
        <w:rPr>
          <w:lang w:val="en-US"/>
        </w:rPr>
        <w:t>Drawing</w:t>
      </w:r>
      <w:r w:rsidR="007A2E65" w:rsidRPr="007A2E65">
        <w:t>.</w:t>
      </w:r>
      <w:r w:rsidR="007A2E65">
        <w:rPr>
          <w:lang w:val="en-US"/>
        </w:rPr>
        <w:t>Common</w:t>
      </w:r>
      <w:r w:rsidR="007A2E65">
        <w:t xml:space="preserve"> и использовать следующий код:</w:t>
      </w:r>
    </w:p>
    <w:p w14:paraId="63061649" w14:textId="193E6A1E" w:rsidR="00D37337" w:rsidRPr="00D37337" w:rsidRDefault="00D37337" w:rsidP="00D37337">
      <w:pPr>
        <w:pStyle w:val="ad"/>
        <w:rPr>
          <w:lang w:val="ru-RU"/>
        </w:rPr>
      </w:pPr>
      <w:r w:rsidRPr="00D37337">
        <w:rPr>
          <w:lang w:val="ru-RU"/>
        </w:rPr>
        <w:t xml:space="preserve">// </w:t>
      </w:r>
      <w:proofErr w:type="spellStart"/>
      <w:r w:rsidRPr="00D37337">
        <w:t>imageBuffer</w:t>
      </w:r>
      <w:proofErr w:type="spellEnd"/>
      <w:r w:rsidRPr="00D37337">
        <w:rPr>
          <w:lang w:val="ru-RU"/>
        </w:rPr>
        <w:t xml:space="preserve"> – </w:t>
      </w:r>
      <w:r>
        <w:rPr>
          <w:lang w:val="ru-RU"/>
        </w:rPr>
        <w:t xml:space="preserve">полученные </w:t>
      </w:r>
      <w:proofErr w:type="gramStart"/>
      <w:r>
        <w:rPr>
          <w:lang w:val="ru-RU"/>
        </w:rPr>
        <w:t>от клиенты</w:t>
      </w:r>
      <w:proofErr w:type="gramEnd"/>
      <w:r>
        <w:rPr>
          <w:lang w:val="ru-RU"/>
        </w:rPr>
        <w:t xml:space="preserve"> байты изображения</w:t>
      </w:r>
    </w:p>
    <w:p w14:paraId="074FAE28" w14:textId="3599A971" w:rsidR="00D37337" w:rsidRPr="00D37337" w:rsidRDefault="00D37337" w:rsidP="00D37337">
      <w:pPr>
        <w:pStyle w:val="ad"/>
      </w:pPr>
      <w:r w:rsidRPr="00D37337">
        <w:t xml:space="preserve">using var </w:t>
      </w:r>
      <w:proofErr w:type="spellStart"/>
      <w:r w:rsidRPr="00D37337">
        <w:t>inputStream</w:t>
      </w:r>
      <w:proofErr w:type="spellEnd"/>
      <w:r w:rsidRPr="00D37337">
        <w:t xml:space="preserve"> = new </w:t>
      </w:r>
      <w:proofErr w:type="spellStart"/>
      <w:r w:rsidRPr="00D37337">
        <w:t>MemoryStream</w:t>
      </w:r>
      <w:proofErr w:type="spellEnd"/>
      <w:r w:rsidRPr="00D37337">
        <w:t>(</w:t>
      </w:r>
      <w:proofErr w:type="spellStart"/>
      <w:r w:rsidRPr="00D37337">
        <w:t>imageBuffer</w:t>
      </w:r>
      <w:proofErr w:type="spellEnd"/>
      <w:proofErr w:type="gramStart"/>
      <w:r w:rsidRPr="00D37337">
        <w:t>);</w:t>
      </w:r>
      <w:proofErr w:type="gramEnd"/>
    </w:p>
    <w:p w14:paraId="16D8E3AA" w14:textId="29A32949" w:rsidR="00D37337" w:rsidRPr="00D37337" w:rsidRDefault="00D37337" w:rsidP="00D37337">
      <w:pPr>
        <w:pStyle w:val="ad"/>
      </w:pPr>
      <w:r w:rsidRPr="00D37337">
        <w:t xml:space="preserve">using var </w:t>
      </w:r>
      <w:proofErr w:type="spellStart"/>
      <w:r w:rsidRPr="00D37337">
        <w:t>originalImage</w:t>
      </w:r>
      <w:proofErr w:type="spellEnd"/>
      <w:r w:rsidRPr="00D37337">
        <w:t xml:space="preserve"> = new Bitmap(</w:t>
      </w:r>
      <w:proofErr w:type="spellStart"/>
      <w:r w:rsidRPr="00D37337">
        <w:t>inputStream</w:t>
      </w:r>
      <w:proofErr w:type="spellEnd"/>
      <w:proofErr w:type="gramStart"/>
      <w:r w:rsidRPr="00D37337">
        <w:t>);</w:t>
      </w:r>
      <w:proofErr w:type="gramEnd"/>
    </w:p>
    <w:p w14:paraId="19A2ADE7" w14:textId="77777777" w:rsidR="00D37337" w:rsidRPr="00D37337" w:rsidRDefault="00D37337" w:rsidP="00D37337">
      <w:pPr>
        <w:pStyle w:val="ad"/>
      </w:pPr>
    </w:p>
    <w:p w14:paraId="10F632CA" w14:textId="4ED7DD70" w:rsidR="00D37337" w:rsidRPr="00D37337" w:rsidRDefault="00D37337" w:rsidP="00D37337">
      <w:pPr>
        <w:pStyle w:val="ad"/>
      </w:pPr>
      <w:r w:rsidRPr="00D37337">
        <w:t xml:space="preserve">int </w:t>
      </w:r>
      <w:proofErr w:type="spellStart"/>
      <w:r w:rsidRPr="00D37337">
        <w:t>newWidth</w:t>
      </w:r>
      <w:proofErr w:type="spellEnd"/>
      <w:r w:rsidRPr="00D37337">
        <w:t xml:space="preserve"> = </w:t>
      </w:r>
      <w:proofErr w:type="spellStart"/>
      <w:r w:rsidRPr="00D37337">
        <w:t>originalImage.Width</w:t>
      </w:r>
      <w:proofErr w:type="spellEnd"/>
      <w:r w:rsidRPr="00D37337">
        <w:t xml:space="preserve"> / </w:t>
      </w:r>
      <w:proofErr w:type="gramStart"/>
      <w:r w:rsidRPr="00D37337">
        <w:t>2;</w:t>
      </w:r>
      <w:proofErr w:type="gramEnd"/>
    </w:p>
    <w:p w14:paraId="500727E1" w14:textId="4A56E36F" w:rsidR="00D37337" w:rsidRPr="00D37337" w:rsidRDefault="00D37337" w:rsidP="00D37337">
      <w:pPr>
        <w:pStyle w:val="ad"/>
      </w:pPr>
      <w:r w:rsidRPr="00D37337">
        <w:t xml:space="preserve">int </w:t>
      </w:r>
      <w:proofErr w:type="spellStart"/>
      <w:r w:rsidRPr="00D37337">
        <w:t>newHeight</w:t>
      </w:r>
      <w:proofErr w:type="spellEnd"/>
      <w:r w:rsidRPr="00D37337">
        <w:t xml:space="preserve"> = </w:t>
      </w:r>
      <w:proofErr w:type="spellStart"/>
      <w:r w:rsidRPr="00D37337">
        <w:t>originalImage.Height</w:t>
      </w:r>
      <w:proofErr w:type="spellEnd"/>
      <w:r w:rsidRPr="00D37337">
        <w:t xml:space="preserve"> / </w:t>
      </w:r>
      <w:proofErr w:type="gramStart"/>
      <w:r w:rsidRPr="00D37337">
        <w:t>2;</w:t>
      </w:r>
      <w:proofErr w:type="gramEnd"/>
    </w:p>
    <w:p w14:paraId="3D91BAEE" w14:textId="77777777" w:rsidR="00D37337" w:rsidRPr="00D37337" w:rsidRDefault="00D37337" w:rsidP="00D37337">
      <w:pPr>
        <w:pStyle w:val="ad"/>
      </w:pPr>
    </w:p>
    <w:p w14:paraId="1ABD0E49" w14:textId="025FF9B0" w:rsidR="00D37337" w:rsidRPr="00D37337" w:rsidRDefault="00D37337" w:rsidP="00D37337">
      <w:pPr>
        <w:pStyle w:val="ad"/>
      </w:pPr>
      <w:r w:rsidRPr="00D37337">
        <w:t xml:space="preserve">using var </w:t>
      </w:r>
      <w:proofErr w:type="spellStart"/>
      <w:r w:rsidRPr="00D37337">
        <w:t>resizedImage</w:t>
      </w:r>
      <w:proofErr w:type="spellEnd"/>
      <w:r w:rsidRPr="00D37337">
        <w:t xml:space="preserve"> = new </w:t>
      </w:r>
      <w:proofErr w:type="gramStart"/>
      <w:r w:rsidRPr="00D37337">
        <w:t>Bitmap(</w:t>
      </w:r>
      <w:proofErr w:type="spellStart"/>
      <w:proofErr w:type="gramEnd"/>
      <w:r w:rsidRPr="00D37337">
        <w:t>newWidth</w:t>
      </w:r>
      <w:proofErr w:type="spellEnd"/>
      <w:r w:rsidRPr="00D37337">
        <w:t xml:space="preserve">, </w:t>
      </w:r>
      <w:proofErr w:type="spellStart"/>
      <w:r w:rsidRPr="00D37337">
        <w:t>newHeight</w:t>
      </w:r>
      <w:proofErr w:type="spellEnd"/>
      <w:proofErr w:type="gramStart"/>
      <w:r w:rsidRPr="00D37337">
        <w:t>);</w:t>
      </w:r>
      <w:proofErr w:type="gramEnd"/>
    </w:p>
    <w:p w14:paraId="61D9C77B" w14:textId="36FA78AE" w:rsidR="00D37337" w:rsidRPr="00D37337" w:rsidRDefault="00D37337" w:rsidP="00D37337">
      <w:pPr>
        <w:pStyle w:val="ad"/>
      </w:pPr>
      <w:r w:rsidRPr="00D37337">
        <w:t xml:space="preserve">using (var graphics = </w:t>
      </w:r>
      <w:proofErr w:type="spellStart"/>
      <w:r w:rsidRPr="00D37337">
        <w:t>Graphics.FromImage</w:t>
      </w:r>
      <w:proofErr w:type="spellEnd"/>
      <w:r w:rsidRPr="00D37337">
        <w:t>(</w:t>
      </w:r>
      <w:proofErr w:type="spellStart"/>
      <w:r w:rsidRPr="00D37337">
        <w:t>resizedImage</w:t>
      </w:r>
      <w:proofErr w:type="spellEnd"/>
      <w:r w:rsidRPr="00D37337">
        <w:t>))</w:t>
      </w:r>
    </w:p>
    <w:p w14:paraId="7AC6A607" w14:textId="41F47757" w:rsidR="00D37337" w:rsidRPr="00D37337" w:rsidRDefault="00D37337" w:rsidP="00D37337">
      <w:pPr>
        <w:pStyle w:val="ad"/>
      </w:pPr>
      <w:r w:rsidRPr="00D37337">
        <w:t>{</w:t>
      </w:r>
    </w:p>
    <w:p w14:paraId="31DC4D69" w14:textId="5A932410" w:rsidR="00D37337" w:rsidRPr="00D37337" w:rsidRDefault="00D37337" w:rsidP="00D37337">
      <w:pPr>
        <w:pStyle w:val="ad"/>
      </w:pPr>
      <w:r w:rsidRPr="00D37337">
        <w:t xml:space="preserve">    </w:t>
      </w:r>
      <w:proofErr w:type="spellStart"/>
      <w:proofErr w:type="gramStart"/>
      <w:r w:rsidRPr="00D37337">
        <w:t>graphics.InterpolationMode</w:t>
      </w:r>
      <w:proofErr w:type="spellEnd"/>
      <w:proofErr w:type="gramEnd"/>
      <w:r w:rsidRPr="00D37337">
        <w:t xml:space="preserve"> = </w:t>
      </w:r>
      <w:proofErr w:type="spellStart"/>
      <w:r w:rsidRPr="00D37337">
        <w:lastRenderedPageBreak/>
        <w:t>InterpolationMode.</w:t>
      </w:r>
      <w:proofErr w:type="gramStart"/>
      <w:r w:rsidRPr="00D37337">
        <w:t>HighQualityBicubic</w:t>
      </w:r>
      <w:proofErr w:type="spellEnd"/>
      <w:r w:rsidRPr="00D37337">
        <w:t>;</w:t>
      </w:r>
      <w:proofErr w:type="gramEnd"/>
    </w:p>
    <w:p w14:paraId="6B927A27" w14:textId="59DB6363" w:rsidR="00D37337" w:rsidRPr="00D37337" w:rsidRDefault="00D37337" w:rsidP="00D37337">
      <w:pPr>
        <w:pStyle w:val="ad"/>
      </w:pPr>
      <w:r w:rsidRPr="00D37337">
        <w:t xml:space="preserve">    </w:t>
      </w:r>
      <w:proofErr w:type="spellStart"/>
      <w:proofErr w:type="gramStart"/>
      <w:r w:rsidRPr="00D37337">
        <w:t>graphics.DrawImage</w:t>
      </w:r>
      <w:proofErr w:type="spellEnd"/>
      <w:proofErr w:type="gramEnd"/>
      <w:r w:rsidRPr="00D37337">
        <w:t>(</w:t>
      </w:r>
      <w:proofErr w:type="spellStart"/>
      <w:r w:rsidRPr="00D37337">
        <w:t>originalImage</w:t>
      </w:r>
      <w:proofErr w:type="spellEnd"/>
      <w:r w:rsidRPr="00D37337">
        <w:t xml:space="preserve">, 0, 0, </w:t>
      </w:r>
      <w:proofErr w:type="spellStart"/>
      <w:r w:rsidRPr="00D37337">
        <w:t>newWidth</w:t>
      </w:r>
      <w:proofErr w:type="spellEnd"/>
      <w:r w:rsidRPr="00D37337">
        <w:t xml:space="preserve">, </w:t>
      </w:r>
      <w:proofErr w:type="spellStart"/>
      <w:r w:rsidRPr="00D37337">
        <w:t>newHeight</w:t>
      </w:r>
      <w:proofErr w:type="spellEnd"/>
      <w:proofErr w:type="gramStart"/>
      <w:r w:rsidRPr="00D37337">
        <w:t>);</w:t>
      </w:r>
      <w:proofErr w:type="gramEnd"/>
    </w:p>
    <w:p w14:paraId="6D650F2B" w14:textId="5080A42E" w:rsidR="00D37337" w:rsidRPr="00D37337" w:rsidRDefault="00D37337" w:rsidP="00D37337">
      <w:pPr>
        <w:pStyle w:val="ad"/>
      </w:pPr>
      <w:r w:rsidRPr="00D37337">
        <w:t>}</w:t>
      </w:r>
    </w:p>
    <w:p w14:paraId="5903DF21" w14:textId="77777777" w:rsidR="00D37337" w:rsidRPr="00D37337" w:rsidRDefault="00D37337" w:rsidP="00D37337">
      <w:pPr>
        <w:pStyle w:val="ad"/>
      </w:pPr>
    </w:p>
    <w:p w14:paraId="0493CE3B" w14:textId="72276308" w:rsidR="00D37337" w:rsidRPr="00D37337" w:rsidRDefault="00D37337" w:rsidP="00D37337">
      <w:pPr>
        <w:pStyle w:val="ad"/>
      </w:pPr>
      <w:r w:rsidRPr="00D37337">
        <w:t xml:space="preserve">using var </w:t>
      </w:r>
      <w:proofErr w:type="spellStart"/>
      <w:r w:rsidRPr="00D37337">
        <w:t>outputStream</w:t>
      </w:r>
      <w:proofErr w:type="spellEnd"/>
      <w:r w:rsidRPr="00D37337">
        <w:t xml:space="preserve"> = new </w:t>
      </w:r>
      <w:proofErr w:type="spellStart"/>
      <w:proofErr w:type="gramStart"/>
      <w:r w:rsidRPr="00D37337">
        <w:t>MemoryStream</w:t>
      </w:r>
      <w:proofErr w:type="spellEnd"/>
      <w:r w:rsidRPr="00D37337">
        <w:t>();</w:t>
      </w:r>
      <w:proofErr w:type="gramEnd"/>
    </w:p>
    <w:p w14:paraId="355B6DB9" w14:textId="6C0F2071" w:rsidR="00D37337" w:rsidRPr="00D37337" w:rsidRDefault="00D37337" w:rsidP="00D37337">
      <w:pPr>
        <w:pStyle w:val="ad"/>
      </w:pPr>
      <w:proofErr w:type="spellStart"/>
      <w:r w:rsidRPr="00D37337">
        <w:t>resizedImage.Save</w:t>
      </w:r>
      <w:proofErr w:type="spellEnd"/>
      <w:r w:rsidRPr="00D37337">
        <w:t>(</w:t>
      </w:r>
      <w:proofErr w:type="spellStart"/>
      <w:r w:rsidRPr="00D37337">
        <w:t>outputStream</w:t>
      </w:r>
      <w:proofErr w:type="spellEnd"/>
      <w:r w:rsidRPr="00D37337">
        <w:t xml:space="preserve">, </w:t>
      </w:r>
      <w:proofErr w:type="spellStart"/>
      <w:r w:rsidRPr="00D37337">
        <w:t>ImageFormat.Jpeg</w:t>
      </w:r>
      <w:proofErr w:type="spellEnd"/>
      <w:proofErr w:type="gramStart"/>
      <w:r w:rsidRPr="00D37337">
        <w:t>);</w:t>
      </w:r>
      <w:proofErr w:type="gramEnd"/>
    </w:p>
    <w:p w14:paraId="606CC7F1" w14:textId="1B5C76AE" w:rsidR="007A2E65" w:rsidRPr="00206F98" w:rsidRDefault="00D37337" w:rsidP="00D37337">
      <w:pPr>
        <w:pStyle w:val="ad"/>
        <w:rPr>
          <w:lang w:val="ru-RU"/>
        </w:rPr>
      </w:pPr>
      <w:proofErr w:type="gramStart"/>
      <w:r w:rsidRPr="00D37337">
        <w:t>byte</w:t>
      </w:r>
      <w:r w:rsidRPr="00206F98">
        <w:rPr>
          <w:lang w:val="ru-RU"/>
        </w:rPr>
        <w:t>[</w:t>
      </w:r>
      <w:proofErr w:type="gramEnd"/>
      <w:r w:rsidRPr="00206F98">
        <w:rPr>
          <w:lang w:val="ru-RU"/>
        </w:rPr>
        <w:t xml:space="preserve">] </w:t>
      </w:r>
      <w:proofErr w:type="spellStart"/>
      <w:r w:rsidRPr="00D37337">
        <w:t>resizedBytes</w:t>
      </w:r>
      <w:proofErr w:type="spellEnd"/>
      <w:r w:rsidRPr="00206F98">
        <w:rPr>
          <w:lang w:val="ru-RU"/>
        </w:rPr>
        <w:t xml:space="preserve"> = </w:t>
      </w:r>
      <w:proofErr w:type="spellStart"/>
      <w:r w:rsidRPr="00D37337">
        <w:t>outputStream</w:t>
      </w:r>
      <w:proofErr w:type="spellEnd"/>
      <w:r w:rsidRPr="00206F98">
        <w:rPr>
          <w:lang w:val="ru-RU"/>
        </w:rPr>
        <w:t>.</w:t>
      </w:r>
      <w:proofErr w:type="spellStart"/>
      <w:r w:rsidRPr="00D37337">
        <w:t>ToArray</w:t>
      </w:r>
      <w:proofErr w:type="spellEnd"/>
      <w:r w:rsidRPr="00206F98">
        <w:rPr>
          <w:lang w:val="ru-RU"/>
        </w:rPr>
        <w:t>(</w:t>
      </w:r>
      <w:proofErr w:type="gramStart"/>
      <w:r w:rsidRPr="00206F98">
        <w:rPr>
          <w:lang w:val="ru-RU"/>
        </w:rPr>
        <w:t>);</w:t>
      </w:r>
      <w:proofErr w:type="gramEnd"/>
    </w:p>
    <w:p w14:paraId="254A7C5F" w14:textId="77777777" w:rsidR="00CA48FF" w:rsidRDefault="00CA48FF" w:rsidP="00CA48FF">
      <w:pPr>
        <w:pStyle w:val="2"/>
        <w:numPr>
          <w:ilvl w:val="0"/>
          <w:numId w:val="0"/>
        </w:numPr>
        <w:ind w:left="567"/>
      </w:pPr>
    </w:p>
    <w:p w14:paraId="038E37A5" w14:textId="4B47ECDF" w:rsidR="00F66C91" w:rsidRDefault="00F66C91" w:rsidP="00CA48FF">
      <w:pPr>
        <w:pStyle w:val="2"/>
        <w:numPr>
          <w:ilvl w:val="0"/>
          <w:numId w:val="0"/>
        </w:numPr>
        <w:ind w:left="567"/>
      </w:pPr>
      <w:r>
        <w:t xml:space="preserve">После сжатия сервер должен возвращать </w:t>
      </w:r>
      <w:r w:rsidR="00F31A9D">
        <w:t>полученный файл клиенту.</w:t>
      </w:r>
    </w:p>
    <w:p w14:paraId="5A60C8EF" w14:textId="77777777" w:rsidR="00F66C91" w:rsidRDefault="00F66C91" w:rsidP="00CA48FF">
      <w:pPr>
        <w:pStyle w:val="2"/>
        <w:numPr>
          <w:ilvl w:val="0"/>
          <w:numId w:val="0"/>
        </w:numPr>
        <w:ind w:left="567"/>
      </w:pPr>
    </w:p>
    <w:p w14:paraId="2B942469" w14:textId="610541BA" w:rsidR="00726744" w:rsidRDefault="00726744" w:rsidP="00C11527">
      <w:pPr>
        <w:pStyle w:val="2"/>
      </w:pPr>
      <w:r w:rsidRPr="000F67ED">
        <w:t xml:space="preserve">Создание </w:t>
      </w:r>
      <w:r w:rsidR="00F76935">
        <w:rPr>
          <w:lang w:val="en-US"/>
        </w:rPr>
        <w:t>broadcast</w:t>
      </w:r>
      <w:r w:rsidR="009C4C2F">
        <w:rPr>
          <w:lang w:val="en-US"/>
        </w:rPr>
        <w:t xml:space="preserve"> </w:t>
      </w:r>
      <w:proofErr w:type="spellStart"/>
      <w:r w:rsidR="009C4C2F">
        <w:rPr>
          <w:lang w:val="en-US"/>
        </w:rPr>
        <w:t>udp</w:t>
      </w:r>
      <w:proofErr w:type="spellEnd"/>
      <w:r w:rsidR="009C4C2F">
        <w:rPr>
          <w:lang w:val="en-US"/>
        </w:rPr>
        <w:t>-</w:t>
      </w:r>
      <w:r w:rsidR="009C4C2F">
        <w:t>клиента</w:t>
      </w:r>
    </w:p>
    <w:p w14:paraId="5A0724C3" w14:textId="47D286B7" w:rsidR="009C4C2F" w:rsidRDefault="009C4C2F" w:rsidP="009C4C2F">
      <w:pPr>
        <w:pStyle w:val="2"/>
        <w:numPr>
          <w:ilvl w:val="2"/>
          <w:numId w:val="6"/>
        </w:numPr>
      </w:pPr>
      <w:r>
        <w:t>Создать конс</w:t>
      </w:r>
      <w:r w:rsidR="00822DC5">
        <w:t>о</w:t>
      </w:r>
      <w:r>
        <w:t>льное приложение</w:t>
      </w:r>
      <w:r w:rsidR="00277E79">
        <w:t xml:space="preserve">, которое прослушивает </w:t>
      </w:r>
      <w:proofErr w:type="spellStart"/>
      <w:r w:rsidR="00D7186E">
        <w:rPr>
          <w:lang w:val="en-US"/>
        </w:rPr>
        <w:t>udp</w:t>
      </w:r>
      <w:proofErr w:type="spellEnd"/>
      <w:r w:rsidR="00D7186E" w:rsidRPr="00D7186E">
        <w:t>-</w:t>
      </w:r>
      <w:r w:rsidR="00D7186E">
        <w:t>сокет на определенном порту</w:t>
      </w:r>
      <w:r w:rsidR="00641A80">
        <w:t xml:space="preserve">, и с заданным интервалом передает широковещательное сообщение </w:t>
      </w:r>
      <w:r w:rsidR="00781ECE">
        <w:t>на тот же порт с информацией о имени игрока,</w:t>
      </w:r>
      <w:r w:rsidR="00CD62B5" w:rsidRPr="00CD62B5">
        <w:t xml:space="preserve"> </w:t>
      </w:r>
      <w:r w:rsidR="00F76DD3">
        <w:t>текущем времени и позиции (</w:t>
      </w:r>
      <w:r w:rsidR="00F76DD3">
        <w:rPr>
          <w:lang w:val="en-US"/>
        </w:rPr>
        <w:t>x</w:t>
      </w:r>
      <w:r w:rsidR="00F76DD3" w:rsidRPr="00F76DD3">
        <w:t xml:space="preserve">, </w:t>
      </w:r>
      <w:r w:rsidR="00F76DD3">
        <w:rPr>
          <w:lang w:val="en-US"/>
        </w:rPr>
        <w:t>y</w:t>
      </w:r>
      <w:r w:rsidR="00F76DD3">
        <w:t xml:space="preserve">), которая </w:t>
      </w:r>
      <w:r w:rsidR="00775EF0">
        <w:t>случайно меняется через данный интервал.</w:t>
      </w:r>
      <w:r w:rsidR="005820ED" w:rsidRPr="005820ED">
        <w:t xml:space="preserve"> </w:t>
      </w:r>
      <w:r w:rsidR="005820ED">
        <w:t xml:space="preserve">Данные можно отправлять в виде </w:t>
      </w:r>
      <w:proofErr w:type="spellStart"/>
      <w:r w:rsidR="005820ED">
        <w:t>сериализованного</w:t>
      </w:r>
      <w:proofErr w:type="spellEnd"/>
      <w:r w:rsidR="005820ED">
        <w:t xml:space="preserve"> </w:t>
      </w:r>
      <w:r w:rsidR="005820ED">
        <w:rPr>
          <w:lang w:val="en-US"/>
        </w:rPr>
        <w:t>JSON-</w:t>
      </w:r>
      <w:r w:rsidR="005820ED">
        <w:t>объекта.</w:t>
      </w:r>
    </w:p>
    <w:p w14:paraId="3C32B82A" w14:textId="5464F1AF" w:rsidR="005820ED" w:rsidRDefault="005820ED" w:rsidP="005820ED">
      <w:r>
        <w:t>Одновременно с отправкой приложение должно прини</w:t>
      </w:r>
      <w:r w:rsidR="00F70A8D">
        <w:t xml:space="preserve">мать </w:t>
      </w:r>
      <w:r w:rsidR="004E41CC">
        <w:t>данные, которые приходят на</w:t>
      </w:r>
      <w:r w:rsidR="00206F98">
        <w:t xml:space="preserve"> прослушиваемый</w:t>
      </w:r>
      <w:r w:rsidR="004E41CC">
        <w:t xml:space="preserve"> порт</w:t>
      </w:r>
      <w:r w:rsidR="00206F98">
        <w:t xml:space="preserve"> и отображать их на экране.</w:t>
      </w:r>
    </w:p>
    <w:p w14:paraId="39ED5954" w14:textId="6B743842" w:rsidR="00193C2E" w:rsidRPr="00193C2E" w:rsidRDefault="00A36F65" w:rsidP="0000051A">
      <w:pPr>
        <w:pStyle w:val="1"/>
      </w:pPr>
      <w:r>
        <w:t>Порядок выполнения работы</w:t>
      </w:r>
    </w:p>
    <w:p w14:paraId="6E9A8C2F" w14:textId="7667FA7F" w:rsidR="00A36F65" w:rsidRDefault="00A36F65" w:rsidP="0000051A">
      <w:pPr>
        <w:pStyle w:val="2"/>
      </w:pPr>
      <w:r>
        <w:t xml:space="preserve">Запустить MS Visual Studio и создать </w:t>
      </w:r>
      <w:r w:rsidR="003606C6">
        <w:t>оконное</w:t>
      </w:r>
      <w:r w:rsidR="00D41914" w:rsidRPr="00D41914">
        <w:t xml:space="preserve"> </w:t>
      </w:r>
      <w:r>
        <w:t>приложение C#.</w:t>
      </w:r>
    </w:p>
    <w:p w14:paraId="3A00CB54" w14:textId="27CE0A67" w:rsidR="00A36F65" w:rsidRDefault="00A36F65" w:rsidP="0000051A">
      <w:pPr>
        <w:pStyle w:val="2"/>
      </w:pPr>
      <w:r>
        <w:t>Выполнить все задания из п.5 в одном решении.</w:t>
      </w:r>
    </w:p>
    <w:p w14:paraId="4B8530DA" w14:textId="48272B11" w:rsidR="00A36F65" w:rsidRDefault="00A36F65" w:rsidP="0000051A">
      <w:pPr>
        <w:pStyle w:val="2"/>
      </w:pPr>
      <w:r>
        <w:t>Ответить на контрольные вопросы.</w:t>
      </w:r>
    </w:p>
    <w:p w14:paraId="4FB00525" w14:textId="70B77A79" w:rsidR="00A36F65" w:rsidRDefault="00A36F65" w:rsidP="00A36F65">
      <w:pPr>
        <w:pStyle w:val="1"/>
      </w:pPr>
      <w:r>
        <w:t>Содержание отчета</w:t>
      </w:r>
    </w:p>
    <w:p w14:paraId="2EC23023" w14:textId="0D982189" w:rsidR="00A36F65" w:rsidRDefault="00A36F65" w:rsidP="0000051A">
      <w:pPr>
        <w:pStyle w:val="2"/>
      </w:pPr>
      <w:r>
        <w:t>Титульный лист</w:t>
      </w:r>
    </w:p>
    <w:p w14:paraId="6ABD846E" w14:textId="2C1B35D3" w:rsidR="00A36F65" w:rsidRDefault="00A36F65" w:rsidP="0000051A">
      <w:pPr>
        <w:pStyle w:val="2"/>
      </w:pPr>
      <w:r>
        <w:t>Цель работы</w:t>
      </w:r>
    </w:p>
    <w:p w14:paraId="038E6860" w14:textId="0ACB2E57" w:rsidR="00A36F65" w:rsidRDefault="00A36F65" w:rsidP="0000051A">
      <w:pPr>
        <w:pStyle w:val="2"/>
      </w:pPr>
      <w:r>
        <w:t>Ответы на контрольные вопросы</w:t>
      </w:r>
    </w:p>
    <w:p w14:paraId="0946DA62" w14:textId="5FC2F748" w:rsidR="00A36F65" w:rsidRDefault="00A36F65" w:rsidP="0000051A">
      <w:pPr>
        <w:pStyle w:val="2"/>
      </w:pPr>
      <w:r>
        <w:t>Вывод</w:t>
      </w:r>
    </w:p>
    <w:p w14:paraId="7E349B38" w14:textId="16E24FDF" w:rsidR="00A36F65" w:rsidRDefault="00A36F65" w:rsidP="00A36F65">
      <w:pPr>
        <w:pStyle w:val="1"/>
      </w:pPr>
      <w:r>
        <w:t>Контрольные вопросы</w:t>
      </w:r>
    </w:p>
    <w:p w14:paraId="18072CF5" w14:textId="2C22C6A4" w:rsidR="0050289C" w:rsidRDefault="0050289C" w:rsidP="0050289C">
      <w:pPr>
        <w:pStyle w:val="2"/>
      </w:pPr>
      <w:r w:rsidRPr="0050289C">
        <w:t>Ч</w:t>
      </w:r>
      <w:r w:rsidR="00756DCB">
        <w:t>ем отлич</w:t>
      </w:r>
      <w:r w:rsidR="006B7607">
        <w:t xml:space="preserve">аются технологии </w:t>
      </w:r>
      <w:r w:rsidR="006B7607">
        <w:rPr>
          <w:lang w:val="en-US"/>
        </w:rPr>
        <w:t>UDP</w:t>
      </w:r>
      <w:r w:rsidR="006B7607" w:rsidRPr="0033420B">
        <w:t xml:space="preserve"> </w:t>
      </w:r>
      <w:r w:rsidR="006B7607">
        <w:t xml:space="preserve">и </w:t>
      </w:r>
      <w:r w:rsidR="006B7607">
        <w:rPr>
          <w:lang w:val="en-US"/>
        </w:rPr>
        <w:t>TCP</w:t>
      </w:r>
      <w:r w:rsidRPr="0050289C">
        <w:t xml:space="preserve">? </w:t>
      </w:r>
    </w:p>
    <w:p w14:paraId="2B3A8744" w14:textId="2D4AA3B6" w:rsidR="008A4B80" w:rsidRDefault="0050289C" w:rsidP="00756DCB">
      <w:pPr>
        <w:pStyle w:val="2"/>
      </w:pPr>
      <w:r w:rsidRPr="0050289C">
        <w:t>Каков алгоритм работы сервера, использующего сокеты</w:t>
      </w:r>
      <w:r w:rsidR="00756DCB">
        <w:t>?</w:t>
      </w:r>
    </w:p>
    <w:sectPr w:rsidR="008A4B80" w:rsidSect="002C0269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06118F" w14:textId="77777777" w:rsidR="00CA0B34" w:rsidRDefault="00CA0B34" w:rsidP="00FC25DB">
      <w:r>
        <w:separator/>
      </w:r>
    </w:p>
  </w:endnote>
  <w:endnote w:type="continuationSeparator" w:id="0">
    <w:p w14:paraId="4536F285" w14:textId="77777777" w:rsidR="00CA0B34" w:rsidRDefault="00CA0B34" w:rsidP="00FC2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1086A" w14:textId="77777777" w:rsidR="00CA0B34" w:rsidRDefault="00CA0B34" w:rsidP="00FC25DB">
      <w:r>
        <w:separator/>
      </w:r>
    </w:p>
  </w:footnote>
  <w:footnote w:type="continuationSeparator" w:id="0">
    <w:p w14:paraId="617029C9" w14:textId="77777777" w:rsidR="00CA0B34" w:rsidRDefault="00CA0B34" w:rsidP="00FC2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10C00" w14:textId="5CE53D02" w:rsidR="002C0269" w:rsidRPr="00896278" w:rsidRDefault="002C0269" w:rsidP="002C0269">
    <w:pPr>
      <w:pStyle w:val="af"/>
      <w:jc w:val="right"/>
    </w:pPr>
    <w:r>
      <w:t>Составитель</w:t>
    </w:r>
    <w:r w:rsidRPr="00FC25DB">
      <w:t xml:space="preserve">: </w:t>
    </w:r>
    <w:proofErr w:type="spellStart"/>
    <w:r>
      <w:t>Маломан</w:t>
    </w:r>
    <w:proofErr w:type="spellEnd"/>
    <w:r>
      <w:t xml:space="preserve"> Ю.С.</w:t>
    </w:r>
    <w:r w:rsidR="00896278">
      <w:t xml:space="preserve">, Садовский </w:t>
    </w:r>
    <w:proofErr w:type="gramStart"/>
    <w:r w:rsidR="00896278">
      <w:t>Р.В.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164A807A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-141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164A807A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-141" w:firstLine="567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65"/>
    <w:rsid w:val="0000051A"/>
    <w:rsid w:val="00012C19"/>
    <w:rsid w:val="00027117"/>
    <w:rsid w:val="00041130"/>
    <w:rsid w:val="00041CF4"/>
    <w:rsid w:val="00052CF2"/>
    <w:rsid w:val="000605AD"/>
    <w:rsid w:val="000C6E34"/>
    <w:rsid w:val="000F67ED"/>
    <w:rsid w:val="00122F9D"/>
    <w:rsid w:val="00124D8F"/>
    <w:rsid w:val="00130EEA"/>
    <w:rsid w:val="00132DA3"/>
    <w:rsid w:val="00160926"/>
    <w:rsid w:val="0018259A"/>
    <w:rsid w:val="0018663F"/>
    <w:rsid w:val="0019320E"/>
    <w:rsid w:val="00193C2E"/>
    <w:rsid w:val="001974B9"/>
    <w:rsid w:val="001A189A"/>
    <w:rsid w:val="001B02B9"/>
    <w:rsid w:val="001C1B0E"/>
    <w:rsid w:val="001D14B1"/>
    <w:rsid w:val="001E32F3"/>
    <w:rsid w:val="0020111D"/>
    <w:rsid w:val="00201DF3"/>
    <w:rsid w:val="00206F98"/>
    <w:rsid w:val="00225C92"/>
    <w:rsid w:val="00244D9F"/>
    <w:rsid w:val="00255BE2"/>
    <w:rsid w:val="002700FF"/>
    <w:rsid w:val="00271E47"/>
    <w:rsid w:val="00277E79"/>
    <w:rsid w:val="002C0269"/>
    <w:rsid w:val="002D088D"/>
    <w:rsid w:val="002D1AA7"/>
    <w:rsid w:val="002D3B8D"/>
    <w:rsid w:val="00326EB3"/>
    <w:rsid w:val="0033420B"/>
    <w:rsid w:val="00335E4D"/>
    <w:rsid w:val="003606C6"/>
    <w:rsid w:val="00384E2C"/>
    <w:rsid w:val="00390FA4"/>
    <w:rsid w:val="003A76D6"/>
    <w:rsid w:val="003C398A"/>
    <w:rsid w:val="003D7274"/>
    <w:rsid w:val="003E2A57"/>
    <w:rsid w:val="003E39D5"/>
    <w:rsid w:val="003F7EAB"/>
    <w:rsid w:val="00433E26"/>
    <w:rsid w:val="00452FD9"/>
    <w:rsid w:val="00483A80"/>
    <w:rsid w:val="00483B73"/>
    <w:rsid w:val="00486866"/>
    <w:rsid w:val="004A368A"/>
    <w:rsid w:val="004C34F3"/>
    <w:rsid w:val="004D53C2"/>
    <w:rsid w:val="004E41CC"/>
    <w:rsid w:val="0050289C"/>
    <w:rsid w:val="005106F2"/>
    <w:rsid w:val="00524730"/>
    <w:rsid w:val="005269C5"/>
    <w:rsid w:val="005820ED"/>
    <w:rsid w:val="005B325B"/>
    <w:rsid w:val="005B32E0"/>
    <w:rsid w:val="005C16A0"/>
    <w:rsid w:val="005C7C10"/>
    <w:rsid w:val="005D7775"/>
    <w:rsid w:val="005F7679"/>
    <w:rsid w:val="006011F8"/>
    <w:rsid w:val="00625881"/>
    <w:rsid w:val="00641A80"/>
    <w:rsid w:val="00647CC3"/>
    <w:rsid w:val="00662853"/>
    <w:rsid w:val="00664942"/>
    <w:rsid w:val="006727F4"/>
    <w:rsid w:val="00693BA2"/>
    <w:rsid w:val="006B7607"/>
    <w:rsid w:val="006D1338"/>
    <w:rsid w:val="006D5F29"/>
    <w:rsid w:val="006E2B52"/>
    <w:rsid w:val="0072155A"/>
    <w:rsid w:val="00726744"/>
    <w:rsid w:val="00751708"/>
    <w:rsid w:val="00756DCB"/>
    <w:rsid w:val="00775EF0"/>
    <w:rsid w:val="00781ECE"/>
    <w:rsid w:val="00782277"/>
    <w:rsid w:val="00791112"/>
    <w:rsid w:val="007A0677"/>
    <w:rsid w:val="007A2E65"/>
    <w:rsid w:val="007B5B95"/>
    <w:rsid w:val="008018B9"/>
    <w:rsid w:val="00814C20"/>
    <w:rsid w:val="00822DC5"/>
    <w:rsid w:val="00824D09"/>
    <w:rsid w:val="00826222"/>
    <w:rsid w:val="00845B1B"/>
    <w:rsid w:val="00846B25"/>
    <w:rsid w:val="00867BA6"/>
    <w:rsid w:val="008741CF"/>
    <w:rsid w:val="008823E4"/>
    <w:rsid w:val="00896278"/>
    <w:rsid w:val="008A4B80"/>
    <w:rsid w:val="008C30FF"/>
    <w:rsid w:val="008C3121"/>
    <w:rsid w:val="008E4913"/>
    <w:rsid w:val="008E55B3"/>
    <w:rsid w:val="008F5493"/>
    <w:rsid w:val="00915625"/>
    <w:rsid w:val="00925158"/>
    <w:rsid w:val="0092660E"/>
    <w:rsid w:val="00955557"/>
    <w:rsid w:val="0096009A"/>
    <w:rsid w:val="009C4C2F"/>
    <w:rsid w:val="009D1032"/>
    <w:rsid w:val="009D55D5"/>
    <w:rsid w:val="009E47ED"/>
    <w:rsid w:val="009E52C2"/>
    <w:rsid w:val="009F348F"/>
    <w:rsid w:val="009F70EC"/>
    <w:rsid w:val="00A170CF"/>
    <w:rsid w:val="00A24B82"/>
    <w:rsid w:val="00A277FA"/>
    <w:rsid w:val="00A36F65"/>
    <w:rsid w:val="00A46EC8"/>
    <w:rsid w:val="00A50BED"/>
    <w:rsid w:val="00A67EC0"/>
    <w:rsid w:val="00A71DD1"/>
    <w:rsid w:val="00A749A3"/>
    <w:rsid w:val="00A7632F"/>
    <w:rsid w:val="00AF4C4A"/>
    <w:rsid w:val="00B118CB"/>
    <w:rsid w:val="00B3400C"/>
    <w:rsid w:val="00B90583"/>
    <w:rsid w:val="00BA694D"/>
    <w:rsid w:val="00BF672E"/>
    <w:rsid w:val="00C01B94"/>
    <w:rsid w:val="00C07BB1"/>
    <w:rsid w:val="00C11527"/>
    <w:rsid w:val="00C17D13"/>
    <w:rsid w:val="00C33A77"/>
    <w:rsid w:val="00C413C9"/>
    <w:rsid w:val="00C5607C"/>
    <w:rsid w:val="00C73AC8"/>
    <w:rsid w:val="00C851F4"/>
    <w:rsid w:val="00CA0B34"/>
    <w:rsid w:val="00CA3ECB"/>
    <w:rsid w:val="00CA48FF"/>
    <w:rsid w:val="00CA701D"/>
    <w:rsid w:val="00CC21CA"/>
    <w:rsid w:val="00CD62B5"/>
    <w:rsid w:val="00CF0E87"/>
    <w:rsid w:val="00D000B2"/>
    <w:rsid w:val="00D26AB2"/>
    <w:rsid w:val="00D37337"/>
    <w:rsid w:val="00D41914"/>
    <w:rsid w:val="00D51F90"/>
    <w:rsid w:val="00D63B6C"/>
    <w:rsid w:val="00D66C75"/>
    <w:rsid w:val="00D7186E"/>
    <w:rsid w:val="00D96B60"/>
    <w:rsid w:val="00DB5CE5"/>
    <w:rsid w:val="00DD15F1"/>
    <w:rsid w:val="00E01507"/>
    <w:rsid w:val="00E01EF8"/>
    <w:rsid w:val="00E1614E"/>
    <w:rsid w:val="00E17483"/>
    <w:rsid w:val="00E41FEF"/>
    <w:rsid w:val="00E472F1"/>
    <w:rsid w:val="00E65989"/>
    <w:rsid w:val="00E80EF8"/>
    <w:rsid w:val="00EB5254"/>
    <w:rsid w:val="00ED4A90"/>
    <w:rsid w:val="00EE187F"/>
    <w:rsid w:val="00F1333F"/>
    <w:rsid w:val="00F31A9D"/>
    <w:rsid w:val="00F4011D"/>
    <w:rsid w:val="00F63965"/>
    <w:rsid w:val="00F66C91"/>
    <w:rsid w:val="00F70A8D"/>
    <w:rsid w:val="00F76935"/>
    <w:rsid w:val="00F76DD3"/>
    <w:rsid w:val="00F77596"/>
    <w:rsid w:val="00F84549"/>
    <w:rsid w:val="00FC25DB"/>
    <w:rsid w:val="00FE7967"/>
    <w:rsid w:val="00FF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4EFEF2"/>
  <w15:chartTrackingRefBased/>
  <w15:docId w15:val="{628EC650-FF0E-4F00-91B0-87B1D7AE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23E4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C413C9"/>
    <w:pPr>
      <w:pageBreakBefore/>
      <w:widowControl w:val="0"/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C413C9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D3733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ind w:firstLine="0"/>
    </w:pPr>
    <w:rPr>
      <w:rFonts w:ascii="Courier New" w:hAnsi="Courier New"/>
      <w:sz w:val="24"/>
      <w:szCs w:val="24"/>
      <w:lang w:val="en-US"/>
    </w:rPr>
  </w:style>
  <w:style w:type="character" w:customStyle="1" w:styleId="ae">
    <w:name w:val="Фрагмент кода Знак"/>
    <w:basedOn w:val="a1"/>
    <w:link w:val="ad"/>
    <w:rsid w:val="00D37337"/>
    <w:rPr>
      <w:rFonts w:ascii="Courier New" w:hAnsi="Courier New"/>
      <w:sz w:val="24"/>
      <w:szCs w:val="24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00051A"/>
    <w:pPr>
      <w:widowControl w:val="0"/>
      <w:numPr>
        <w:ilvl w:val="1"/>
        <w:numId w:val="6"/>
      </w:numPr>
      <w:ind w:left="0"/>
    </w:pPr>
  </w:style>
  <w:style w:type="character" w:customStyle="1" w:styleId="24">
    <w:name w:val="Основная нумерация 2 Знак"/>
    <w:basedOn w:val="a1"/>
    <w:link w:val="2"/>
    <w:rsid w:val="0000051A"/>
  </w:style>
  <w:style w:type="paragraph" w:styleId="af">
    <w:name w:val="header"/>
    <w:basedOn w:val="a0"/>
    <w:link w:val="af0"/>
    <w:uiPriority w:val="99"/>
    <w:unhideWhenUsed/>
    <w:rsid w:val="00FC25DB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FC25DB"/>
  </w:style>
  <w:style w:type="paragraph" w:styleId="af1">
    <w:name w:val="footer"/>
    <w:basedOn w:val="a0"/>
    <w:link w:val="af2"/>
    <w:uiPriority w:val="99"/>
    <w:unhideWhenUsed/>
    <w:rsid w:val="00FC25DB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FC2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115</TotalTime>
  <Pages>2</Pages>
  <Words>385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49</cp:revision>
  <dcterms:created xsi:type="dcterms:W3CDTF">2025-06-08T19:32:00Z</dcterms:created>
  <dcterms:modified xsi:type="dcterms:W3CDTF">2025-06-10T18:54:00Z</dcterms:modified>
</cp:coreProperties>
</file>