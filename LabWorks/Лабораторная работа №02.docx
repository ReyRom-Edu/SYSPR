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5FE7F0C9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E94ED0">
        <w:t>2</w:t>
      </w:r>
      <w:r>
        <w:br/>
      </w:r>
      <w:r w:rsidR="00E94ED0" w:rsidRPr="00E94ED0">
        <w:t>Изучение процесса разработки разветвляющихся алгоритмов на языке ассемблера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F975A61" w14:textId="66C2C903" w:rsidR="00E94ED0" w:rsidRPr="00E94ED0" w:rsidRDefault="00E94ED0" w:rsidP="00A45DA9">
      <w:pPr>
        <w:pStyle w:val="2"/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48468655" w14:textId="59A6681B" w:rsidR="00A45DA9" w:rsidRPr="00A45DA9" w:rsidRDefault="00E94ED0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6ACCF939" w:rsidR="00A36F65" w:rsidRDefault="00F31B84" w:rsidP="00A36F65">
      <w:pPr>
        <w:pStyle w:val="2"/>
      </w:pPr>
      <w:proofErr w:type="spellStart"/>
      <w:r w:rsidRPr="00F31B84">
        <w:t>Куляс</w:t>
      </w:r>
      <w:proofErr w:type="spellEnd"/>
      <w:r w:rsidRPr="00F31B84">
        <w:t xml:space="preserve">, О. Л. Курс программирования на ASSEMBLER / О. Л. </w:t>
      </w:r>
      <w:proofErr w:type="spellStart"/>
      <w:r w:rsidRPr="00F31B84">
        <w:t>Куляс</w:t>
      </w:r>
      <w:proofErr w:type="spellEnd"/>
      <w:r w:rsidRPr="00F31B84">
        <w:t xml:space="preserve">. – Москва : СОЛОН-ПРЕСС, 2017. – 220 с. – URL: https://ibooks.ru/reading.php? </w:t>
      </w:r>
      <w:proofErr w:type="spellStart"/>
      <w:r w:rsidRPr="00F31B84">
        <w:t>productid</w:t>
      </w:r>
      <w:proofErr w:type="spellEnd"/>
      <w:r w:rsidRPr="00F31B84">
        <w:t xml:space="preserve">=361979. – Режим доступа: для </w:t>
      </w:r>
      <w:proofErr w:type="spellStart"/>
      <w:r w:rsidRPr="00F31B84">
        <w:t>зарегистрир</w:t>
      </w:r>
      <w:proofErr w:type="spellEnd"/>
      <w:r w:rsidRPr="00F31B84">
        <w:t>. пользователей. – Текст : электронный. – гл.</w:t>
      </w:r>
      <w:r w:rsidR="00E94ED0">
        <w:t>7</w:t>
      </w:r>
      <w:r w:rsidRPr="00F31B84">
        <w:t>-</w:t>
      </w:r>
      <w:r w:rsidR="00E94ED0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15C1344F" w14:textId="77777777" w:rsidR="000429C6" w:rsidRPr="006601DD" w:rsidRDefault="000429C6" w:rsidP="000429C6">
      <w:pPr>
        <w:pStyle w:val="2"/>
        <w:rPr>
          <w:b/>
          <w:bCs w:val="0"/>
        </w:rPr>
      </w:pPr>
      <w:r w:rsidRPr="000429C6">
        <w:t xml:space="preserve">Написать программу, находящую минимум из двух чисел. </w:t>
      </w:r>
    </w:p>
    <w:p w14:paraId="17692593" w14:textId="0F273849" w:rsidR="006601DD" w:rsidRPr="006601DD" w:rsidRDefault="006601DD" w:rsidP="006601DD">
      <w:pPr>
        <w:pStyle w:val="2"/>
        <w:rPr>
          <w:b/>
          <w:bCs w:val="0"/>
        </w:rPr>
      </w:pPr>
      <w:r w:rsidRPr="000429C6">
        <w:t xml:space="preserve">Написать программу, находящую максимум из трех чисел. </w:t>
      </w:r>
    </w:p>
    <w:p w14:paraId="5A6F8E97" w14:textId="77777777" w:rsidR="000429C6" w:rsidRPr="000429C6" w:rsidRDefault="000429C6" w:rsidP="000429C6">
      <w:pPr>
        <w:pStyle w:val="2"/>
        <w:rPr>
          <w:b/>
          <w:bCs w:val="0"/>
        </w:rPr>
      </w:pPr>
      <w:r w:rsidRPr="000429C6">
        <w:t>Написать программу, вычисляющую значение функции у:</w:t>
      </w:r>
    </w:p>
    <w:p w14:paraId="5A245488" w14:textId="4DFF5664" w:rsidR="000429C6" w:rsidRPr="000429C6" w:rsidRDefault="000429C6" w:rsidP="000429C6">
      <w:pPr>
        <w:rPr>
          <w:b/>
          <w:bCs w:val="0"/>
        </w:rPr>
      </w:pPr>
      <w:r w:rsidRPr="000429C6">
        <w:t>– если х &lt; -10, то у(х) = а*х</w:t>
      </w:r>
      <w:r w:rsidRPr="000429C6">
        <w:rPr>
          <w:vertAlign w:val="superscript"/>
        </w:rPr>
        <w:t>2</w:t>
      </w:r>
      <w:r w:rsidRPr="000429C6">
        <w:t xml:space="preserve">; </w:t>
      </w:r>
    </w:p>
    <w:p w14:paraId="09FDD511" w14:textId="69E39051" w:rsidR="000429C6" w:rsidRPr="000429C6" w:rsidRDefault="000429C6" w:rsidP="000429C6">
      <w:pPr>
        <w:rPr>
          <w:b/>
          <w:bCs w:val="0"/>
        </w:rPr>
      </w:pPr>
      <w:r w:rsidRPr="000429C6">
        <w:t xml:space="preserve">– если -10 ≤ х &lt; 10, то у(х) = а*|х|; </w:t>
      </w:r>
    </w:p>
    <w:p w14:paraId="501E8E23" w14:textId="04BE0CCD" w:rsidR="000429C6" w:rsidRPr="000429C6" w:rsidRDefault="000429C6" w:rsidP="000429C6">
      <w:pPr>
        <w:rPr>
          <w:b/>
          <w:bCs w:val="0"/>
        </w:rPr>
      </w:pPr>
      <w:r w:rsidRPr="000429C6">
        <w:t xml:space="preserve">– если х ≥ 10, то у(х) = а-х. </w:t>
      </w:r>
    </w:p>
    <w:p w14:paraId="507C6E11" w14:textId="7C23CE2D" w:rsidR="000429C6" w:rsidRPr="000429C6" w:rsidRDefault="000429C6" w:rsidP="000429C6">
      <w:pPr>
        <w:pStyle w:val="2"/>
        <w:rPr>
          <w:b/>
          <w:bCs w:val="0"/>
        </w:rPr>
      </w:pPr>
      <w:r w:rsidRPr="000429C6">
        <w:t xml:space="preserve">Написать программу, определяющую по введенному пользователем номеру месяца, сколько дней в месяце (считать, что в феврале 28 дней). </w:t>
      </w:r>
    </w:p>
    <w:p w14:paraId="015ECCC1" w14:textId="1564A0E0" w:rsidR="000429C6" w:rsidRPr="000429C6" w:rsidRDefault="000429C6" w:rsidP="000429C6">
      <w:pPr>
        <w:pStyle w:val="2"/>
        <w:rPr>
          <w:b/>
          <w:bCs w:val="0"/>
        </w:rPr>
      </w:pPr>
      <w:r w:rsidRPr="000429C6">
        <w:t>Написать программу, запрашивающую сумму покупки и внесенную покупателем сумму. Если сдача не требуется, выводить на экран «Спасибо!»; если денег внесено больше, чем необходимо — «Возьмите сдачу» и указывать сумму сдачи; если денег недостаточно — сообщение об этом и указать размер недостающей суммы.</w:t>
      </w:r>
    </w:p>
    <w:p w14:paraId="218B0DBB" w14:textId="79E2803E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lastRenderedPageBreak/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591B3D63" w14:textId="77777777" w:rsidR="00B01EC6" w:rsidRDefault="00B01EC6" w:rsidP="00B01EC6">
      <w:pPr>
        <w:pStyle w:val="2"/>
      </w:pPr>
      <w:r w:rsidRPr="00B01EC6">
        <w:t xml:space="preserve">Какие логические команды поддерживаются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13F989FB" w14:textId="77777777" w:rsidR="00B01EC6" w:rsidRDefault="00B01EC6" w:rsidP="00B01EC6">
      <w:pPr>
        <w:pStyle w:val="2"/>
      </w:pPr>
      <w:r w:rsidRPr="00B01EC6">
        <w:t xml:space="preserve">Какая команда осуществляет сравнение двух операндов? </w:t>
      </w:r>
    </w:p>
    <w:p w14:paraId="74E49952" w14:textId="77777777" w:rsidR="00B01EC6" w:rsidRDefault="00B01EC6" w:rsidP="00B01EC6">
      <w:pPr>
        <w:pStyle w:val="2"/>
      </w:pPr>
      <w:r w:rsidRPr="00B01EC6">
        <w:t xml:space="preserve">Какие операторы условного перехода имеются в языке </w:t>
      </w:r>
      <w:proofErr w:type="spellStart"/>
      <w:r w:rsidRPr="00B01EC6">
        <w:t>asm</w:t>
      </w:r>
      <w:proofErr w:type="spellEnd"/>
      <w:r w:rsidRPr="00B01EC6">
        <w:t xml:space="preserve">? </w:t>
      </w:r>
    </w:p>
    <w:p w14:paraId="2FFFADF6" w14:textId="7997D801" w:rsidR="00EE187F" w:rsidRDefault="00B01EC6" w:rsidP="00B01EC6">
      <w:pPr>
        <w:pStyle w:val="2"/>
      </w:pPr>
      <w:r w:rsidRPr="00B01EC6">
        <w:t xml:space="preserve">Какой оператор безусловного перехода имеется в языке </w:t>
      </w:r>
      <w:proofErr w:type="spellStart"/>
      <w:r w:rsidRPr="00B01EC6">
        <w:t>asm</w:t>
      </w:r>
      <w:proofErr w:type="spellEnd"/>
      <w:r>
        <w:t>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B97F" w14:textId="77777777" w:rsidR="00820C57" w:rsidRDefault="00820C57" w:rsidP="00FE5EF7">
      <w:r>
        <w:separator/>
      </w:r>
    </w:p>
  </w:endnote>
  <w:endnote w:type="continuationSeparator" w:id="0">
    <w:p w14:paraId="4AD80D6B" w14:textId="77777777" w:rsidR="00820C57" w:rsidRDefault="00820C57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C1BC5" w14:textId="77777777" w:rsidR="00820C57" w:rsidRDefault="00820C57" w:rsidP="00FE5EF7">
      <w:r>
        <w:separator/>
      </w:r>
    </w:p>
  </w:footnote>
  <w:footnote w:type="continuationSeparator" w:id="0">
    <w:p w14:paraId="7B3F0CC8" w14:textId="77777777" w:rsidR="00820C57" w:rsidRDefault="00820C57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8259A"/>
    <w:rsid w:val="001974B9"/>
    <w:rsid w:val="001E32F3"/>
    <w:rsid w:val="00271E47"/>
    <w:rsid w:val="002C06B4"/>
    <w:rsid w:val="003B13D3"/>
    <w:rsid w:val="003D7274"/>
    <w:rsid w:val="00450B1F"/>
    <w:rsid w:val="004A368A"/>
    <w:rsid w:val="005106F2"/>
    <w:rsid w:val="005F4386"/>
    <w:rsid w:val="006601DD"/>
    <w:rsid w:val="00693BA2"/>
    <w:rsid w:val="006E2B52"/>
    <w:rsid w:val="00814C20"/>
    <w:rsid w:val="00820C57"/>
    <w:rsid w:val="0086105C"/>
    <w:rsid w:val="008823E4"/>
    <w:rsid w:val="008F5493"/>
    <w:rsid w:val="00925158"/>
    <w:rsid w:val="00A36F65"/>
    <w:rsid w:val="00A45DA9"/>
    <w:rsid w:val="00A7632F"/>
    <w:rsid w:val="00B01EC6"/>
    <w:rsid w:val="00BA2A4B"/>
    <w:rsid w:val="00C413C9"/>
    <w:rsid w:val="00C73AC8"/>
    <w:rsid w:val="00CF0E87"/>
    <w:rsid w:val="00D66C75"/>
    <w:rsid w:val="00E01507"/>
    <w:rsid w:val="00E65989"/>
    <w:rsid w:val="00E83AAC"/>
    <w:rsid w:val="00E94ED0"/>
    <w:rsid w:val="00EE187F"/>
    <w:rsid w:val="00F31B84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15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</cp:revision>
  <cp:lastPrinted>2025-02-09T15:57:00Z</cp:lastPrinted>
  <dcterms:created xsi:type="dcterms:W3CDTF">2025-01-23T13:37:00Z</dcterms:created>
  <dcterms:modified xsi:type="dcterms:W3CDTF">2025-02-12T17:50:00Z</dcterms:modified>
</cp:coreProperties>
</file>