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61781E30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B61DDA">
        <w:t>4</w:t>
      </w:r>
      <w:r>
        <w:br/>
      </w:r>
      <w:r w:rsidR="00E94ED0" w:rsidRPr="00E94ED0">
        <w:t>Изучение процесса разработки разветвляющихся алгоритмов на языке ассемблера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F975A61" w14:textId="3C442A43" w:rsidR="00E94ED0" w:rsidRPr="00E94ED0" w:rsidRDefault="00DD03C5" w:rsidP="00A45DA9">
      <w:pPr>
        <w:pStyle w:val="2"/>
        <w:rPr>
          <w:b/>
          <w:bCs w:val="0"/>
        </w:rPr>
      </w:pPr>
      <w:r w:rsidRPr="00DD03C5">
        <w:t>Изучить процесс разработки циклов с предусловием и постусловием на языке ассемблера</w:t>
      </w:r>
      <w:r w:rsidR="00E94ED0" w:rsidRPr="00E94ED0">
        <w:t>;</w:t>
      </w:r>
    </w:p>
    <w:p w14:paraId="48468655" w14:textId="59A6681B" w:rsidR="00A45DA9" w:rsidRPr="00A45DA9" w:rsidRDefault="00E94ED0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6ACCF939" w:rsidR="00A36F65" w:rsidRDefault="00F31B84" w:rsidP="00A36F65">
      <w:pPr>
        <w:pStyle w:val="2"/>
      </w:pPr>
      <w:r w:rsidRPr="00F31B84">
        <w:t xml:space="preserve">Куляс, О. Л. Курс программирования на ASSEMBLER / О. Л. Куляс. – </w:t>
      </w:r>
      <w:proofErr w:type="gramStart"/>
      <w:r w:rsidRPr="00F31B84">
        <w:t>Москва :</w:t>
      </w:r>
      <w:proofErr w:type="gramEnd"/>
      <w:r w:rsidRPr="00F31B84">
        <w:t xml:space="preserve"> СОЛОН-ПРЕСС, 2017. – 220 с. – URL: https://ibooks.ru/reading.php? productid=361979. – Режим доступа: для зарегистрир. пользователей. – </w:t>
      </w:r>
      <w:proofErr w:type="gramStart"/>
      <w:r w:rsidRPr="00F31B84">
        <w:t>Текст :</w:t>
      </w:r>
      <w:proofErr w:type="gramEnd"/>
      <w:r w:rsidRPr="00F31B84">
        <w:t xml:space="preserve"> электронный. – гл.</w:t>
      </w:r>
      <w:r w:rsidR="00E94ED0">
        <w:t>7</w:t>
      </w:r>
      <w:r w:rsidRPr="00F31B84">
        <w:t>-</w:t>
      </w:r>
      <w:r w:rsidR="00E94ED0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18697EE" w14:textId="77777777" w:rsidR="001534C5" w:rsidRPr="001534C5" w:rsidRDefault="001534C5" w:rsidP="001534C5">
      <w:pPr>
        <w:pStyle w:val="2"/>
        <w:rPr>
          <w:b/>
          <w:bCs w:val="0"/>
        </w:rPr>
      </w:pPr>
      <w:r w:rsidRPr="001534C5">
        <w:t xml:space="preserve">Написать программу с использованием цикла с предусловием, вычисляющую результат деления двух чисел (a – делимое, b – делитель). В случае некорректного ввода значения делителя обеспечить его повторный ввод до тех пор, пока не будет введено корректное значение. </w:t>
      </w:r>
    </w:p>
    <w:p w14:paraId="6F792716" w14:textId="77777777" w:rsidR="001534C5" w:rsidRPr="001534C5" w:rsidRDefault="001534C5" w:rsidP="001534C5">
      <w:pPr>
        <w:pStyle w:val="2"/>
        <w:rPr>
          <w:b/>
          <w:bCs w:val="0"/>
        </w:rPr>
      </w:pPr>
      <w:r w:rsidRPr="001534C5">
        <w:t xml:space="preserve">Написать программу с использованием цикла с постусловием, в которой пользователь пытается угадать число. Если введено число меньше или больше загаданного, вывести на экран соответствующую надпись («требуется ввести большее число» или «требуется ввести меньшее число») и дать возможность заново угадать (повторять до тех пор, пока не будет названо корректное число). После того, как пользователь угадал, сообщить, что он молодец. </w:t>
      </w:r>
    </w:p>
    <w:p w14:paraId="3AEE436E" w14:textId="705FD345" w:rsidR="001534C5" w:rsidRPr="001534C5" w:rsidRDefault="001534C5" w:rsidP="001534C5">
      <w:pPr>
        <w:pStyle w:val="2"/>
        <w:rPr>
          <w:b/>
          <w:bCs w:val="0"/>
        </w:rPr>
      </w:pPr>
      <w:r w:rsidRPr="001534C5">
        <w:t>Написать программу с использованием цикла с предусловием, запрашивающую у пользователя сумму, на которую он хочет открыть вклад, и процент годовых. Вывести на экран, через сколько лет он станет миллионером и сумму на вкладе за каждый год. Ежегодно размер вклада увеличивается на указанный процент, на эти деньги в следующем году также будут начислены проценты.</w:t>
      </w:r>
      <w:r w:rsidR="004D3B40">
        <w:t xml:space="preserve"> (сложный процент)</w:t>
      </w:r>
      <w:r w:rsidRPr="001534C5">
        <w:t xml:space="preserve"> </w:t>
      </w:r>
    </w:p>
    <w:p w14:paraId="218B0DBB" w14:textId="1600E217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lastRenderedPageBreak/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6817CBFC" w14:textId="77777777" w:rsidR="00B61DDA" w:rsidRDefault="00B61DDA" w:rsidP="00B01EC6">
      <w:pPr>
        <w:pStyle w:val="2"/>
      </w:pPr>
      <w:r w:rsidRPr="00B61DDA">
        <w:t xml:space="preserve">Какое минимальное количество раз выполняется цикл с предусловием? </w:t>
      </w:r>
    </w:p>
    <w:p w14:paraId="1D4C49A3" w14:textId="77777777" w:rsidR="00B61DDA" w:rsidRDefault="00B61DDA" w:rsidP="00B01EC6">
      <w:pPr>
        <w:pStyle w:val="2"/>
      </w:pPr>
      <w:r w:rsidRPr="00B61DDA">
        <w:t xml:space="preserve">Какое минимальное количество раз выполняется цикл с постусловием? </w:t>
      </w:r>
    </w:p>
    <w:p w14:paraId="5971E7D9" w14:textId="77777777" w:rsidR="00B61DDA" w:rsidRDefault="00B61DDA" w:rsidP="00B01EC6">
      <w:pPr>
        <w:pStyle w:val="2"/>
      </w:pPr>
      <w:r w:rsidRPr="00B61DDA">
        <w:t xml:space="preserve">Какова общая форма цикла с предусловием на языке ассемблера? </w:t>
      </w:r>
    </w:p>
    <w:p w14:paraId="2FFFADF6" w14:textId="491C3033" w:rsidR="00EE187F" w:rsidRDefault="00B61DDA" w:rsidP="00B01EC6">
      <w:pPr>
        <w:pStyle w:val="2"/>
      </w:pPr>
      <w:r w:rsidRPr="00B61DDA">
        <w:t>Какова общая форма цикла с постусловием на языке ассемблера</w:t>
      </w:r>
      <w:r w:rsidR="00B01EC6">
        <w:t>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CE8DE" w14:textId="77777777" w:rsidR="00574105" w:rsidRDefault="00574105" w:rsidP="00FE5EF7">
      <w:r>
        <w:separator/>
      </w:r>
    </w:p>
  </w:endnote>
  <w:endnote w:type="continuationSeparator" w:id="0">
    <w:p w14:paraId="2E9CADE5" w14:textId="77777777" w:rsidR="00574105" w:rsidRDefault="00574105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D1492" w14:textId="77777777" w:rsidR="00574105" w:rsidRDefault="00574105" w:rsidP="00FE5EF7">
      <w:r>
        <w:separator/>
      </w:r>
    </w:p>
  </w:footnote>
  <w:footnote w:type="continuationSeparator" w:id="0">
    <w:p w14:paraId="0A8FB14C" w14:textId="77777777" w:rsidR="00574105" w:rsidRDefault="00574105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534C5"/>
    <w:rsid w:val="0018259A"/>
    <w:rsid w:val="001974B9"/>
    <w:rsid w:val="001D033F"/>
    <w:rsid w:val="001E32F3"/>
    <w:rsid w:val="00271E47"/>
    <w:rsid w:val="002C06B4"/>
    <w:rsid w:val="003B13D3"/>
    <w:rsid w:val="003D7274"/>
    <w:rsid w:val="00450B1F"/>
    <w:rsid w:val="004A368A"/>
    <w:rsid w:val="004D3B40"/>
    <w:rsid w:val="005106F2"/>
    <w:rsid w:val="00574105"/>
    <w:rsid w:val="005F4386"/>
    <w:rsid w:val="006601DD"/>
    <w:rsid w:val="00693BA2"/>
    <w:rsid w:val="006E2B52"/>
    <w:rsid w:val="00814C20"/>
    <w:rsid w:val="00820C57"/>
    <w:rsid w:val="0086105C"/>
    <w:rsid w:val="008823E4"/>
    <w:rsid w:val="008F5493"/>
    <w:rsid w:val="00925158"/>
    <w:rsid w:val="00A36F65"/>
    <w:rsid w:val="00A45DA9"/>
    <w:rsid w:val="00A7632F"/>
    <w:rsid w:val="00B01EC6"/>
    <w:rsid w:val="00B61DDA"/>
    <w:rsid w:val="00BA2A4B"/>
    <w:rsid w:val="00C413C9"/>
    <w:rsid w:val="00C73AC8"/>
    <w:rsid w:val="00CF0E87"/>
    <w:rsid w:val="00D66C75"/>
    <w:rsid w:val="00DD03C5"/>
    <w:rsid w:val="00E01507"/>
    <w:rsid w:val="00E65989"/>
    <w:rsid w:val="00E83AAC"/>
    <w:rsid w:val="00E94ED0"/>
    <w:rsid w:val="00EE187F"/>
    <w:rsid w:val="00F31B84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19</cp:revision>
  <cp:lastPrinted>2025-02-09T15:57:00Z</cp:lastPrinted>
  <dcterms:created xsi:type="dcterms:W3CDTF">2025-01-23T13:37:00Z</dcterms:created>
  <dcterms:modified xsi:type="dcterms:W3CDTF">2025-02-21T16:04:00Z</dcterms:modified>
</cp:coreProperties>
</file>