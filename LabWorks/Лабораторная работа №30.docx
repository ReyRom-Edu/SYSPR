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23147" w14:textId="0D7BA1CF" w:rsidR="00107022" w:rsidRDefault="00A36F65" w:rsidP="00107022">
      <w:pPr>
        <w:pStyle w:val="10"/>
      </w:pPr>
      <w:r w:rsidRPr="00C413C9">
        <w:t>Лабораторная</w:t>
      </w:r>
      <w:r>
        <w:t xml:space="preserve"> работа №</w:t>
      </w:r>
      <w:r w:rsidR="0042208B" w:rsidRPr="0042208B">
        <w:t>30</w:t>
      </w:r>
      <w:r>
        <w:br/>
      </w:r>
      <w:r w:rsidR="004E38EE" w:rsidRPr="004E38EE">
        <w:t>Разработка приложения для загрузки и отправки данных по сети</w:t>
      </w:r>
    </w:p>
    <w:p w14:paraId="1026D853" w14:textId="22291408" w:rsidR="00A36F65" w:rsidRDefault="00A36F65" w:rsidP="00107022">
      <w:pPr>
        <w:pStyle w:val="1"/>
      </w:pPr>
      <w:r>
        <w:t>Цель работы</w:t>
      </w:r>
    </w:p>
    <w:p w14:paraId="709B4856" w14:textId="26C0B768" w:rsidR="00647CC3" w:rsidRPr="00647CC3" w:rsidRDefault="00CA320B" w:rsidP="00647CC3">
      <w:pPr>
        <w:pStyle w:val="2"/>
        <w:ind w:left="-141"/>
      </w:pPr>
      <w:r>
        <w:t xml:space="preserve">Изучить процесс разработки </w:t>
      </w:r>
      <w:r w:rsidR="001C35BB">
        <w:t xml:space="preserve">приложений с использованием технологии </w:t>
      </w:r>
      <w:r w:rsidR="001C35BB">
        <w:rPr>
          <w:lang w:val="en-US"/>
        </w:rPr>
        <w:t>gRPC</w:t>
      </w:r>
      <w:r w:rsidR="00647CC3" w:rsidRPr="00647CC3">
        <w:t xml:space="preserve">; </w:t>
      </w:r>
    </w:p>
    <w:p w14:paraId="641B9FE9" w14:textId="0D746BEC" w:rsidR="00A36F65" w:rsidRDefault="00A36F65" w:rsidP="001A189A">
      <w:pPr>
        <w:pStyle w:val="1"/>
      </w:pPr>
      <w:r>
        <w:t>Литература</w:t>
      </w:r>
    </w:p>
    <w:p w14:paraId="47107353" w14:textId="1A96AF56" w:rsidR="00A36F65" w:rsidRDefault="00360823" w:rsidP="0000051A">
      <w:pPr>
        <w:pStyle w:val="2"/>
      </w:pPr>
      <w:r w:rsidRPr="00360823">
        <w:t>Руководство по сервисам gRPC в приложении на C#</w:t>
      </w:r>
      <w:r w:rsidR="00CA701D" w:rsidRPr="00CA701D">
        <w:t xml:space="preserve"> </w:t>
      </w:r>
      <w:r w:rsidR="00627D50" w:rsidRPr="00627D50">
        <w:t xml:space="preserve">// </w:t>
      </w:r>
      <w:r w:rsidRPr="00360823">
        <w:rPr>
          <w:lang w:val="en-US"/>
        </w:rPr>
        <w:t>METANIT</w:t>
      </w:r>
      <w:r w:rsidRPr="00360823">
        <w:t>.</w:t>
      </w:r>
      <w:r w:rsidRPr="00360823">
        <w:rPr>
          <w:lang w:val="en-US"/>
        </w:rPr>
        <w:t>COM</w:t>
      </w:r>
      <w:r w:rsidR="00CA701D" w:rsidRPr="00CA701D">
        <w:t xml:space="preserve"> – URL: </w:t>
      </w:r>
      <w:r w:rsidR="00C04386" w:rsidRPr="00C04386">
        <w:t>https://metanit.com/sharp/grpc/</w:t>
      </w:r>
      <w:r w:rsidR="00CA701D" w:rsidRPr="00CA701D">
        <w:t xml:space="preserve">. – Режим доступа: </w:t>
      </w:r>
      <w:r w:rsidR="00627D50">
        <w:t>свободный</w:t>
      </w:r>
      <w:r w:rsidR="00CA701D" w:rsidRPr="00CA701D">
        <w:t>. – Текст : электронный</w:t>
      </w:r>
      <w:r w:rsidR="00A36F65">
        <w:t>.</w:t>
      </w:r>
    </w:p>
    <w:p w14:paraId="5D251B08" w14:textId="36D06532" w:rsidR="00A36F65" w:rsidRDefault="00A36F65" w:rsidP="00A36F65">
      <w:pPr>
        <w:pStyle w:val="1"/>
      </w:pPr>
      <w:r>
        <w:t>Подготовка к работе</w:t>
      </w:r>
    </w:p>
    <w:p w14:paraId="738AE09D" w14:textId="6DA673CF" w:rsidR="00A36F65" w:rsidRDefault="00A36F65" w:rsidP="0000051A">
      <w:pPr>
        <w:pStyle w:val="2"/>
      </w:pPr>
      <w:r>
        <w:t>Повторить теоретический материал (см. п.2).</w:t>
      </w:r>
    </w:p>
    <w:p w14:paraId="31D7D7A7" w14:textId="025FCFF9" w:rsidR="00A36F65" w:rsidRDefault="00A36F65" w:rsidP="0000051A">
      <w:pPr>
        <w:pStyle w:val="2"/>
      </w:pPr>
      <w:r>
        <w:t>Изучить описание лабораторной работы.</w:t>
      </w:r>
    </w:p>
    <w:p w14:paraId="4078FBCF" w14:textId="5C60D987" w:rsidR="00A36F65" w:rsidRDefault="00A36F65" w:rsidP="00A36F65">
      <w:pPr>
        <w:pStyle w:val="1"/>
      </w:pPr>
      <w:r>
        <w:t>Основное оборудование</w:t>
      </w:r>
    </w:p>
    <w:p w14:paraId="7C60FB61" w14:textId="7D09E061" w:rsidR="00A36F65" w:rsidRDefault="00A36F65" w:rsidP="0000051A">
      <w:pPr>
        <w:pStyle w:val="2"/>
      </w:pPr>
      <w:r>
        <w:t>Персональный компьютер.</w:t>
      </w:r>
    </w:p>
    <w:p w14:paraId="2F98A782" w14:textId="081E47BA" w:rsidR="00A36F65" w:rsidRDefault="00A36F65" w:rsidP="00A36F65">
      <w:pPr>
        <w:pStyle w:val="1"/>
      </w:pPr>
      <w:r>
        <w:t>Задание</w:t>
      </w:r>
    </w:p>
    <w:p w14:paraId="5D0E6FDA" w14:textId="6338E559" w:rsidR="00AF4D02" w:rsidRDefault="00A02194" w:rsidP="000D1E84">
      <w:pPr>
        <w:pStyle w:val="2"/>
      </w:pPr>
      <w:r>
        <w:t>Создать</w:t>
      </w:r>
      <w:r w:rsidR="00047F42">
        <w:t xml:space="preserve"> новое </w:t>
      </w:r>
      <w:r w:rsidR="008C6704">
        <w:t xml:space="preserve">приложение </w:t>
      </w:r>
      <w:r w:rsidR="008C6704">
        <w:rPr>
          <w:lang w:val="en-US"/>
        </w:rPr>
        <w:t>gRPC</w:t>
      </w:r>
      <w:r w:rsidR="008C6704" w:rsidRPr="008C6704">
        <w:t>-</w:t>
      </w:r>
      <w:r w:rsidR="008C6704">
        <w:t>сервис</w:t>
      </w:r>
      <w:r w:rsidR="00E17DF5">
        <w:t>.</w:t>
      </w:r>
    </w:p>
    <w:p w14:paraId="21C71907" w14:textId="63894128" w:rsidR="00E17DF5" w:rsidRPr="00390356" w:rsidRDefault="00362408" w:rsidP="00E17DF5">
      <w:pPr>
        <w:pStyle w:val="2"/>
        <w:numPr>
          <w:ilvl w:val="2"/>
          <w:numId w:val="6"/>
        </w:numPr>
      </w:pPr>
      <w:r>
        <w:t xml:space="preserve">Создать </w:t>
      </w:r>
      <w:r>
        <w:rPr>
          <w:lang w:val="en-US"/>
        </w:rPr>
        <w:t>proto</w:t>
      </w:r>
      <w:r w:rsidRPr="00362408">
        <w:t>-</w:t>
      </w:r>
      <w:r>
        <w:t>файл для сервиса</w:t>
      </w:r>
      <w:r w:rsidR="0099648F">
        <w:t xml:space="preserve">, </w:t>
      </w:r>
      <w:r w:rsidR="00191CB7">
        <w:t xml:space="preserve">в котором разметить методы для </w:t>
      </w:r>
      <w:r w:rsidR="00191CB7">
        <w:rPr>
          <w:lang w:val="en-US"/>
        </w:rPr>
        <w:t>CRUD</w:t>
      </w:r>
      <w:r w:rsidR="00191CB7" w:rsidRPr="00191CB7">
        <w:t>-</w:t>
      </w:r>
      <w:r w:rsidR="00191CB7">
        <w:t xml:space="preserve">операций </w:t>
      </w:r>
      <w:r w:rsidR="00350DF2">
        <w:t xml:space="preserve">с классом </w:t>
      </w:r>
      <w:r w:rsidR="00D73E49">
        <w:rPr>
          <w:lang w:val="en-US"/>
        </w:rPr>
        <w:t>Order</w:t>
      </w:r>
    </w:p>
    <w:p w14:paraId="233243E8" w14:textId="5EABFA5D" w:rsidR="00165BE4" w:rsidRDefault="005D780B" w:rsidP="005D780B">
      <w:r>
        <w:t xml:space="preserve">Класс </w:t>
      </w:r>
      <w:r w:rsidR="000C4DF3">
        <w:rPr>
          <w:lang w:val="en-US"/>
        </w:rPr>
        <w:t>Order</w:t>
      </w:r>
      <w:r w:rsidR="000C4DF3" w:rsidRPr="000C4DF3">
        <w:t xml:space="preserve"> </w:t>
      </w:r>
      <w:r w:rsidR="000C4DF3">
        <w:t>хранит в себе идентификатор заказа, дату заказа</w:t>
      </w:r>
      <w:r w:rsidR="001F64FB">
        <w:t xml:space="preserve"> (</w:t>
      </w:r>
      <w:r w:rsidR="001F64FB" w:rsidRPr="001F64FB">
        <w:t>"google/protobuf/timestamp.proto";</w:t>
      </w:r>
      <w:r w:rsidR="001F64FB">
        <w:t>)</w:t>
      </w:r>
      <w:r w:rsidR="000C4DF3">
        <w:t xml:space="preserve">, и </w:t>
      </w:r>
      <w:r w:rsidR="00E73A70">
        <w:t xml:space="preserve">список товаров в заказе. Товары </w:t>
      </w:r>
      <w:r w:rsidR="001714C7">
        <w:t xml:space="preserve">изготавливаются на заказ, поэтому отдельно </w:t>
      </w:r>
      <w:r w:rsidR="00C874AB">
        <w:t xml:space="preserve">не хранятся. Объект товара должен содержать информацию о </w:t>
      </w:r>
      <w:r w:rsidR="00D9033B">
        <w:t>наименовании и цене.</w:t>
      </w:r>
    </w:p>
    <w:p w14:paraId="4760D125" w14:textId="14FA6D92" w:rsidR="00E86FD3" w:rsidRPr="000C4DF3" w:rsidRDefault="00E86FD3" w:rsidP="00E86FD3">
      <w:pPr>
        <w:pStyle w:val="2"/>
        <w:numPr>
          <w:ilvl w:val="2"/>
          <w:numId w:val="6"/>
        </w:numPr>
      </w:pPr>
      <w:r>
        <w:t>Реализовать класс-сервис для обработки данных заказов и подключить его в приложении.</w:t>
      </w:r>
    </w:p>
    <w:p w14:paraId="25676DB8" w14:textId="30E2A29A" w:rsidR="004E2A13" w:rsidRDefault="0061621D" w:rsidP="00127FBE">
      <w:pPr>
        <w:pStyle w:val="2"/>
      </w:pPr>
      <w:r>
        <w:t xml:space="preserve">Создать новое консольное приложение </w:t>
      </w:r>
      <w:r>
        <w:rPr>
          <w:lang w:val="en-US"/>
        </w:rPr>
        <w:t>gRPC</w:t>
      </w:r>
      <w:r w:rsidRPr="0061621D">
        <w:t>-</w:t>
      </w:r>
      <w:r>
        <w:t>клиент</w:t>
      </w:r>
      <w:r w:rsidR="009E564E">
        <w:t>.</w:t>
      </w:r>
    </w:p>
    <w:p w14:paraId="5E55D72A" w14:textId="5CF7A692" w:rsidR="009E564E" w:rsidRPr="00156FB8" w:rsidRDefault="009E564E" w:rsidP="009E564E">
      <w:pPr>
        <w:pStyle w:val="2"/>
        <w:numPr>
          <w:ilvl w:val="2"/>
          <w:numId w:val="6"/>
        </w:numPr>
      </w:pPr>
      <w:r>
        <w:t>Подключить в приложении пакеты</w:t>
      </w:r>
      <w:r w:rsidR="00FD4988">
        <w:t xml:space="preserve"> </w:t>
      </w:r>
      <w:r w:rsidR="00FD4988" w:rsidRPr="00156FB8">
        <w:rPr>
          <w:bCs w:val="0"/>
        </w:rPr>
        <w:t>Grpc.Net.Client</w:t>
      </w:r>
      <w:r w:rsidR="00FD4988" w:rsidRPr="00156FB8">
        <w:rPr>
          <w:bCs w:val="0"/>
        </w:rPr>
        <w:t xml:space="preserve">, </w:t>
      </w:r>
      <w:r w:rsidR="00FD4988" w:rsidRPr="00156FB8">
        <w:rPr>
          <w:bCs w:val="0"/>
        </w:rPr>
        <w:t>Google.Protobuf</w:t>
      </w:r>
      <w:r w:rsidR="00156FB8" w:rsidRPr="00156FB8">
        <w:rPr>
          <w:bCs w:val="0"/>
        </w:rPr>
        <w:t xml:space="preserve">, </w:t>
      </w:r>
      <w:r w:rsidR="00156FB8" w:rsidRPr="00156FB8">
        <w:rPr>
          <w:bCs w:val="0"/>
        </w:rPr>
        <w:t>Grpc.Tools</w:t>
      </w:r>
    </w:p>
    <w:p w14:paraId="77262F17" w14:textId="3CAFC623" w:rsidR="00156FB8" w:rsidRDefault="00156FB8" w:rsidP="009E564E">
      <w:pPr>
        <w:pStyle w:val="2"/>
        <w:numPr>
          <w:ilvl w:val="2"/>
          <w:numId w:val="6"/>
        </w:numPr>
      </w:pPr>
      <w:r>
        <w:rPr>
          <w:bCs w:val="0"/>
        </w:rPr>
        <w:t xml:space="preserve">Создать </w:t>
      </w:r>
      <w:r>
        <w:rPr>
          <w:lang w:val="en-US"/>
        </w:rPr>
        <w:t>proto</w:t>
      </w:r>
      <w:r w:rsidRPr="00362408">
        <w:t>-</w:t>
      </w:r>
      <w:r>
        <w:t xml:space="preserve">файл для </w:t>
      </w:r>
      <w:r>
        <w:t xml:space="preserve">клиента </w:t>
      </w:r>
      <w:r w:rsidR="00E86FD3">
        <w:t>на основе файла из п.5.1.1</w:t>
      </w:r>
    </w:p>
    <w:p w14:paraId="487B9EB5" w14:textId="5C11E4D4" w:rsidR="00E86FD3" w:rsidRDefault="0062724D" w:rsidP="009E564E">
      <w:pPr>
        <w:pStyle w:val="2"/>
        <w:numPr>
          <w:ilvl w:val="2"/>
          <w:numId w:val="6"/>
        </w:numPr>
      </w:pPr>
      <w:r>
        <w:t xml:space="preserve">Реализовать простое консольное меню для вызова функций </w:t>
      </w:r>
      <w:r>
        <w:rPr>
          <w:lang w:val="en-US"/>
        </w:rPr>
        <w:t>gRPC</w:t>
      </w:r>
      <w:r w:rsidRPr="0062724D">
        <w:t>-</w:t>
      </w:r>
      <w:r>
        <w:t>сервиса</w:t>
      </w:r>
    </w:p>
    <w:p w14:paraId="34D551A1" w14:textId="6D19A4E1" w:rsidR="0062724D" w:rsidRDefault="00B24F7A" w:rsidP="0062724D">
      <w:pPr>
        <w:pStyle w:val="2"/>
      </w:pPr>
      <w:r>
        <w:t>Добавить в сервис метод для фильтрации заказов по дате</w:t>
      </w:r>
      <w:r w:rsidR="0009203F">
        <w:t xml:space="preserve"> и стоимости. Добавить вызов метода </w:t>
      </w:r>
      <w:r w:rsidR="0047511B">
        <w:t>в клиенте.</w:t>
      </w:r>
    </w:p>
    <w:p w14:paraId="39ED5954" w14:textId="6B743842" w:rsidR="00193C2E" w:rsidRPr="00193C2E" w:rsidRDefault="00A36F65" w:rsidP="0000051A">
      <w:pPr>
        <w:pStyle w:val="1"/>
      </w:pPr>
      <w:r>
        <w:t>Порядок выполнения работы</w:t>
      </w:r>
    </w:p>
    <w:p w14:paraId="6E9A8C2F" w14:textId="7667FA7F" w:rsidR="00A36F65" w:rsidRDefault="00A36F65" w:rsidP="0000051A">
      <w:pPr>
        <w:pStyle w:val="2"/>
      </w:pPr>
      <w:r>
        <w:t xml:space="preserve">Запустить MS Visual Studio и создать </w:t>
      </w:r>
      <w:r w:rsidR="003606C6">
        <w:t>оконное</w:t>
      </w:r>
      <w:r w:rsidR="00D41914" w:rsidRPr="00D41914">
        <w:t xml:space="preserve"> </w:t>
      </w:r>
      <w:r>
        <w:t>приложение C#.</w:t>
      </w:r>
    </w:p>
    <w:p w14:paraId="3A00CB54" w14:textId="27CE0A67" w:rsidR="00A36F65" w:rsidRDefault="00A36F65" w:rsidP="0000051A">
      <w:pPr>
        <w:pStyle w:val="2"/>
      </w:pPr>
      <w:r>
        <w:t>Выполнить все задания из п.5 в одном решении.</w:t>
      </w:r>
    </w:p>
    <w:p w14:paraId="4B8530DA" w14:textId="48272B11" w:rsidR="00A36F65" w:rsidRDefault="00A36F65" w:rsidP="0000051A">
      <w:pPr>
        <w:pStyle w:val="2"/>
      </w:pPr>
      <w:r>
        <w:t>Ответить на контрольные вопросы.</w:t>
      </w:r>
    </w:p>
    <w:p w14:paraId="4FB00525" w14:textId="70B77A79" w:rsidR="00A36F65" w:rsidRDefault="00A36F65" w:rsidP="00A36F65">
      <w:pPr>
        <w:pStyle w:val="1"/>
      </w:pPr>
      <w:r>
        <w:lastRenderedPageBreak/>
        <w:t>Содержание отчета</w:t>
      </w:r>
    </w:p>
    <w:p w14:paraId="2EC23023" w14:textId="0D982189" w:rsidR="00A36F65" w:rsidRDefault="00A36F65" w:rsidP="0000051A">
      <w:pPr>
        <w:pStyle w:val="2"/>
      </w:pPr>
      <w:r>
        <w:t>Титульный лист</w:t>
      </w:r>
    </w:p>
    <w:p w14:paraId="6ABD846E" w14:textId="2C1B35D3" w:rsidR="00A36F65" w:rsidRDefault="00A36F65" w:rsidP="0000051A">
      <w:pPr>
        <w:pStyle w:val="2"/>
      </w:pPr>
      <w:r>
        <w:t>Цель работы</w:t>
      </w:r>
    </w:p>
    <w:p w14:paraId="038E6860" w14:textId="0ACB2E57" w:rsidR="00A36F65" w:rsidRDefault="00A36F65" w:rsidP="0000051A">
      <w:pPr>
        <w:pStyle w:val="2"/>
      </w:pPr>
      <w:r>
        <w:t>Ответы на контрольные вопросы</w:t>
      </w:r>
    </w:p>
    <w:p w14:paraId="0946DA62" w14:textId="5FC2F748" w:rsidR="00A36F65" w:rsidRDefault="00A36F65" w:rsidP="0000051A">
      <w:pPr>
        <w:pStyle w:val="2"/>
      </w:pPr>
      <w:r>
        <w:t>Вывод</w:t>
      </w:r>
    </w:p>
    <w:p w14:paraId="7E349B38" w14:textId="16E24FDF" w:rsidR="00A36F65" w:rsidRDefault="00A36F65" w:rsidP="00A36F65">
      <w:pPr>
        <w:pStyle w:val="1"/>
      </w:pPr>
      <w:r>
        <w:t>Контрольные вопросы</w:t>
      </w:r>
    </w:p>
    <w:p w14:paraId="18072CF5" w14:textId="457C0BD2" w:rsidR="0050289C" w:rsidRDefault="009D51D9" w:rsidP="0050289C">
      <w:pPr>
        <w:pStyle w:val="2"/>
      </w:pPr>
      <w:r>
        <w:t xml:space="preserve">В чем заключаются преимущества и недостатки </w:t>
      </w:r>
      <w:r>
        <w:rPr>
          <w:lang w:val="en-US"/>
        </w:rPr>
        <w:t>gRPC</w:t>
      </w:r>
      <w:r w:rsidR="0050289C" w:rsidRPr="0050289C">
        <w:t xml:space="preserve">? </w:t>
      </w:r>
    </w:p>
    <w:p w14:paraId="4B517949" w14:textId="1CAD5427" w:rsidR="000D70D0" w:rsidRDefault="009D51D9" w:rsidP="009D51D9">
      <w:pPr>
        <w:pStyle w:val="2"/>
      </w:pPr>
      <w:r>
        <w:t xml:space="preserve">Для чего используются </w:t>
      </w:r>
      <w:r w:rsidR="00ED1C78">
        <w:t>файлы .</w:t>
      </w:r>
      <w:r w:rsidR="00ED1C78">
        <w:rPr>
          <w:lang w:val="en-US"/>
        </w:rPr>
        <w:t>proto</w:t>
      </w:r>
      <w:r w:rsidR="00756DCB">
        <w:t>?</w:t>
      </w:r>
    </w:p>
    <w:sectPr w:rsidR="000D70D0" w:rsidSect="002C0269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6E34DF" w14:textId="77777777" w:rsidR="001E6693" w:rsidRDefault="001E6693" w:rsidP="00FC25DB">
      <w:r>
        <w:separator/>
      </w:r>
    </w:p>
  </w:endnote>
  <w:endnote w:type="continuationSeparator" w:id="0">
    <w:p w14:paraId="090B06E2" w14:textId="77777777" w:rsidR="001E6693" w:rsidRDefault="001E6693" w:rsidP="00FC2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D1972F" w14:textId="77777777" w:rsidR="001E6693" w:rsidRDefault="001E6693" w:rsidP="00FC25DB">
      <w:r>
        <w:separator/>
      </w:r>
    </w:p>
  </w:footnote>
  <w:footnote w:type="continuationSeparator" w:id="0">
    <w:p w14:paraId="3C65CDA5" w14:textId="77777777" w:rsidR="001E6693" w:rsidRDefault="001E6693" w:rsidP="00FC25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10C00" w14:textId="15CEF3F5" w:rsidR="002C0269" w:rsidRPr="00896278" w:rsidRDefault="002C0269" w:rsidP="002C0269">
    <w:pPr>
      <w:pStyle w:val="af"/>
      <w:jc w:val="right"/>
    </w:pPr>
    <w:r>
      <w:t>Составитель</w:t>
    </w:r>
    <w:r w:rsidRPr="00FC25DB">
      <w:t xml:space="preserve">: </w:t>
    </w:r>
    <w:r w:rsidR="00896278">
      <w:t>Садовский Р.В.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9C2242B2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9C2242B2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-141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7" w16cid:durableId="536165564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-141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65"/>
    <w:rsid w:val="0000051A"/>
    <w:rsid w:val="00006874"/>
    <w:rsid w:val="00012C19"/>
    <w:rsid w:val="00027117"/>
    <w:rsid w:val="000352B5"/>
    <w:rsid w:val="00041130"/>
    <w:rsid w:val="00041CF4"/>
    <w:rsid w:val="00047F42"/>
    <w:rsid w:val="00052CF2"/>
    <w:rsid w:val="000605AD"/>
    <w:rsid w:val="0009203F"/>
    <w:rsid w:val="000C4DF3"/>
    <w:rsid w:val="000C6E34"/>
    <w:rsid w:val="000D0B9D"/>
    <w:rsid w:val="000D1E84"/>
    <w:rsid w:val="000D70D0"/>
    <w:rsid w:val="000E161C"/>
    <w:rsid w:val="000F67ED"/>
    <w:rsid w:val="00107022"/>
    <w:rsid w:val="001215E0"/>
    <w:rsid w:val="00121604"/>
    <w:rsid w:val="00121E92"/>
    <w:rsid w:val="00122F9D"/>
    <w:rsid w:val="00123DF9"/>
    <w:rsid w:val="00124D8F"/>
    <w:rsid w:val="00127FBE"/>
    <w:rsid w:val="00130EEA"/>
    <w:rsid w:val="00132DA3"/>
    <w:rsid w:val="00146987"/>
    <w:rsid w:val="00156FB8"/>
    <w:rsid w:val="00157D39"/>
    <w:rsid w:val="00160926"/>
    <w:rsid w:val="00165BE4"/>
    <w:rsid w:val="001714C7"/>
    <w:rsid w:val="00177E71"/>
    <w:rsid w:val="0018259A"/>
    <w:rsid w:val="0018663F"/>
    <w:rsid w:val="00191CB7"/>
    <w:rsid w:val="0019205D"/>
    <w:rsid w:val="0019320E"/>
    <w:rsid w:val="00193C2E"/>
    <w:rsid w:val="001974B9"/>
    <w:rsid w:val="001A189A"/>
    <w:rsid w:val="001A5834"/>
    <w:rsid w:val="001B02B9"/>
    <w:rsid w:val="001C1B0E"/>
    <w:rsid w:val="001C35BB"/>
    <w:rsid w:val="001C6884"/>
    <w:rsid w:val="001D14B1"/>
    <w:rsid w:val="001D6C22"/>
    <w:rsid w:val="001E32F3"/>
    <w:rsid w:val="001E3EC2"/>
    <w:rsid w:val="001E6693"/>
    <w:rsid w:val="001F64FB"/>
    <w:rsid w:val="0020111D"/>
    <w:rsid w:val="00201DF3"/>
    <w:rsid w:val="00202FA5"/>
    <w:rsid w:val="00206109"/>
    <w:rsid w:val="00206F98"/>
    <w:rsid w:val="00211751"/>
    <w:rsid w:val="00225C92"/>
    <w:rsid w:val="002352FC"/>
    <w:rsid w:val="00244D9F"/>
    <w:rsid w:val="00255BE2"/>
    <w:rsid w:val="002616E2"/>
    <w:rsid w:val="0026500F"/>
    <w:rsid w:val="002700FF"/>
    <w:rsid w:val="00271E47"/>
    <w:rsid w:val="00277E79"/>
    <w:rsid w:val="00282616"/>
    <w:rsid w:val="00282FE2"/>
    <w:rsid w:val="0028511A"/>
    <w:rsid w:val="002911D1"/>
    <w:rsid w:val="00293B26"/>
    <w:rsid w:val="002C0269"/>
    <w:rsid w:val="002D088D"/>
    <w:rsid w:val="002D1AA7"/>
    <w:rsid w:val="002D2B31"/>
    <w:rsid w:val="002D3B8D"/>
    <w:rsid w:val="002D6B7C"/>
    <w:rsid w:val="002F6B5C"/>
    <w:rsid w:val="00314668"/>
    <w:rsid w:val="00317DC4"/>
    <w:rsid w:val="00326EB3"/>
    <w:rsid w:val="0033420B"/>
    <w:rsid w:val="00335E4D"/>
    <w:rsid w:val="00344120"/>
    <w:rsid w:val="00350DF2"/>
    <w:rsid w:val="003606C6"/>
    <w:rsid w:val="00360823"/>
    <w:rsid w:val="00362408"/>
    <w:rsid w:val="003625E5"/>
    <w:rsid w:val="00383471"/>
    <w:rsid w:val="00384E2C"/>
    <w:rsid w:val="00390356"/>
    <w:rsid w:val="00390FA4"/>
    <w:rsid w:val="003A76D6"/>
    <w:rsid w:val="003C398A"/>
    <w:rsid w:val="003D7274"/>
    <w:rsid w:val="003E2A57"/>
    <w:rsid w:val="003E39D5"/>
    <w:rsid w:val="003E3FE4"/>
    <w:rsid w:val="003F2140"/>
    <w:rsid w:val="003F53B0"/>
    <w:rsid w:val="003F7EAB"/>
    <w:rsid w:val="004055D3"/>
    <w:rsid w:val="0042208B"/>
    <w:rsid w:val="00433E26"/>
    <w:rsid w:val="00451F8B"/>
    <w:rsid w:val="00452FD9"/>
    <w:rsid w:val="0045416B"/>
    <w:rsid w:val="0047511B"/>
    <w:rsid w:val="00475CE1"/>
    <w:rsid w:val="00483A80"/>
    <w:rsid w:val="00483B73"/>
    <w:rsid w:val="00486866"/>
    <w:rsid w:val="004A368A"/>
    <w:rsid w:val="004A618A"/>
    <w:rsid w:val="004C34F3"/>
    <w:rsid w:val="004D53C2"/>
    <w:rsid w:val="004D612B"/>
    <w:rsid w:val="004E2A13"/>
    <w:rsid w:val="004E38EE"/>
    <w:rsid w:val="004E3F62"/>
    <w:rsid w:val="004E41CC"/>
    <w:rsid w:val="0050289C"/>
    <w:rsid w:val="00503ABD"/>
    <w:rsid w:val="005106F2"/>
    <w:rsid w:val="00524730"/>
    <w:rsid w:val="005269C5"/>
    <w:rsid w:val="00540376"/>
    <w:rsid w:val="00547865"/>
    <w:rsid w:val="00575606"/>
    <w:rsid w:val="005820ED"/>
    <w:rsid w:val="00591ACE"/>
    <w:rsid w:val="005B325B"/>
    <w:rsid w:val="005B32E0"/>
    <w:rsid w:val="005C16A0"/>
    <w:rsid w:val="005C7C10"/>
    <w:rsid w:val="005D7775"/>
    <w:rsid w:val="005D780B"/>
    <w:rsid w:val="005F7679"/>
    <w:rsid w:val="006011F8"/>
    <w:rsid w:val="0061034A"/>
    <w:rsid w:val="006161E2"/>
    <w:rsid w:val="0061621D"/>
    <w:rsid w:val="00625881"/>
    <w:rsid w:val="0062724D"/>
    <w:rsid w:val="00627D50"/>
    <w:rsid w:val="00641A80"/>
    <w:rsid w:val="00647CC3"/>
    <w:rsid w:val="00662853"/>
    <w:rsid w:val="00664942"/>
    <w:rsid w:val="006727F4"/>
    <w:rsid w:val="00683171"/>
    <w:rsid w:val="00693BA2"/>
    <w:rsid w:val="006944E5"/>
    <w:rsid w:val="006B7607"/>
    <w:rsid w:val="006D0593"/>
    <w:rsid w:val="006D1338"/>
    <w:rsid w:val="006D396F"/>
    <w:rsid w:val="006D5F29"/>
    <w:rsid w:val="006E2B52"/>
    <w:rsid w:val="006F4392"/>
    <w:rsid w:val="00710046"/>
    <w:rsid w:val="00717166"/>
    <w:rsid w:val="0072155A"/>
    <w:rsid w:val="00726744"/>
    <w:rsid w:val="00751708"/>
    <w:rsid w:val="00756DCB"/>
    <w:rsid w:val="00770BB1"/>
    <w:rsid w:val="007744CF"/>
    <w:rsid w:val="00775EF0"/>
    <w:rsid w:val="00781ECE"/>
    <w:rsid w:val="00782277"/>
    <w:rsid w:val="007875E2"/>
    <w:rsid w:val="00791112"/>
    <w:rsid w:val="007A0677"/>
    <w:rsid w:val="007A2E65"/>
    <w:rsid w:val="007A4044"/>
    <w:rsid w:val="007B5B95"/>
    <w:rsid w:val="007E436D"/>
    <w:rsid w:val="007F0C19"/>
    <w:rsid w:val="007F184A"/>
    <w:rsid w:val="008018B9"/>
    <w:rsid w:val="0080593E"/>
    <w:rsid w:val="0080656F"/>
    <w:rsid w:val="00814C20"/>
    <w:rsid w:val="00822DC5"/>
    <w:rsid w:val="00824D09"/>
    <w:rsid w:val="00826222"/>
    <w:rsid w:val="00843D7A"/>
    <w:rsid w:val="00845B1B"/>
    <w:rsid w:val="00846B25"/>
    <w:rsid w:val="00847F79"/>
    <w:rsid w:val="00867BA6"/>
    <w:rsid w:val="008741CF"/>
    <w:rsid w:val="008823E4"/>
    <w:rsid w:val="008953BF"/>
    <w:rsid w:val="00895DFC"/>
    <w:rsid w:val="00896278"/>
    <w:rsid w:val="008A4B80"/>
    <w:rsid w:val="008B66AF"/>
    <w:rsid w:val="008C30FF"/>
    <w:rsid w:val="008C3121"/>
    <w:rsid w:val="008C3924"/>
    <w:rsid w:val="008C6704"/>
    <w:rsid w:val="008E4913"/>
    <w:rsid w:val="008E55B3"/>
    <w:rsid w:val="008F5493"/>
    <w:rsid w:val="009052FD"/>
    <w:rsid w:val="00915625"/>
    <w:rsid w:val="00925158"/>
    <w:rsid w:val="0092660E"/>
    <w:rsid w:val="0094172B"/>
    <w:rsid w:val="00955557"/>
    <w:rsid w:val="009575DF"/>
    <w:rsid w:val="0096009A"/>
    <w:rsid w:val="00981F95"/>
    <w:rsid w:val="00987B73"/>
    <w:rsid w:val="0099648F"/>
    <w:rsid w:val="009A04DF"/>
    <w:rsid w:val="009C4C2F"/>
    <w:rsid w:val="009D1032"/>
    <w:rsid w:val="009D51D9"/>
    <w:rsid w:val="009D55D5"/>
    <w:rsid w:val="009E2E1B"/>
    <w:rsid w:val="009E47ED"/>
    <w:rsid w:val="009E52C2"/>
    <w:rsid w:val="009E564E"/>
    <w:rsid w:val="009F348F"/>
    <w:rsid w:val="009F70EC"/>
    <w:rsid w:val="00A02194"/>
    <w:rsid w:val="00A07C6E"/>
    <w:rsid w:val="00A10917"/>
    <w:rsid w:val="00A170CF"/>
    <w:rsid w:val="00A21DB7"/>
    <w:rsid w:val="00A22AC6"/>
    <w:rsid w:val="00A24B82"/>
    <w:rsid w:val="00A277FA"/>
    <w:rsid w:val="00A34FA2"/>
    <w:rsid w:val="00A36F65"/>
    <w:rsid w:val="00A46EC8"/>
    <w:rsid w:val="00A50BED"/>
    <w:rsid w:val="00A56F97"/>
    <w:rsid w:val="00A57F23"/>
    <w:rsid w:val="00A63332"/>
    <w:rsid w:val="00A6744A"/>
    <w:rsid w:val="00A67EC0"/>
    <w:rsid w:val="00A71DD1"/>
    <w:rsid w:val="00A749A3"/>
    <w:rsid w:val="00A7632F"/>
    <w:rsid w:val="00A82DE3"/>
    <w:rsid w:val="00AA4F5E"/>
    <w:rsid w:val="00AA4FB0"/>
    <w:rsid w:val="00AB5728"/>
    <w:rsid w:val="00AF4C4A"/>
    <w:rsid w:val="00AF4D02"/>
    <w:rsid w:val="00B118CB"/>
    <w:rsid w:val="00B24F7A"/>
    <w:rsid w:val="00B3400C"/>
    <w:rsid w:val="00B64CC5"/>
    <w:rsid w:val="00B90583"/>
    <w:rsid w:val="00BA694D"/>
    <w:rsid w:val="00BC5ED1"/>
    <w:rsid w:val="00BC775E"/>
    <w:rsid w:val="00BF672E"/>
    <w:rsid w:val="00C01B94"/>
    <w:rsid w:val="00C04386"/>
    <w:rsid w:val="00C07BB1"/>
    <w:rsid w:val="00C11527"/>
    <w:rsid w:val="00C17D13"/>
    <w:rsid w:val="00C31BCA"/>
    <w:rsid w:val="00C33A77"/>
    <w:rsid w:val="00C413C9"/>
    <w:rsid w:val="00C51821"/>
    <w:rsid w:val="00C5607C"/>
    <w:rsid w:val="00C73AC8"/>
    <w:rsid w:val="00C75160"/>
    <w:rsid w:val="00C851F4"/>
    <w:rsid w:val="00C86B3A"/>
    <w:rsid w:val="00C874AB"/>
    <w:rsid w:val="00CA0B34"/>
    <w:rsid w:val="00CA320B"/>
    <w:rsid w:val="00CA3ECB"/>
    <w:rsid w:val="00CA48FF"/>
    <w:rsid w:val="00CA701D"/>
    <w:rsid w:val="00CC21CA"/>
    <w:rsid w:val="00CD26BC"/>
    <w:rsid w:val="00CD62B5"/>
    <w:rsid w:val="00CE18CF"/>
    <w:rsid w:val="00CE24D8"/>
    <w:rsid w:val="00CF0E87"/>
    <w:rsid w:val="00CF798C"/>
    <w:rsid w:val="00D000B2"/>
    <w:rsid w:val="00D0024A"/>
    <w:rsid w:val="00D15B2F"/>
    <w:rsid w:val="00D26AB2"/>
    <w:rsid w:val="00D36A08"/>
    <w:rsid w:val="00D37337"/>
    <w:rsid w:val="00D41914"/>
    <w:rsid w:val="00D45D52"/>
    <w:rsid w:val="00D51F90"/>
    <w:rsid w:val="00D63B6C"/>
    <w:rsid w:val="00D66C75"/>
    <w:rsid w:val="00D7186E"/>
    <w:rsid w:val="00D734EC"/>
    <w:rsid w:val="00D73E49"/>
    <w:rsid w:val="00D9033B"/>
    <w:rsid w:val="00D930F8"/>
    <w:rsid w:val="00D96B60"/>
    <w:rsid w:val="00DB5CE5"/>
    <w:rsid w:val="00DB7ABA"/>
    <w:rsid w:val="00DD15F1"/>
    <w:rsid w:val="00DE10A3"/>
    <w:rsid w:val="00E01507"/>
    <w:rsid w:val="00E01EF8"/>
    <w:rsid w:val="00E125C7"/>
    <w:rsid w:val="00E1614E"/>
    <w:rsid w:val="00E17483"/>
    <w:rsid w:val="00E17DF5"/>
    <w:rsid w:val="00E41FEF"/>
    <w:rsid w:val="00E472F1"/>
    <w:rsid w:val="00E65989"/>
    <w:rsid w:val="00E73A70"/>
    <w:rsid w:val="00E80EF8"/>
    <w:rsid w:val="00E86FD3"/>
    <w:rsid w:val="00E92F73"/>
    <w:rsid w:val="00E973AF"/>
    <w:rsid w:val="00EA764A"/>
    <w:rsid w:val="00EB5254"/>
    <w:rsid w:val="00ED1C78"/>
    <w:rsid w:val="00ED4A90"/>
    <w:rsid w:val="00EE187F"/>
    <w:rsid w:val="00F01CCE"/>
    <w:rsid w:val="00F1333F"/>
    <w:rsid w:val="00F22132"/>
    <w:rsid w:val="00F26F59"/>
    <w:rsid w:val="00F31A9D"/>
    <w:rsid w:val="00F4011D"/>
    <w:rsid w:val="00F63965"/>
    <w:rsid w:val="00F64BF6"/>
    <w:rsid w:val="00F66C91"/>
    <w:rsid w:val="00F70A8D"/>
    <w:rsid w:val="00F76935"/>
    <w:rsid w:val="00F76DD3"/>
    <w:rsid w:val="00F77596"/>
    <w:rsid w:val="00F84549"/>
    <w:rsid w:val="00F91405"/>
    <w:rsid w:val="00F9295A"/>
    <w:rsid w:val="00FC25DB"/>
    <w:rsid w:val="00FC3A3E"/>
    <w:rsid w:val="00FC7FA4"/>
    <w:rsid w:val="00FD03A7"/>
    <w:rsid w:val="00FD06CA"/>
    <w:rsid w:val="00FD4988"/>
    <w:rsid w:val="00FE7967"/>
    <w:rsid w:val="00FF5080"/>
    <w:rsid w:val="00FF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4EFEF2"/>
  <w15:chartTrackingRefBased/>
  <w15:docId w15:val="{628EC650-FF0E-4F00-91B0-87B1D7AE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823E4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C413C9"/>
    <w:pPr>
      <w:pageBreakBefore/>
      <w:widowControl w:val="0"/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C413C9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D3733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ind w:firstLine="0"/>
    </w:pPr>
    <w:rPr>
      <w:rFonts w:ascii="Courier New" w:hAnsi="Courier New"/>
      <w:sz w:val="24"/>
      <w:szCs w:val="24"/>
      <w:lang w:val="en-US"/>
    </w:rPr>
  </w:style>
  <w:style w:type="character" w:customStyle="1" w:styleId="ae">
    <w:name w:val="Фрагмент кода Знак"/>
    <w:basedOn w:val="a1"/>
    <w:link w:val="ad"/>
    <w:rsid w:val="00D37337"/>
    <w:rPr>
      <w:rFonts w:ascii="Courier New" w:hAnsi="Courier New"/>
      <w:sz w:val="24"/>
      <w:szCs w:val="24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00051A"/>
    <w:pPr>
      <w:widowControl w:val="0"/>
      <w:numPr>
        <w:ilvl w:val="1"/>
        <w:numId w:val="6"/>
      </w:numPr>
      <w:ind w:left="0"/>
    </w:pPr>
  </w:style>
  <w:style w:type="character" w:customStyle="1" w:styleId="24">
    <w:name w:val="Основная нумерация 2 Знак"/>
    <w:basedOn w:val="a1"/>
    <w:link w:val="2"/>
    <w:rsid w:val="0000051A"/>
  </w:style>
  <w:style w:type="paragraph" w:styleId="af">
    <w:name w:val="header"/>
    <w:basedOn w:val="a0"/>
    <w:link w:val="af0"/>
    <w:uiPriority w:val="99"/>
    <w:unhideWhenUsed/>
    <w:rsid w:val="00FC25DB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FC25DB"/>
  </w:style>
  <w:style w:type="paragraph" w:styleId="af1">
    <w:name w:val="footer"/>
    <w:basedOn w:val="a0"/>
    <w:link w:val="af2"/>
    <w:uiPriority w:val="99"/>
    <w:unhideWhenUsed/>
    <w:rsid w:val="00FC25DB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FC25DB"/>
  </w:style>
  <w:style w:type="character" w:styleId="af3">
    <w:name w:val="Hyperlink"/>
    <w:basedOn w:val="a1"/>
    <w:uiPriority w:val="99"/>
    <w:unhideWhenUsed/>
    <w:rsid w:val="00F9295A"/>
    <w:rPr>
      <w:color w:val="467886" w:themeColor="hyperlink"/>
      <w:u w:val="single"/>
    </w:rPr>
  </w:style>
  <w:style w:type="character" w:styleId="af4">
    <w:name w:val="Unresolved Mention"/>
    <w:basedOn w:val="a1"/>
    <w:uiPriority w:val="99"/>
    <w:semiHidden/>
    <w:unhideWhenUsed/>
    <w:rsid w:val="00F929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8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532</TotalTime>
  <Pages>2</Pages>
  <Words>242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213</cp:revision>
  <cp:lastPrinted>2025-06-12T16:17:00Z</cp:lastPrinted>
  <dcterms:created xsi:type="dcterms:W3CDTF">2025-06-08T19:32:00Z</dcterms:created>
  <dcterms:modified xsi:type="dcterms:W3CDTF">2025-06-17T16:29:00Z</dcterms:modified>
</cp:coreProperties>
</file>