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047265A7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№1</w:t>
      </w:r>
      <w:r w:rsidR="00A46EC8">
        <w:t>5</w:t>
      </w:r>
      <w:r>
        <w:br/>
      </w:r>
      <w:r w:rsidR="0072155A" w:rsidRPr="0072155A">
        <w:t>Разработка утилиты для просмотра изображений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060747AE" w:rsidR="001A189A" w:rsidRPr="001A189A" w:rsidRDefault="00160926" w:rsidP="001A189A">
      <w:pPr>
        <w:pStyle w:val="2"/>
      </w:pPr>
      <w:r w:rsidRPr="00160926">
        <w:t>Научиться отображать файлы-изображения в приложениях на C#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08FCEE6F" w:rsidR="00A36F65" w:rsidRDefault="00A36F65" w:rsidP="00A36F65">
      <w:pPr>
        <w:pStyle w:val="2"/>
      </w:pPr>
      <w:r>
        <w:t>Фленов, М. Е. Библия C#. 4 изд / М. Е. Фленов. – Санкт-Петербург: БХВПетербург, 2019. – 512 с. – URL: https://ibooks.ru/bookshelf/366634/reading. – Режим доступа: только для зарегистрированных пользователей. – Текст : электронный. – п.</w:t>
      </w:r>
      <w:r w:rsidR="00160926">
        <w:t>5.7</w:t>
      </w:r>
      <w:r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4E50BAC4" w14:textId="77777777" w:rsidR="002D1AA7" w:rsidRPr="002D1AA7" w:rsidRDefault="00DB5CE5" w:rsidP="00DB5CE5">
      <w:pPr>
        <w:pStyle w:val="2"/>
      </w:pPr>
      <w:r w:rsidRPr="00DB5CE5">
        <w:t xml:space="preserve">Создать оконное приложение для отображения растрового файла Добавить в приложение: </w:t>
      </w:r>
    </w:p>
    <w:p w14:paraId="1CF09B41" w14:textId="77777777" w:rsidR="002D1AA7" w:rsidRPr="002D1AA7" w:rsidRDefault="00DB5CE5" w:rsidP="002D1AA7">
      <w:r w:rsidRPr="00DB5CE5">
        <w:t xml:space="preserve">- основное меню с пунктом «Файл» и подпунктами «Открыть» и «Выход», </w:t>
      </w:r>
    </w:p>
    <w:p w14:paraId="489235CD" w14:textId="3FE7CDD3" w:rsidR="002D1AA7" w:rsidRPr="002D1AA7" w:rsidRDefault="00DB5CE5" w:rsidP="002D1AA7">
      <w:r w:rsidRPr="00DB5CE5">
        <w:t xml:space="preserve">- строку состояния, в которую может быть введена информация о файле, </w:t>
      </w:r>
    </w:p>
    <w:p w14:paraId="2B7C6A3C" w14:textId="134C645E" w:rsidR="002D1AA7" w:rsidRPr="00D26AB2" w:rsidRDefault="00DB5CE5" w:rsidP="002D1AA7">
      <w:r w:rsidRPr="00DB5CE5">
        <w:t xml:space="preserve">- </w:t>
      </w:r>
      <w:r w:rsidR="00D26AB2">
        <w:t xml:space="preserve">элемент </w:t>
      </w:r>
      <w:r w:rsidRPr="00DB5CE5">
        <w:t>для отображения выбранного файла</w:t>
      </w:r>
      <w:r w:rsidR="00D26AB2">
        <w:t xml:space="preserve"> изображения</w:t>
      </w:r>
      <w:r w:rsidRPr="00DB5CE5">
        <w:t xml:space="preserve">. </w:t>
      </w:r>
    </w:p>
    <w:p w14:paraId="69826A5A" w14:textId="7E7D6443" w:rsidR="002D1AA7" w:rsidRPr="002D1AA7" w:rsidRDefault="00DB5CE5" w:rsidP="002D1AA7">
      <w:r w:rsidRPr="00DB5CE5">
        <w:t xml:space="preserve">При нажатии на пункт меню «Выход» приложение должно закрываться. При нажатии на пункт меню «Открыть» требуется открывать окно выбора файла-изображения (поставить фильтр на расширения .bmp, .jpg, .jpeg, .png). </w:t>
      </w:r>
    </w:p>
    <w:p w14:paraId="15316E02" w14:textId="1F2C0A2B" w:rsidR="002D1AA7" w:rsidRPr="002D1AA7" w:rsidRDefault="00D26AB2" w:rsidP="002D1AA7">
      <w:r>
        <w:t>Изображение</w:t>
      </w:r>
      <w:r w:rsidR="00DB5CE5" w:rsidRPr="00DB5CE5">
        <w:t xml:space="preserve"> долж</w:t>
      </w:r>
      <w:r>
        <w:t>но</w:t>
      </w:r>
      <w:r w:rsidR="00DB5CE5" w:rsidRPr="00DB5CE5">
        <w:t xml:space="preserve"> заполнять вс</w:t>
      </w:r>
      <w:r>
        <w:t>е</w:t>
      </w:r>
      <w:r w:rsidR="00DB5CE5" w:rsidRPr="00DB5CE5">
        <w:t xml:space="preserve"> </w:t>
      </w:r>
      <w:r>
        <w:t>окно</w:t>
      </w:r>
      <w:r w:rsidR="00DB5CE5" w:rsidRPr="00DB5CE5">
        <w:t xml:space="preserve">. После открытия файла: </w:t>
      </w:r>
    </w:p>
    <w:p w14:paraId="140355D6" w14:textId="77777777" w:rsidR="002D1AA7" w:rsidRPr="002D1AA7" w:rsidRDefault="00DB5CE5" w:rsidP="002D1AA7">
      <w:r w:rsidRPr="00DB5CE5">
        <w:t xml:space="preserve">- заголовок формы должен изменяться на имя файла (без имени папки), </w:t>
      </w:r>
    </w:p>
    <w:p w14:paraId="510131EF" w14:textId="6946386E" w:rsidR="00DB5CE5" w:rsidRPr="00DB5CE5" w:rsidRDefault="00DB5CE5" w:rsidP="002D1AA7">
      <w:r w:rsidRPr="00DB5CE5">
        <w:t xml:space="preserve">- в </w:t>
      </w:r>
      <w:r w:rsidR="00D26AB2" w:rsidRPr="00DB5CE5">
        <w:t>строк</w:t>
      </w:r>
      <w:r w:rsidR="00D26AB2">
        <w:t>е</w:t>
      </w:r>
      <w:r w:rsidR="00D26AB2" w:rsidRPr="00DB5CE5">
        <w:t xml:space="preserve"> состояния </w:t>
      </w:r>
      <w:r w:rsidRPr="00DB5CE5">
        <w:t xml:space="preserve">должны отображаться размер выбранного файла и ширина и высота выбранного файла в пикселях. </w:t>
      </w:r>
    </w:p>
    <w:p w14:paraId="6515B2CF" w14:textId="0D07F592" w:rsidR="002D1AA7" w:rsidRDefault="00B118CB" w:rsidP="00DB5CE5">
      <w:pPr>
        <w:pStyle w:val="2"/>
      </w:pPr>
      <w:r>
        <w:t>Модифицировать</w:t>
      </w:r>
      <w:r w:rsidR="00DB5CE5" w:rsidRPr="00DB5CE5">
        <w:t xml:space="preserve"> оконное приложение, </w:t>
      </w:r>
      <w:r>
        <w:t xml:space="preserve">для отображения </w:t>
      </w:r>
      <w:r w:rsidR="00DB5CE5" w:rsidRPr="00DB5CE5">
        <w:t>изображени</w:t>
      </w:r>
      <w:r>
        <w:t>я</w:t>
      </w:r>
      <w:r w:rsidR="00DB5CE5" w:rsidRPr="00DB5CE5">
        <w:t xml:space="preserve"> в исходном размере</w:t>
      </w:r>
      <w:r>
        <w:t>.</w:t>
      </w:r>
    </w:p>
    <w:p w14:paraId="0072277D" w14:textId="00DF5356" w:rsidR="009D55D5" w:rsidRPr="002D1AA7" w:rsidRDefault="009D55D5" w:rsidP="009D55D5">
      <w:r>
        <w:t>Добавить на форму элемент с полосами прокрутки</w:t>
      </w:r>
      <w:r w:rsidR="00244D9F">
        <w:t>, изображение поместить внутрь его</w:t>
      </w:r>
    </w:p>
    <w:p w14:paraId="16CE8C49" w14:textId="2B17AF74" w:rsidR="00DB5CE5" w:rsidRPr="00DB5CE5" w:rsidRDefault="00DB5CE5" w:rsidP="002D1AA7">
      <w:r w:rsidRPr="00DB5CE5">
        <w:t>Панель должна заполнять всю форму. После открытия файла заголовок формы должен изменяться на имя файла (без имени папки). При запуске форма должна открываться на полный экран.</w:t>
      </w:r>
    </w:p>
    <w:p w14:paraId="3AEFBDAF" w14:textId="076A41AB" w:rsidR="00244D9F" w:rsidRDefault="00A24B82" w:rsidP="00DB5CE5">
      <w:pPr>
        <w:pStyle w:val="2"/>
      </w:pPr>
      <w:r>
        <w:t>Модифицировать</w:t>
      </w:r>
      <w:r w:rsidRPr="00DB5CE5">
        <w:t xml:space="preserve"> оконное приложение</w:t>
      </w:r>
      <w:r>
        <w:t xml:space="preserve"> для</w:t>
      </w:r>
      <w:r w:rsidR="00DB5CE5" w:rsidRPr="00DB5CE5">
        <w:t xml:space="preserve"> возможност</w:t>
      </w:r>
      <w:r>
        <w:t>и</w:t>
      </w:r>
      <w:r w:rsidR="00DB5CE5" w:rsidRPr="00DB5CE5">
        <w:t xml:space="preserve"> масштабирования изображения</w:t>
      </w:r>
      <w:r w:rsidR="00C17D13">
        <w:t>.</w:t>
      </w:r>
    </w:p>
    <w:p w14:paraId="2A6A6BEE" w14:textId="066BCF48" w:rsidR="00DB5CE5" w:rsidRPr="00DB5CE5" w:rsidRDefault="00DB5CE5" w:rsidP="00244D9F">
      <w:r w:rsidRPr="00DB5CE5">
        <w:t xml:space="preserve">Добавить в приложение из п.5.2 </w:t>
      </w:r>
      <w:r w:rsidR="00E01EF8">
        <w:t xml:space="preserve">слайдер для настройки </w:t>
      </w:r>
      <w:r w:rsidR="008E55B3">
        <w:t>размера</w:t>
      </w:r>
      <w:r w:rsidR="00E01EF8">
        <w:t xml:space="preserve"> изображения</w:t>
      </w:r>
      <w:r w:rsidR="008E55B3">
        <w:t>. Значение слайдера должно изменяться от 0 до 200%</w:t>
      </w:r>
    </w:p>
    <w:p w14:paraId="2960C1C6" w14:textId="559F3399" w:rsidR="00DB5CE5" w:rsidRPr="00DB5CE5" w:rsidRDefault="00DB5CE5" w:rsidP="00DB5CE5">
      <w:r w:rsidRPr="00DB5CE5">
        <w:t xml:space="preserve"> </w:t>
      </w:r>
    </w:p>
    <w:p w14:paraId="39ED5954" w14:textId="6188B52B" w:rsidR="00193C2E" w:rsidRPr="00193C2E" w:rsidRDefault="00A36F65" w:rsidP="00193C2E">
      <w:pPr>
        <w:pStyle w:val="1"/>
      </w:pPr>
      <w:r>
        <w:lastRenderedPageBreak/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35F9FA86" w14:textId="16D5D56A" w:rsidR="00846B25" w:rsidRPr="00846B25" w:rsidRDefault="00846B25" w:rsidP="00846B25">
      <w:pPr>
        <w:pStyle w:val="2"/>
      </w:pPr>
      <w:r w:rsidRPr="00846B25">
        <w:t xml:space="preserve">Для чего предназначен класс </w:t>
      </w:r>
      <w:r w:rsidR="00524730" w:rsidRPr="00524730">
        <w:t>BitmapImage</w:t>
      </w:r>
      <w:r w:rsidRPr="00846B25">
        <w:t xml:space="preserve">? </w:t>
      </w:r>
    </w:p>
    <w:p w14:paraId="01A929C7" w14:textId="65A5E9BF" w:rsidR="00846B25" w:rsidRPr="00846B25" w:rsidRDefault="00846B25" w:rsidP="00846B25">
      <w:pPr>
        <w:pStyle w:val="2"/>
      </w:pPr>
      <w:r w:rsidRPr="00846B25">
        <w:t xml:space="preserve">Для чего предназначен элемент управления </w:t>
      </w:r>
      <w:r w:rsidR="00F63965">
        <w:rPr>
          <w:lang w:val="en-US"/>
        </w:rPr>
        <w:t>Image</w:t>
      </w:r>
      <w:r w:rsidRPr="00846B25">
        <w:t xml:space="preserve">? </w:t>
      </w:r>
    </w:p>
    <w:p w14:paraId="5F1A4A4C" w14:textId="2AC74285" w:rsidR="00846B25" w:rsidRPr="00846B25" w:rsidRDefault="00846B25" w:rsidP="00846B25">
      <w:pPr>
        <w:pStyle w:val="2"/>
      </w:pPr>
      <w:r w:rsidRPr="00846B25">
        <w:t xml:space="preserve">Для чего предназначен элемент управления </w:t>
      </w:r>
      <w:r w:rsidR="003E39D5">
        <w:rPr>
          <w:lang w:val="en-US"/>
        </w:rPr>
        <w:t>ScrollView</w:t>
      </w:r>
      <w:r w:rsidRPr="00846B25">
        <w:t xml:space="preserve">? </w:t>
      </w:r>
    </w:p>
    <w:p w14:paraId="2FFFADF6" w14:textId="179E4E90" w:rsidR="00EE187F" w:rsidRDefault="00846B25" w:rsidP="003E39D5">
      <w:pPr>
        <w:pStyle w:val="2"/>
      </w:pPr>
      <w:r w:rsidRPr="00846B25">
        <w:t xml:space="preserve">Как получить высоту и ширину изображения </w:t>
      </w:r>
      <w:r w:rsidR="003E39D5" w:rsidRPr="00524730">
        <w:t>BitmapImage</w:t>
      </w:r>
      <w:r w:rsidRPr="00846B25">
        <w:t xml:space="preserve">? 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605AD"/>
    <w:rsid w:val="00160926"/>
    <w:rsid w:val="0018259A"/>
    <w:rsid w:val="0018663F"/>
    <w:rsid w:val="00193C2E"/>
    <w:rsid w:val="001974B9"/>
    <w:rsid w:val="001A189A"/>
    <w:rsid w:val="001E32F3"/>
    <w:rsid w:val="0020111D"/>
    <w:rsid w:val="00244D9F"/>
    <w:rsid w:val="00255BE2"/>
    <w:rsid w:val="00271E47"/>
    <w:rsid w:val="002D1AA7"/>
    <w:rsid w:val="00335E4D"/>
    <w:rsid w:val="003606C6"/>
    <w:rsid w:val="003C398A"/>
    <w:rsid w:val="003D7274"/>
    <w:rsid w:val="003E39D5"/>
    <w:rsid w:val="004A368A"/>
    <w:rsid w:val="005106F2"/>
    <w:rsid w:val="00524730"/>
    <w:rsid w:val="005269C5"/>
    <w:rsid w:val="005C16A0"/>
    <w:rsid w:val="006727F4"/>
    <w:rsid w:val="00693BA2"/>
    <w:rsid w:val="006E2B52"/>
    <w:rsid w:val="0072155A"/>
    <w:rsid w:val="00782277"/>
    <w:rsid w:val="00814C20"/>
    <w:rsid w:val="00846B25"/>
    <w:rsid w:val="008741CF"/>
    <w:rsid w:val="008823E4"/>
    <w:rsid w:val="008C3121"/>
    <w:rsid w:val="008E55B3"/>
    <w:rsid w:val="008F5493"/>
    <w:rsid w:val="00915625"/>
    <w:rsid w:val="00925158"/>
    <w:rsid w:val="009D55D5"/>
    <w:rsid w:val="009E52C2"/>
    <w:rsid w:val="00A24B82"/>
    <w:rsid w:val="00A36F65"/>
    <w:rsid w:val="00A46EC8"/>
    <w:rsid w:val="00A7632F"/>
    <w:rsid w:val="00B118CB"/>
    <w:rsid w:val="00B90583"/>
    <w:rsid w:val="00BF672E"/>
    <w:rsid w:val="00C17D13"/>
    <w:rsid w:val="00C413C9"/>
    <w:rsid w:val="00C73AC8"/>
    <w:rsid w:val="00CA3ECB"/>
    <w:rsid w:val="00CF0E87"/>
    <w:rsid w:val="00D26AB2"/>
    <w:rsid w:val="00D41914"/>
    <w:rsid w:val="00D66C75"/>
    <w:rsid w:val="00DB5CE5"/>
    <w:rsid w:val="00E01507"/>
    <w:rsid w:val="00E01EF8"/>
    <w:rsid w:val="00E1614E"/>
    <w:rsid w:val="00E472F1"/>
    <w:rsid w:val="00E65989"/>
    <w:rsid w:val="00EE187F"/>
    <w:rsid w:val="00F6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79</TotalTime>
  <Pages>2</Pages>
  <Words>325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39</cp:revision>
  <dcterms:created xsi:type="dcterms:W3CDTF">2025-01-23T13:37:00Z</dcterms:created>
  <dcterms:modified xsi:type="dcterms:W3CDTF">2025-02-04T09:46:00Z</dcterms:modified>
</cp:coreProperties>
</file>