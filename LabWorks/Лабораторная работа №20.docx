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5CEBBEB3" w:rsidR="00A36F65" w:rsidRPr="000605AD" w:rsidRDefault="00A36F65" w:rsidP="00C413C9">
      <w:pPr>
        <w:pStyle w:val="10"/>
      </w:pPr>
      <w:r w:rsidRPr="00C413C9">
        <w:t>Лабораторная</w:t>
      </w:r>
      <w:r>
        <w:t xml:space="preserve"> работа №</w:t>
      </w:r>
      <w:r w:rsidR="00483A80">
        <w:t>20</w:t>
      </w:r>
      <w:r>
        <w:br/>
      </w:r>
      <w:r w:rsidR="00483A80" w:rsidRPr="00483A80">
        <w:t>Разработка утилиты скринсейвер</w:t>
      </w:r>
    </w:p>
    <w:p w14:paraId="1026D853" w14:textId="7E126FE9" w:rsidR="00A36F65" w:rsidRDefault="00A36F65" w:rsidP="001A189A">
      <w:pPr>
        <w:pStyle w:val="1"/>
      </w:pPr>
      <w:r>
        <w:t>Цель работы</w:t>
      </w:r>
    </w:p>
    <w:p w14:paraId="0D82E750" w14:textId="7430F92D" w:rsidR="001A189A" w:rsidRPr="001A189A" w:rsidRDefault="00CA701D" w:rsidP="001A189A">
      <w:pPr>
        <w:pStyle w:val="2"/>
      </w:pPr>
      <w:r w:rsidRPr="00CA701D">
        <w:t>Научиться разрабатывать оконные приложения-заставки, используя таймер</w:t>
      </w:r>
      <w:r w:rsidR="001A189A" w:rsidRPr="001A189A">
        <w:t>.</w:t>
      </w:r>
    </w:p>
    <w:p w14:paraId="641B9FE9" w14:textId="6724E570" w:rsidR="00A36F65" w:rsidRDefault="00A36F65" w:rsidP="001A189A">
      <w:pPr>
        <w:pStyle w:val="1"/>
      </w:pPr>
      <w:r>
        <w:t>Литература</w:t>
      </w:r>
    </w:p>
    <w:p w14:paraId="47107353" w14:textId="2DE37A50" w:rsidR="00A36F65" w:rsidRDefault="00CA701D" w:rsidP="00A36F65">
      <w:pPr>
        <w:pStyle w:val="2"/>
      </w:pPr>
      <w:r w:rsidRPr="00CA701D">
        <w:t xml:space="preserve">Фленов, М. Е. Библия C#. 4 изд / М. Е. Фленов. – Санкт-Петербург: БХВПетербург, 2019. – 512 с. – URL: https://ibooks.ru/bookshelf/366634/reading. – Режим доступа: только для зарегистрированных пользователей. – </w:t>
      </w:r>
      <w:proofErr w:type="gramStart"/>
      <w:r w:rsidRPr="00CA701D">
        <w:t>Текст :</w:t>
      </w:r>
      <w:proofErr w:type="gramEnd"/>
      <w:r w:rsidRPr="00CA701D">
        <w:t xml:space="preserve"> электронный. – гл.13</w:t>
      </w:r>
      <w:r w:rsidR="00A36F65">
        <w:t>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A36F65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A36F65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A36F65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5BDDA42D" w14:textId="230BB679" w:rsidR="00D63B6C" w:rsidRDefault="00D63B6C" w:rsidP="00D63B6C">
      <w:pPr>
        <w:pStyle w:val="2"/>
      </w:pPr>
      <w:r w:rsidRPr="00D63B6C">
        <w:t>Создание заставки «Пустой экран» Создать оконное приложение. Задать в качестве фонового цвета окна черный цвет. Убрать у формы границы. При открытии форма должна открываться на весь экран. Закрытие формы реализовать при движении мыши</w:t>
      </w:r>
      <w:r w:rsidR="002D088D">
        <w:t xml:space="preserve"> и при нажатии клавиши на клавиатуре</w:t>
      </w:r>
      <w:r w:rsidRPr="00D63B6C">
        <w:t xml:space="preserve">. </w:t>
      </w:r>
    </w:p>
    <w:p w14:paraId="126F8369" w14:textId="7FC8FFE5" w:rsidR="00D63B6C" w:rsidRDefault="00D63B6C" w:rsidP="00D63B6C">
      <w:pPr>
        <w:pStyle w:val="2"/>
      </w:pPr>
      <w:r w:rsidRPr="00D63B6C">
        <w:t xml:space="preserve">Создание заставки «Часы» Создать приложение согласно описанию в п.5.1. Добавить на форму метку, в которой реализовать отображение текущего времени (получить текущее время в формате </w:t>
      </w:r>
      <w:proofErr w:type="gramStart"/>
      <w:r w:rsidRPr="00D63B6C">
        <w:t>чч:мм</w:t>
      </w:r>
      <w:proofErr w:type="gramEnd"/>
      <w:r w:rsidRPr="00D63B6C">
        <w:t>:сс от значения DateTime.Now). Настроить шрифт (цвет, размер от 40, начертание). Метка должна находиться в центре экрана (положение требуется определять программно при загрузке формы). Значение на метке должно</w:t>
      </w:r>
      <w:r w:rsidR="00625881">
        <w:t xml:space="preserve"> обновляться и</w:t>
      </w:r>
      <w:r w:rsidRPr="00D63B6C">
        <w:t xml:space="preserve"> соответствова</w:t>
      </w:r>
      <w:r w:rsidR="00625881">
        <w:t>ть</w:t>
      </w:r>
      <w:r w:rsidRPr="00D63B6C">
        <w:t xml:space="preserve"> текущему времени. </w:t>
      </w:r>
    </w:p>
    <w:p w14:paraId="5E4EE195" w14:textId="77777777" w:rsidR="00D63B6C" w:rsidRDefault="00D63B6C" w:rsidP="00D63B6C">
      <w:pPr>
        <w:pStyle w:val="2"/>
      </w:pPr>
      <w:r w:rsidRPr="00D63B6C">
        <w:t xml:space="preserve">Изменение заставки </w:t>
      </w:r>
      <w:proofErr w:type="gramStart"/>
      <w:r w:rsidRPr="00D63B6C">
        <w:t>«Часы»</w:t>
      </w:r>
      <w:proofErr w:type="gramEnd"/>
      <w:r w:rsidRPr="00D63B6C">
        <w:t xml:space="preserve"> Внести изменения в приложение из п.5.2: метка со временем должна перемещаться по экрану в пределах окна (траектория — как у бильярдного шара). </w:t>
      </w:r>
    </w:p>
    <w:p w14:paraId="2960C1C6" w14:textId="7C69388F" w:rsidR="00DB5CE5" w:rsidRPr="00DB5CE5" w:rsidRDefault="00D63B6C" w:rsidP="00D63B6C">
      <w:pPr>
        <w:pStyle w:val="2"/>
      </w:pPr>
      <w:r w:rsidRPr="00D63B6C">
        <w:t xml:space="preserve">Создание заставки </w:t>
      </w:r>
      <w:proofErr w:type="gramStart"/>
      <w:r w:rsidRPr="00D63B6C">
        <w:t>«Фотографии»</w:t>
      </w:r>
      <w:proofErr w:type="gramEnd"/>
      <w:r w:rsidRPr="00D63B6C">
        <w:t xml:space="preserve"> Создать приложение согласно описанию в п.5.1. Добавить на форму элемент для отображения изображений (должен занимать всю форму). Изображения должны браться из определенной папки (</w:t>
      </w:r>
      <w:r w:rsidR="00E80EF8">
        <w:t>путь к ней пользователь выбирает через окно настроек</w:t>
      </w:r>
      <w:r w:rsidRPr="00D63B6C">
        <w:t>) и меняться каждые 10 секунд.</w:t>
      </w:r>
    </w:p>
    <w:p w14:paraId="39ED5954" w14:textId="6188B52B" w:rsidR="00193C2E" w:rsidRPr="00193C2E" w:rsidRDefault="00A36F65" w:rsidP="00193C2E">
      <w:pPr>
        <w:pStyle w:val="1"/>
      </w:pPr>
      <w:r>
        <w:t>Порядок выполнения работы</w:t>
      </w:r>
    </w:p>
    <w:p w14:paraId="6E9A8C2F" w14:textId="7667FA7F" w:rsidR="00A36F65" w:rsidRDefault="00A36F65" w:rsidP="00193C2E">
      <w:pPr>
        <w:pStyle w:val="2"/>
      </w:pPr>
      <w:r>
        <w:t xml:space="preserve">Запустить MS Visual Studio и создать </w:t>
      </w:r>
      <w:r w:rsidR="003606C6">
        <w:t>оконное</w:t>
      </w:r>
      <w:r w:rsidR="00D41914" w:rsidRPr="00D41914">
        <w:t xml:space="preserve"> </w:t>
      </w:r>
      <w:r>
        <w:t>приложение C#.</w:t>
      </w:r>
    </w:p>
    <w:p w14:paraId="3A00CB54" w14:textId="27CE0A67" w:rsidR="00A36F65" w:rsidRDefault="00A36F65" w:rsidP="00A36F65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A36F65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lastRenderedPageBreak/>
        <w:t>Содержание отчета</w:t>
      </w:r>
    </w:p>
    <w:p w14:paraId="2EC23023" w14:textId="0D982189" w:rsidR="00A36F65" w:rsidRDefault="00A36F65" w:rsidP="00A36F65">
      <w:pPr>
        <w:pStyle w:val="2"/>
      </w:pPr>
      <w:r>
        <w:t>Титульный лист</w:t>
      </w:r>
    </w:p>
    <w:p w14:paraId="6ABD846E" w14:textId="2C1B35D3" w:rsidR="00A36F65" w:rsidRDefault="00A36F65" w:rsidP="00A36F65">
      <w:pPr>
        <w:pStyle w:val="2"/>
      </w:pPr>
      <w:r>
        <w:t>Цель работы</w:t>
      </w:r>
    </w:p>
    <w:p w14:paraId="038E6860" w14:textId="0ACB2E57" w:rsidR="00A36F65" w:rsidRDefault="00A36F65" w:rsidP="00A36F65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A36F65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4E75F94A" w14:textId="77777777" w:rsidR="00E80EF8" w:rsidRDefault="00E80EF8" w:rsidP="00E80EF8">
      <w:pPr>
        <w:pStyle w:val="2"/>
      </w:pPr>
      <w:r w:rsidRPr="00E80EF8">
        <w:t xml:space="preserve">Что такое «утилита»? </w:t>
      </w:r>
    </w:p>
    <w:p w14:paraId="33BF013F" w14:textId="77777777" w:rsidR="00E80EF8" w:rsidRDefault="00E80EF8" w:rsidP="00E80EF8">
      <w:pPr>
        <w:pStyle w:val="2"/>
      </w:pPr>
      <w:r w:rsidRPr="00E80EF8">
        <w:t xml:space="preserve">Что такое «скринсейвер»? </w:t>
      </w:r>
    </w:p>
    <w:p w14:paraId="2FFFADF6" w14:textId="7D15432D" w:rsidR="00EE187F" w:rsidRDefault="00E80EF8" w:rsidP="00E80EF8">
      <w:pPr>
        <w:pStyle w:val="2"/>
      </w:pPr>
      <w:r w:rsidRPr="00E80EF8">
        <w:t>Какое расширение должно быть у файлов-заставок в Windows?</w:t>
      </w:r>
    </w:p>
    <w:sectPr w:rsidR="00EE187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0FA0B" w14:textId="77777777" w:rsidR="00FC25DB" w:rsidRDefault="00FC25DB" w:rsidP="00FC25DB">
      <w:r>
        <w:separator/>
      </w:r>
    </w:p>
  </w:endnote>
  <w:endnote w:type="continuationSeparator" w:id="0">
    <w:p w14:paraId="62F27D61" w14:textId="77777777" w:rsidR="00FC25DB" w:rsidRDefault="00FC25DB" w:rsidP="00FC2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D62EB" w14:textId="77777777" w:rsidR="00FC25DB" w:rsidRDefault="00FC25DB" w:rsidP="00FC25DB">
      <w:r>
        <w:separator/>
      </w:r>
    </w:p>
  </w:footnote>
  <w:footnote w:type="continuationSeparator" w:id="0">
    <w:p w14:paraId="2D0DE044" w14:textId="77777777" w:rsidR="00FC25DB" w:rsidRDefault="00FC25DB" w:rsidP="00FC2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47E21" w14:textId="49393C1D" w:rsidR="00FC25DB" w:rsidRPr="00FC25DB" w:rsidRDefault="00FC25DB" w:rsidP="00FC25DB">
    <w:pPr>
      <w:pStyle w:val="af"/>
      <w:jc w:val="right"/>
    </w:pPr>
    <w:r>
      <w:t>Составитель</w:t>
    </w:r>
    <w:r w:rsidRPr="00FC25DB">
      <w:t xml:space="preserve">: </w:t>
    </w:r>
    <w:r>
      <w:t xml:space="preserve">Маломан Ю.С., Садовский </w:t>
    </w:r>
    <w:proofErr w:type="gramStart"/>
    <w:r>
      <w:t>Р.В.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12C19"/>
    <w:rsid w:val="00052CF2"/>
    <w:rsid w:val="000605AD"/>
    <w:rsid w:val="00160926"/>
    <w:rsid w:val="0018259A"/>
    <w:rsid w:val="0018663F"/>
    <w:rsid w:val="00193C2E"/>
    <w:rsid w:val="001974B9"/>
    <w:rsid w:val="001A189A"/>
    <w:rsid w:val="001E32F3"/>
    <w:rsid w:val="0020111D"/>
    <w:rsid w:val="00244D9F"/>
    <w:rsid w:val="00255BE2"/>
    <w:rsid w:val="00271E47"/>
    <w:rsid w:val="002D088D"/>
    <w:rsid w:val="002D1AA7"/>
    <w:rsid w:val="00335E4D"/>
    <w:rsid w:val="003606C6"/>
    <w:rsid w:val="00384E2C"/>
    <w:rsid w:val="003C398A"/>
    <w:rsid w:val="003D7274"/>
    <w:rsid w:val="003E39D5"/>
    <w:rsid w:val="003F7EAB"/>
    <w:rsid w:val="00483A80"/>
    <w:rsid w:val="004A368A"/>
    <w:rsid w:val="005106F2"/>
    <w:rsid w:val="00524730"/>
    <w:rsid w:val="005269C5"/>
    <w:rsid w:val="005C16A0"/>
    <w:rsid w:val="00625881"/>
    <w:rsid w:val="00664942"/>
    <w:rsid w:val="006727F4"/>
    <w:rsid w:val="00693BA2"/>
    <w:rsid w:val="006D5F29"/>
    <w:rsid w:val="006E2B52"/>
    <w:rsid w:val="0072155A"/>
    <w:rsid w:val="00751708"/>
    <w:rsid w:val="00782277"/>
    <w:rsid w:val="00814C20"/>
    <w:rsid w:val="00846B25"/>
    <w:rsid w:val="008741CF"/>
    <w:rsid w:val="008823E4"/>
    <w:rsid w:val="008C3121"/>
    <w:rsid w:val="008E4913"/>
    <w:rsid w:val="008E55B3"/>
    <w:rsid w:val="008F5493"/>
    <w:rsid w:val="00915625"/>
    <w:rsid w:val="00925158"/>
    <w:rsid w:val="009D55D5"/>
    <w:rsid w:val="009E52C2"/>
    <w:rsid w:val="009F70EC"/>
    <w:rsid w:val="00A24B82"/>
    <w:rsid w:val="00A277FA"/>
    <w:rsid w:val="00A36F65"/>
    <w:rsid w:val="00A46EC8"/>
    <w:rsid w:val="00A7632F"/>
    <w:rsid w:val="00B118CB"/>
    <w:rsid w:val="00B90583"/>
    <w:rsid w:val="00BA694D"/>
    <w:rsid w:val="00BF672E"/>
    <w:rsid w:val="00C07BB1"/>
    <w:rsid w:val="00C17D13"/>
    <w:rsid w:val="00C413C9"/>
    <w:rsid w:val="00C73AC8"/>
    <w:rsid w:val="00CA3ECB"/>
    <w:rsid w:val="00CA701D"/>
    <w:rsid w:val="00CF0E87"/>
    <w:rsid w:val="00D000B2"/>
    <w:rsid w:val="00D26AB2"/>
    <w:rsid w:val="00D41914"/>
    <w:rsid w:val="00D51F90"/>
    <w:rsid w:val="00D63B6C"/>
    <w:rsid w:val="00D66C75"/>
    <w:rsid w:val="00D96B60"/>
    <w:rsid w:val="00DB5CE5"/>
    <w:rsid w:val="00E01507"/>
    <w:rsid w:val="00E01EF8"/>
    <w:rsid w:val="00E1614E"/>
    <w:rsid w:val="00E472F1"/>
    <w:rsid w:val="00E65989"/>
    <w:rsid w:val="00E80EF8"/>
    <w:rsid w:val="00EE187F"/>
    <w:rsid w:val="00F1333F"/>
    <w:rsid w:val="00F63965"/>
    <w:rsid w:val="00FC25DB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ind w:left="0"/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header"/>
    <w:basedOn w:val="a0"/>
    <w:link w:val="af0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FC25DB"/>
  </w:style>
  <w:style w:type="paragraph" w:styleId="af1">
    <w:name w:val="footer"/>
    <w:basedOn w:val="a0"/>
    <w:link w:val="af2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FC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97</TotalTime>
  <Pages>2</Pages>
  <Words>297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60</cp:revision>
  <dcterms:created xsi:type="dcterms:W3CDTF">2025-01-23T13:37:00Z</dcterms:created>
  <dcterms:modified xsi:type="dcterms:W3CDTF">2025-03-10T16:53:00Z</dcterms:modified>
</cp:coreProperties>
</file>