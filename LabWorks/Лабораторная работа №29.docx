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23147" w14:textId="2FCD1813" w:rsidR="00107022" w:rsidRDefault="00A36F65" w:rsidP="00107022">
      <w:pPr>
        <w:pStyle w:val="10"/>
      </w:pPr>
      <w:r w:rsidRPr="00C413C9">
        <w:t>Лабораторная</w:t>
      </w:r>
      <w:r>
        <w:t xml:space="preserve"> работа №</w:t>
      </w:r>
      <w:r w:rsidR="000E161C">
        <w:t>29</w:t>
      </w:r>
      <w:r>
        <w:br/>
      </w:r>
      <w:r w:rsidR="000E161C">
        <w:t>Работа с буфером экрана</w:t>
      </w:r>
    </w:p>
    <w:p w14:paraId="1026D853" w14:textId="22291408" w:rsidR="00A36F65" w:rsidRDefault="00A36F65" w:rsidP="00107022">
      <w:pPr>
        <w:pStyle w:val="1"/>
      </w:pPr>
      <w:r>
        <w:t>Цель работы</w:t>
      </w:r>
    </w:p>
    <w:p w14:paraId="709B4856" w14:textId="3860E7FD" w:rsidR="00647CC3" w:rsidRPr="00647CC3" w:rsidRDefault="00CA320B" w:rsidP="00647CC3">
      <w:pPr>
        <w:pStyle w:val="2"/>
        <w:ind w:left="-141"/>
      </w:pPr>
      <w:r>
        <w:t xml:space="preserve">Изучить процесс разработки </w:t>
      </w:r>
      <w:r w:rsidR="009A04DF">
        <w:t>консольных приложений с продвинутым пользовательским интерфейсом</w:t>
      </w:r>
      <w:r w:rsidR="00647CC3" w:rsidRPr="00647CC3">
        <w:t xml:space="preserve">; </w:t>
      </w:r>
    </w:p>
    <w:p w14:paraId="641B9FE9" w14:textId="0D746BEC" w:rsidR="00A36F65" w:rsidRDefault="00A36F65" w:rsidP="001A189A">
      <w:pPr>
        <w:pStyle w:val="1"/>
      </w:pPr>
      <w:r>
        <w:t>Литература</w:t>
      </w:r>
    </w:p>
    <w:p w14:paraId="47107353" w14:textId="675DDDCA" w:rsidR="00A36F65" w:rsidRDefault="00F9295A" w:rsidP="0000051A">
      <w:pPr>
        <w:pStyle w:val="2"/>
      </w:pPr>
      <w:r w:rsidRPr="00F9295A">
        <w:t>Terminal.Gui Documentation</w:t>
      </w:r>
      <w:r w:rsidR="00CA701D" w:rsidRPr="00CA701D">
        <w:t xml:space="preserve"> </w:t>
      </w:r>
      <w:r w:rsidR="00627D50" w:rsidRPr="00627D50">
        <w:t xml:space="preserve">// </w:t>
      </w:r>
      <w:r w:rsidRPr="00F9295A">
        <w:rPr>
          <w:lang w:val="en-US"/>
        </w:rPr>
        <w:t>Terminal</w:t>
      </w:r>
      <w:r w:rsidRPr="00F9295A">
        <w:t>.</w:t>
      </w:r>
      <w:r w:rsidRPr="00F9295A">
        <w:rPr>
          <w:lang w:val="en-US"/>
        </w:rPr>
        <w:t>Gui</w:t>
      </w:r>
      <w:r w:rsidR="00CA701D" w:rsidRPr="00CA701D">
        <w:t xml:space="preserve"> – URL: </w:t>
      </w:r>
      <w:r w:rsidR="00157D39" w:rsidRPr="00157D39">
        <w:t>https://gui-cs.github.io/Terminal.Gui</w:t>
      </w:r>
      <w:r w:rsidR="00C51821" w:rsidRPr="00C51821">
        <w:t>/index.html</w:t>
      </w:r>
      <w:r w:rsidR="00CA701D" w:rsidRPr="00CA701D">
        <w:t xml:space="preserve">. – Режим доступа: </w:t>
      </w:r>
      <w:r w:rsidR="00627D50">
        <w:t>свободный</w:t>
      </w:r>
      <w:r w:rsidR="00CA701D" w:rsidRPr="00CA701D">
        <w:t>. – Текст : электронный</w:t>
      </w:r>
      <w:r w:rsidR="00A36F65">
        <w:t>.</w:t>
      </w:r>
    </w:p>
    <w:p w14:paraId="5D251B08" w14:textId="36D06532" w:rsidR="00A36F65" w:rsidRDefault="00A36F65" w:rsidP="00A36F65">
      <w:pPr>
        <w:pStyle w:val="1"/>
      </w:pPr>
      <w:r>
        <w:t>Подготовка к работе</w:t>
      </w:r>
    </w:p>
    <w:p w14:paraId="738AE09D" w14:textId="6DA673CF" w:rsidR="00A36F65" w:rsidRDefault="00A36F65" w:rsidP="0000051A">
      <w:pPr>
        <w:pStyle w:val="2"/>
      </w:pPr>
      <w:r>
        <w:t>Повторить теоретический материал (см. п.2).</w:t>
      </w:r>
    </w:p>
    <w:p w14:paraId="31D7D7A7" w14:textId="025FCFF9" w:rsidR="00A36F65" w:rsidRDefault="00A36F65" w:rsidP="0000051A">
      <w:pPr>
        <w:pStyle w:val="2"/>
      </w:pPr>
      <w:r>
        <w:t>Изучить описание лабораторной работы.</w:t>
      </w:r>
    </w:p>
    <w:p w14:paraId="4078FBCF" w14:textId="5C60D987" w:rsidR="00A36F65" w:rsidRDefault="00A36F65" w:rsidP="00A36F65">
      <w:pPr>
        <w:pStyle w:val="1"/>
      </w:pPr>
      <w:r>
        <w:t>Основное оборудование</w:t>
      </w:r>
    </w:p>
    <w:p w14:paraId="7C60FB61" w14:textId="7D09E061" w:rsidR="00A36F65" w:rsidRDefault="00A36F65" w:rsidP="0000051A">
      <w:pPr>
        <w:pStyle w:val="2"/>
      </w:pPr>
      <w:r>
        <w:t>Персональный компьютер.</w:t>
      </w:r>
    </w:p>
    <w:p w14:paraId="2F98A782" w14:textId="081E47BA" w:rsidR="00A36F65" w:rsidRDefault="00A36F65" w:rsidP="00A36F65">
      <w:pPr>
        <w:pStyle w:val="1"/>
      </w:pPr>
      <w:r>
        <w:t>Задание</w:t>
      </w:r>
    </w:p>
    <w:p w14:paraId="5D0E6FDA" w14:textId="556C2ECF" w:rsidR="00AF4D02" w:rsidRPr="00390356" w:rsidRDefault="00A02194" w:rsidP="000D1E84">
      <w:pPr>
        <w:pStyle w:val="2"/>
      </w:pPr>
      <w:r>
        <w:t>Создать</w:t>
      </w:r>
      <w:r w:rsidR="00047F42">
        <w:t xml:space="preserve"> новое консольное приложение</w:t>
      </w:r>
      <w:r w:rsidR="00D930F8">
        <w:t xml:space="preserve">, установить в нем пакет </w:t>
      </w:r>
      <w:r w:rsidR="00D930F8">
        <w:rPr>
          <w:lang w:val="en-US"/>
        </w:rPr>
        <w:t>Terminal</w:t>
      </w:r>
      <w:r w:rsidR="00D930F8" w:rsidRPr="00D930F8">
        <w:t>.</w:t>
      </w:r>
      <w:r w:rsidR="00D930F8">
        <w:rPr>
          <w:lang w:val="en-US"/>
        </w:rPr>
        <w:t>Gui</w:t>
      </w:r>
    </w:p>
    <w:p w14:paraId="78517BD3" w14:textId="12688897" w:rsidR="00390356" w:rsidRDefault="00FC3A3E" w:rsidP="00503ABD">
      <w:r>
        <w:t xml:space="preserve">Реализовать </w:t>
      </w:r>
      <w:r w:rsidR="00503ABD">
        <w:t>в приложении панель администратора</w:t>
      </w:r>
      <w:r w:rsidR="006161E2">
        <w:t xml:space="preserve">: администратор в полях ввода указывает </w:t>
      </w:r>
      <w:r w:rsidR="00DE10A3">
        <w:t xml:space="preserve">логин и пароль </w:t>
      </w:r>
      <w:r w:rsidR="00FD03A7">
        <w:t xml:space="preserve">нового </w:t>
      </w:r>
      <w:r w:rsidR="00DE10A3">
        <w:t xml:space="preserve">пользователя, </w:t>
      </w:r>
      <w:r w:rsidR="00293B26">
        <w:t xml:space="preserve">занося его данные в </w:t>
      </w:r>
      <w:r w:rsidR="00A56F97">
        <w:t>хранилище системы</w:t>
      </w:r>
      <w:r w:rsidR="00895DFC">
        <w:t>, причем пароль должен храниться в захешированном состоянии</w:t>
      </w:r>
      <w:r w:rsidR="00A56F97">
        <w:t xml:space="preserve"> (реализ</w:t>
      </w:r>
      <w:r w:rsidR="00A22AC6">
        <w:t>овать</w:t>
      </w:r>
      <w:r w:rsidR="00A56F97">
        <w:t xml:space="preserve"> локальное хранение пользователей в текстовом или </w:t>
      </w:r>
      <w:r w:rsidR="00A56F97">
        <w:rPr>
          <w:lang w:val="en-US"/>
        </w:rPr>
        <w:t>JSON</w:t>
      </w:r>
      <w:r w:rsidR="00A56F97" w:rsidRPr="00A56F97">
        <w:t>-</w:t>
      </w:r>
      <w:r w:rsidR="00A56F97">
        <w:t>файле)</w:t>
      </w:r>
      <w:r w:rsidR="00A22AC6">
        <w:t xml:space="preserve">. Список всех логинов пользователей приложения должен отображаться </w:t>
      </w:r>
      <w:r w:rsidR="004E3F62">
        <w:t>в приложении</w:t>
      </w:r>
      <w:r w:rsidR="00895DFC">
        <w:t>.</w:t>
      </w:r>
      <w:r w:rsidR="00127FBE">
        <w:t xml:space="preserve"> При попытке добавления пользователя с существующим логином должно появляться окно с сообщением об ошибке</w:t>
      </w:r>
      <w:r w:rsidR="0094172B">
        <w:t>.</w:t>
      </w:r>
    </w:p>
    <w:p w14:paraId="55749850" w14:textId="195EE9FD" w:rsidR="004E3F62" w:rsidRDefault="004E3F62" w:rsidP="004E3F62">
      <w:pPr>
        <w:pStyle w:val="2"/>
      </w:pPr>
      <w:r>
        <w:t>Добавить в приложение функциональность для удаления пользователей</w:t>
      </w:r>
      <w:r w:rsidR="00AA4F5E">
        <w:t xml:space="preserve"> из списка</w:t>
      </w:r>
      <w:r w:rsidR="00CE24D8">
        <w:t xml:space="preserve"> и</w:t>
      </w:r>
      <w:r w:rsidR="00AA4F5E">
        <w:t xml:space="preserve"> изменения их пароля</w:t>
      </w:r>
      <w:r w:rsidR="003F53B0">
        <w:t>. Для реализации этих функций используйте диалоговые окна.</w:t>
      </w:r>
    </w:p>
    <w:p w14:paraId="233243E8" w14:textId="73EA511D" w:rsidR="00165BE4" w:rsidRDefault="00121E92" w:rsidP="004E3F62">
      <w:pPr>
        <w:pStyle w:val="2"/>
      </w:pPr>
      <w:r>
        <w:t>Добавить в приложение панель для ввода пароля администратора</w:t>
      </w:r>
      <w:r w:rsidR="006F4392">
        <w:t xml:space="preserve"> перед доступом к странице с остальными функциями приложения.</w:t>
      </w:r>
    </w:p>
    <w:p w14:paraId="25676DB8" w14:textId="2F788C7F" w:rsidR="004E2A13" w:rsidRDefault="00127FBE" w:rsidP="00127FBE">
      <w:pPr>
        <w:pStyle w:val="2"/>
      </w:pPr>
      <w:r>
        <w:t>Настроить внешний вид приложения, подобрать различные</w:t>
      </w:r>
      <w:r w:rsidR="00D45D52">
        <w:t xml:space="preserve"> подходящие</w:t>
      </w:r>
      <w:r>
        <w:t xml:space="preserve"> цветовые схемы </w:t>
      </w:r>
      <w:r w:rsidR="00D45D52">
        <w:t>для всех основных элементов управления</w:t>
      </w:r>
      <w:r w:rsidR="00D734EC">
        <w:t>.</w:t>
      </w:r>
      <w:r w:rsidR="003E3FE4">
        <w:t xml:space="preserve"> </w:t>
      </w:r>
      <w:r w:rsidR="00D36A08">
        <w:t>Добавить подписи и подсказки для всех допустимых действий в приложении.</w:t>
      </w:r>
    </w:p>
    <w:p w14:paraId="39ED5954" w14:textId="6B743842" w:rsidR="00193C2E" w:rsidRPr="00193C2E" w:rsidRDefault="00A36F65" w:rsidP="0000051A">
      <w:pPr>
        <w:pStyle w:val="1"/>
      </w:pPr>
      <w:r>
        <w:t>Порядок выполнения работы</w:t>
      </w:r>
    </w:p>
    <w:p w14:paraId="6E9A8C2F" w14:textId="7667FA7F" w:rsidR="00A36F65" w:rsidRDefault="00A36F65" w:rsidP="0000051A">
      <w:pPr>
        <w:pStyle w:val="2"/>
      </w:pPr>
      <w:r>
        <w:t xml:space="preserve">Запустить MS Visual Studio и создать </w:t>
      </w:r>
      <w:r w:rsidR="003606C6">
        <w:t>оконное</w:t>
      </w:r>
      <w:r w:rsidR="00D41914" w:rsidRPr="00D41914">
        <w:t xml:space="preserve"> </w:t>
      </w:r>
      <w:r>
        <w:t>приложение C#.</w:t>
      </w:r>
    </w:p>
    <w:p w14:paraId="3A00CB54" w14:textId="27CE0A67" w:rsidR="00A36F65" w:rsidRDefault="00A36F65" w:rsidP="0000051A">
      <w:pPr>
        <w:pStyle w:val="2"/>
      </w:pPr>
      <w:r>
        <w:t>Выполнить все задания из п.5 в одном решении.</w:t>
      </w:r>
    </w:p>
    <w:p w14:paraId="4B8530DA" w14:textId="48272B11" w:rsidR="00A36F65" w:rsidRDefault="00A36F65" w:rsidP="0000051A">
      <w:pPr>
        <w:pStyle w:val="2"/>
      </w:pPr>
      <w:r>
        <w:t>Ответить на контрольные вопросы.</w:t>
      </w:r>
    </w:p>
    <w:p w14:paraId="4FB00525" w14:textId="70B77A79" w:rsidR="00A36F65" w:rsidRDefault="00A36F65" w:rsidP="00A36F65">
      <w:pPr>
        <w:pStyle w:val="1"/>
      </w:pPr>
      <w:r>
        <w:t>Содержание отчета</w:t>
      </w:r>
    </w:p>
    <w:p w14:paraId="2EC23023" w14:textId="0D982189" w:rsidR="00A36F65" w:rsidRDefault="00A36F65" w:rsidP="0000051A">
      <w:pPr>
        <w:pStyle w:val="2"/>
      </w:pPr>
      <w:r>
        <w:t>Титульный лист</w:t>
      </w:r>
    </w:p>
    <w:p w14:paraId="6ABD846E" w14:textId="2C1B35D3" w:rsidR="00A36F65" w:rsidRDefault="00A36F65" w:rsidP="0000051A">
      <w:pPr>
        <w:pStyle w:val="2"/>
      </w:pPr>
      <w:r>
        <w:lastRenderedPageBreak/>
        <w:t>Цель работы</w:t>
      </w:r>
    </w:p>
    <w:p w14:paraId="038E6860" w14:textId="0ACB2E57" w:rsidR="00A36F65" w:rsidRDefault="00A36F65" w:rsidP="0000051A">
      <w:pPr>
        <w:pStyle w:val="2"/>
      </w:pPr>
      <w:r>
        <w:t>Ответы на контрольные вопросы</w:t>
      </w:r>
    </w:p>
    <w:p w14:paraId="0946DA62" w14:textId="5FC2F748" w:rsidR="00A36F65" w:rsidRDefault="00A36F65" w:rsidP="0000051A">
      <w:pPr>
        <w:pStyle w:val="2"/>
      </w:pPr>
      <w:r>
        <w:t>Вывод</w:t>
      </w:r>
    </w:p>
    <w:p w14:paraId="7E349B38" w14:textId="16E24FDF" w:rsidR="00A36F65" w:rsidRDefault="00A36F65" w:rsidP="00A36F65">
      <w:pPr>
        <w:pStyle w:val="1"/>
      </w:pPr>
      <w:r>
        <w:t>Контрольные вопросы</w:t>
      </w:r>
    </w:p>
    <w:p w14:paraId="18072CF5" w14:textId="23E99D8F" w:rsidR="0050289C" w:rsidRDefault="00A6744A" w:rsidP="0050289C">
      <w:pPr>
        <w:pStyle w:val="2"/>
      </w:pPr>
      <w:r>
        <w:t xml:space="preserve">Какие основные элементы управления используются в </w:t>
      </w:r>
      <w:r>
        <w:rPr>
          <w:lang w:val="en-US"/>
        </w:rPr>
        <w:t>Terminal</w:t>
      </w:r>
      <w:r w:rsidRPr="00683171">
        <w:t>.</w:t>
      </w:r>
      <w:r>
        <w:rPr>
          <w:lang w:val="en-US"/>
        </w:rPr>
        <w:t>Gui</w:t>
      </w:r>
      <w:r w:rsidR="0050289C" w:rsidRPr="0050289C">
        <w:t xml:space="preserve">? </w:t>
      </w:r>
    </w:p>
    <w:p w14:paraId="2B3A8744" w14:textId="61ECDE18" w:rsidR="008A4B80" w:rsidRDefault="00683171" w:rsidP="00756DCB">
      <w:pPr>
        <w:pStyle w:val="2"/>
      </w:pPr>
      <w:r>
        <w:t xml:space="preserve">Как в </w:t>
      </w:r>
      <w:r>
        <w:rPr>
          <w:lang w:val="en-US"/>
        </w:rPr>
        <w:t>Terminal</w:t>
      </w:r>
      <w:r w:rsidRPr="000D70D0">
        <w:t>.</w:t>
      </w:r>
      <w:r>
        <w:rPr>
          <w:lang w:val="en-US"/>
        </w:rPr>
        <w:t>Gui</w:t>
      </w:r>
      <w:r w:rsidRPr="000D70D0">
        <w:t xml:space="preserve"> </w:t>
      </w:r>
      <w:r>
        <w:t xml:space="preserve">реализуются </w:t>
      </w:r>
      <w:r w:rsidR="000D70D0">
        <w:t>диалоговые окна</w:t>
      </w:r>
      <w:r w:rsidR="00756DCB">
        <w:t>?</w:t>
      </w:r>
    </w:p>
    <w:p w14:paraId="4B517949" w14:textId="73B37381" w:rsidR="000D70D0" w:rsidRDefault="000D70D0" w:rsidP="00756DCB">
      <w:pPr>
        <w:pStyle w:val="2"/>
      </w:pPr>
      <w:r>
        <w:t xml:space="preserve">Как настроить цветовую схему консольного приложения в </w:t>
      </w:r>
      <w:r>
        <w:rPr>
          <w:lang w:val="en-US"/>
        </w:rPr>
        <w:t>Terminal</w:t>
      </w:r>
      <w:r w:rsidRPr="000D70D0">
        <w:t>.</w:t>
      </w:r>
      <w:r>
        <w:rPr>
          <w:lang w:val="en-US"/>
        </w:rPr>
        <w:t>Gui</w:t>
      </w:r>
      <w:r w:rsidRPr="000D70D0">
        <w:t>?</w:t>
      </w:r>
    </w:p>
    <w:sectPr w:rsidR="000D70D0" w:rsidSect="002C0269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E34DF" w14:textId="77777777" w:rsidR="001E6693" w:rsidRDefault="001E6693" w:rsidP="00FC25DB">
      <w:r>
        <w:separator/>
      </w:r>
    </w:p>
  </w:endnote>
  <w:endnote w:type="continuationSeparator" w:id="0">
    <w:p w14:paraId="090B06E2" w14:textId="77777777" w:rsidR="001E6693" w:rsidRDefault="001E6693" w:rsidP="00FC2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D1972F" w14:textId="77777777" w:rsidR="001E6693" w:rsidRDefault="001E6693" w:rsidP="00FC25DB">
      <w:r>
        <w:separator/>
      </w:r>
    </w:p>
  </w:footnote>
  <w:footnote w:type="continuationSeparator" w:id="0">
    <w:p w14:paraId="3C65CDA5" w14:textId="77777777" w:rsidR="001E6693" w:rsidRDefault="001E6693" w:rsidP="00FC2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10C00" w14:textId="15CEF3F5" w:rsidR="002C0269" w:rsidRPr="00896278" w:rsidRDefault="002C0269" w:rsidP="002C0269">
    <w:pPr>
      <w:pStyle w:val="af"/>
      <w:jc w:val="right"/>
    </w:pPr>
    <w:r>
      <w:t>Составитель</w:t>
    </w:r>
    <w:r w:rsidRPr="00FC25DB">
      <w:t xml:space="preserve">: </w:t>
    </w:r>
    <w:r w:rsidR="00896278">
      <w:t>Садовский Р.В.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9C2242B2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-141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9C2242B2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-141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536165564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-141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65"/>
    <w:rsid w:val="0000051A"/>
    <w:rsid w:val="00006874"/>
    <w:rsid w:val="00012C19"/>
    <w:rsid w:val="00027117"/>
    <w:rsid w:val="000352B5"/>
    <w:rsid w:val="00041130"/>
    <w:rsid w:val="00041CF4"/>
    <w:rsid w:val="00047F42"/>
    <w:rsid w:val="00052CF2"/>
    <w:rsid w:val="000605AD"/>
    <w:rsid w:val="000C6E34"/>
    <w:rsid w:val="000D0B9D"/>
    <w:rsid w:val="000D1E84"/>
    <w:rsid w:val="000D70D0"/>
    <w:rsid w:val="000E161C"/>
    <w:rsid w:val="000F67ED"/>
    <w:rsid w:val="00107022"/>
    <w:rsid w:val="001215E0"/>
    <w:rsid w:val="00121604"/>
    <w:rsid w:val="00121E92"/>
    <w:rsid w:val="00122F9D"/>
    <w:rsid w:val="00123DF9"/>
    <w:rsid w:val="00124D8F"/>
    <w:rsid w:val="00127FBE"/>
    <w:rsid w:val="00130EEA"/>
    <w:rsid w:val="00132DA3"/>
    <w:rsid w:val="00146987"/>
    <w:rsid w:val="00157D39"/>
    <w:rsid w:val="00160926"/>
    <w:rsid w:val="00165BE4"/>
    <w:rsid w:val="00177E71"/>
    <w:rsid w:val="0018259A"/>
    <w:rsid w:val="0018663F"/>
    <w:rsid w:val="0019205D"/>
    <w:rsid w:val="0019320E"/>
    <w:rsid w:val="00193C2E"/>
    <w:rsid w:val="001974B9"/>
    <w:rsid w:val="001A189A"/>
    <w:rsid w:val="001A5834"/>
    <w:rsid w:val="001B02B9"/>
    <w:rsid w:val="001C1B0E"/>
    <w:rsid w:val="001C6884"/>
    <w:rsid w:val="001D14B1"/>
    <w:rsid w:val="001D6C22"/>
    <w:rsid w:val="001E32F3"/>
    <w:rsid w:val="001E3EC2"/>
    <w:rsid w:val="001E6693"/>
    <w:rsid w:val="0020111D"/>
    <w:rsid w:val="00201DF3"/>
    <w:rsid w:val="00202FA5"/>
    <w:rsid w:val="00206109"/>
    <w:rsid w:val="00206F98"/>
    <w:rsid w:val="00211751"/>
    <w:rsid w:val="00225C92"/>
    <w:rsid w:val="002352FC"/>
    <w:rsid w:val="00244D9F"/>
    <w:rsid w:val="00255BE2"/>
    <w:rsid w:val="002616E2"/>
    <w:rsid w:val="0026500F"/>
    <w:rsid w:val="002700FF"/>
    <w:rsid w:val="00271E47"/>
    <w:rsid w:val="00277E79"/>
    <w:rsid w:val="00282616"/>
    <w:rsid w:val="00282FE2"/>
    <w:rsid w:val="0028511A"/>
    <w:rsid w:val="002911D1"/>
    <w:rsid w:val="00293B26"/>
    <w:rsid w:val="002C0269"/>
    <w:rsid w:val="002D088D"/>
    <w:rsid w:val="002D1AA7"/>
    <w:rsid w:val="002D3B8D"/>
    <w:rsid w:val="002D6B7C"/>
    <w:rsid w:val="002F6B5C"/>
    <w:rsid w:val="00314668"/>
    <w:rsid w:val="00317DC4"/>
    <w:rsid w:val="00326EB3"/>
    <w:rsid w:val="0033420B"/>
    <w:rsid w:val="00335E4D"/>
    <w:rsid w:val="00344120"/>
    <w:rsid w:val="003606C6"/>
    <w:rsid w:val="003625E5"/>
    <w:rsid w:val="00383471"/>
    <w:rsid w:val="00384E2C"/>
    <w:rsid w:val="00390356"/>
    <w:rsid w:val="00390FA4"/>
    <w:rsid w:val="003A76D6"/>
    <w:rsid w:val="003C398A"/>
    <w:rsid w:val="003D7274"/>
    <w:rsid w:val="003E2A57"/>
    <w:rsid w:val="003E39D5"/>
    <w:rsid w:val="003E3FE4"/>
    <w:rsid w:val="003F2140"/>
    <w:rsid w:val="003F53B0"/>
    <w:rsid w:val="003F7EAB"/>
    <w:rsid w:val="004055D3"/>
    <w:rsid w:val="00433E26"/>
    <w:rsid w:val="00451F8B"/>
    <w:rsid w:val="00452FD9"/>
    <w:rsid w:val="0045416B"/>
    <w:rsid w:val="00475CE1"/>
    <w:rsid w:val="00483A80"/>
    <w:rsid w:val="00483B73"/>
    <w:rsid w:val="00486866"/>
    <w:rsid w:val="004A368A"/>
    <w:rsid w:val="004A618A"/>
    <w:rsid w:val="004C34F3"/>
    <w:rsid w:val="004D53C2"/>
    <w:rsid w:val="004D612B"/>
    <w:rsid w:val="004E2A13"/>
    <w:rsid w:val="004E3F62"/>
    <w:rsid w:val="004E41CC"/>
    <w:rsid w:val="0050289C"/>
    <w:rsid w:val="00503ABD"/>
    <w:rsid w:val="005106F2"/>
    <w:rsid w:val="00524730"/>
    <w:rsid w:val="005269C5"/>
    <w:rsid w:val="00540376"/>
    <w:rsid w:val="00547865"/>
    <w:rsid w:val="00575606"/>
    <w:rsid w:val="005820ED"/>
    <w:rsid w:val="00591ACE"/>
    <w:rsid w:val="005B325B"/>
    <w:rsid w:val="005B32E0"/>
    <w:rsid w:val="005C16A0"/>
    <w:rsid w:val="005C7C10"/>
    <w:rsid w:val="005D7775"/>
    <w:rsid w:val="005F7679"/>
    <w:rsid w:val="006011F8"/>
    <w:rsid w:val="0061034A"/>
    <w:rsid w:val="006161E2"/>
    <w:rsid w:val="00625881"/>
    <w:rsid w:val="00627D50"/>
    <w:rsid w:val="00641A80"/>
    <w:rsid w:val="00647CC3"/>
    <w:rsid w:val="00662853"/>
    <w:rsid w:val="00664942"/>
    <w:rsid w:val="006727F4"/>
    <w:rsid w:val="00683171"/>
    <w:rsid w:val="00693BA2"/>
    <w:rsid w:val="006944E5"/>
    <w:rsid w:val="006B7607"/>
    <w:rsid w:val="006D0593"/>
    <w:rsid w:val="006D1338"/>
    <w:rsid w:val="006D396F"/>
    <w:rsid w:val="006D5F29"/>
    <w:rsid w:val="006E2B52"/>
    <w:rsid w:val="006F4392"/>
    <w:rsid w:val="00710046"/>
    <w:rsid w:val="00717166"/>
    <w:rsid w:val="0072155A"/>
    <w:rsid w:val="00726744"/>
    <w:rsid w:val="00751708"/>
    <w:rsid w:val="00756DCB"/>
    <w:rsid w:val="00770BB1"/>
    <w:rsid w:val="007744CF"/>
    <w:rsid w:val="00775EF0"/>
    <w:rsid w:val="00781ECE"/>
    <w:rsid w:val="00782277"/>
    <w:rsid w:val="007875E2"/>
    <w:rsid w:val="00791112"/>
    <w:rsid w:val="007A0677"/>
    <w:rsid w:val="007A2E65"/>
    <w:rsid w:val="007A4044"/>
    <w:rsid w:val="007B5B95"/>
    <w:rsid w:val="007E436D"/>
    <w:rsid w:val="007F0C19"/>
    <w:rsid w:val="007F184A"/>
    <w:rsid w:val="008018B9"/>
    <w:rsid w:val="0080593E"/>
    <w:rsid w:val="0080656F"/>
    <w:rsid w:val="00814C20"/>
    <w:rsid w:val="00822DC5"/>
    <w:rsid w:val="00824D09"/>
    <w:rsid w:val="00826222"/>
    <w:rsid w:val="00843D7A"/>
    <w:rsid w:val="00845B1B"/>
    <w:rsid w:val="00846B25"/>
    <w:rsid w:val="00847F79"/>
    <w:rsid w:val="00867BA6"/>
    <w:rsid w:val="008741CF"/>
    <w:rsid w:val="008823E4"/>
    <w:rsid w:val="00895DFC"/>
    <w:rsid w:val="00896278"/>
    <w:rsid w:val="008A4B80"/>
    <w:rsid w:val="008B66AF"/>
    <w:rsid w:val="008C30FF"/>
    <w:rsid w:val="008C3121"/>
    <w:rsid w:val="008C3924"/>
    <w:rsid w:val="008E4913"/>
    <w:rsid w:val="008E55B3"/>
    <w:rsid w:val="008F5493"/>
    <w:rsid w:val="009052FD"/>
    <w:rsid w:val="00915625"/>
    <w:rsid w:val="00925158"/>
    <w:rsid w:val="0092660E"/>
    <w:rsid w:val="0094172B"/>
    <w:rsid w:val="00955557"/>
    <w:rsid w:val="009575DF"/>
    <w:rsid w:val="0096009A"/>
    <w:rsid w:val="00981F95"/>
    <w:rsid w:val="00987B73"/>
    <w:rsid w:val="009A04DF"/>
    <w:rsid w:val="009C4C2F"/>
    <w:rsid w:val="009D1032"/>
    <w:rsid w:val="009D55D5"/>
    <w:rsid w:val="009E2E1B"/>
    <w:rsid w:val="009E47ED"/>
    <w:rsid w:val="009E52C2"/>
    <w:rsid w:val="009F348F"/>
    <w:rsid w:val="009F70EC"/>
    <w:rsid w:val="00A02194"/>
    <w:rsid w:val="00A07C6E"/>
    <w:rsid w:val="00A10917"/>
    <w:rsid w:val="00A170CF"/>
    <w:rsid w:val="00A21DB7"/>
    <w:rsid w:val="00A22AC6"/>
    <w:rsid w:val="00A24B82"/>
    <w:rsid w:val="00A277FA"/>
    <w:rsid w:val="00A34FA2"/>
    <w:rsid w:val="00A36F65"/>
    <w:rsid w:val="00A46EC8"/>
    <w:rsid w:val="00A50BED"/>
    <w:rsid w:val="00A56F97"/>
    <w:rsid w:val="00A57F23"/>
    <w:rsid w:val="00A63332"/>
    <w:rsid w:val="00A6744A"/>
    <w:rsid w:val="00A67EC0"/>
    <w:rsid w:val="00A71DD1"/>
    <w:rsid w:val="00A749A3"/>
    <w:rsid w:val="00A7632F"/>
    <w:rsid w:val="00A82DE3"/>
    <w:rsid w:val="00AA4F5E"/>
    <w:rsid w:val="00AA4FB0"/>
    <w:rsid w:val="00AB5728"/>
    <w:rsid w:val="00AF4C4A"/>
    <w:rsid w:val="00AF4D02"/>
    <w:rsid w:val="00B118CB"/>
    <w:rsid w:val="00B3400C"/>
    <w:rsid w:val="00B64CC5"/>
    <w:rsid w:val="00B90583"/>
    <w:rsid w:val="00BA694D"/>
    <w:rsid w:val="00BC5ED1"/>
    <w:rsid w:val="00BC775E"/>
    <w:rsid w:val="00BF672E"/>
    <w:rsid w:val="00C01B94"/>
    <w:rsid w:val="00C07BB1"/>
    <w:rsid w:val="00C11527"/>
    <w:rsid w:val="00C17D13"/>
    <w:rsid w:val="00C31BCA"/>
    <w:rsid w:val="00C33A77"/>
    <w:rsid w:val="00C413C9"/>
    <w:rsid w:val="00C51821"/>
    <w:rsid w:val="00C5607C"/>
    <w:rsid w:val="00C73AC8"/>
    <w:rsid w:val="00C75160"/>
    <w:rsid w:val="00C851F4"/>
    <w:rsid w:val="00C86B3A"/>
    <w:rsid w:val="00CA0B34"/>
    <w:rsid w:val="00CA320B"/>
    <w:rsid w:val="00CA3ECB"/>
    <w:rsid w:val="00CA48FF"/>
    <w:rsid w:val="00CA701D"/>
    <w:rsid w:val="00CC21CA"/>
    <w:rsid w:val="00CD26BC"/>
    <w:rsid w:val="00CD62B5"/>
    <w:rsid w:val="00CE18CF"/>
    <w:rsid w:val="00CE24D8"/>
    <w:rsid w:val="00CF0E87"/>
    <w:rsid w:val="00CF798C"/>
    <w:rsid w:val="00D000B2"/>
    <w:rsid w:val="00D0024A"/>
    <w:rsid w:val="00D15B2F"/>
    <w:rsid w:val="00D26AB2"/>
    <w:rsid w:val="00D36A08"/>
    <w:rsid w:val="00D37337"/>
    <w:rsid w:val="00D41914"/>
    <w:rsid w:val="00D45D52"/>
    <w:rsid w:val="00D51F90"/>
    <w:rsid w:val="00D63B6C"/>
    <w:rsid w:val="00D66C75"/>
    <w:rsid w:val="00D7186E"/>
    <w:rsid w:val="00D734EC"/>
    <w:rsid w:val="00D930F8"/>
    <w:rsid w:val="00D96B60"/>
    <w:rsid w:val="00DB5CE5"/>
    <w:rsid w:val="00DB7ABA"/>
    <w:rsid w:val="00DD15F1"/>
    <w:rsid w:val="00DE10A3"/>
    <w:rsid w:val="00E01507"/>
    <w:rsid w:val="00E01EF8"/>
    <w:rsid w:val="00E125C7"/>
    <w:rsid w:val="00E1614E"/>
    <w:rsid w:val="00E17483"/>
    <w:rsid w:val="00E41FEF"/>
    <w:rsid w:val="00E472F1"/>
    <w:rsid w:val="00E65989"/>
    <w:rsid w:val="00E80EF8"/>
    <w:rsid w:val="00E92F73"/>
    <w:rsid w:val="00E973AF"/>
    <w:rsid w:val="00EA764A"/>
    <w:rsid w:val="00EB5254"/>
    <w:rsid w:val="00ED4A90"/>
    <w:rsid w:val="00EE187F"/>
    <w:rsid w:val="00F01CCE"/>
    <w:rsid w:val="00F1333F"/>
    <w:rsid w:val="00F22132"/>
    <w:rsid w:val="00F26F59"/>
    <w:rsid w:val="00F31A9D"/>
    <w:rsid w:val="00F4011D"/>
    <w:rsid w:val="00F63965"/>
    <w:rsid w:val="00F64BF6"/>
    <w:rsid w:val="00F66C91"/>
    <w:rsid w:val="00F70A8D"/>
    <w:rsid w:val="00F76935"/>
    <w:rsid w:val="00F76DD3"/>
    <w:rsid w:val="00F77596"/>
    <w:rsid w:val="00F84549"/>
    <w:rsid w:val="00F91405"/>
    <w:rsid w:val="00F9295A"/>
    <w:rsid w:val="00FC25DB"/>
    <w:rsid w:val="00FC3A3E"/>
    <w:rsid w:val="00FC7FA4"/>
    <w:rsid w:val="00FD03A7"/>
    <w:rsid w:val="00FD06CA"/>
    <w:rsid w:val="00FE7967"/>
    <w:rsid w:val="00FF5080"/>
    <w:rsid w:val="00FF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4EFEF2"/>
  <w15:chartTrackingRefBased/>
  <w15:docId w15:val="{628EC650-FF0E-4F00-91B0-87B1D7AE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23E4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C413C9"/>
    <w:pPr>
      <w:pageBreakBefore/>
      <w:widowControl w:val="0"/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C413C9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D3733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ind w:firstLine="0"/>
    </w:pPr>
    <w:rPr>
      <w:rFonts w:ascii="Courier New" w:hAnsi="Courier New"/>
      <w:sz w:val="24"/>
      <w:szCs w:val="24"/>
      <w:lang w:val="en-US"/>
    </w:rPr>
  </w:style>
  <w:style w:type="character" w:customStyle="1" w:styleId="ae">
    <w:name w:val="Фрагмент кода Знак"/>
    <w:basedOn w:val="a1"/>
    <w:link w:val="ad"/>
    <w:rsid w:val="00D37337"/>
    <w:rPr>
      <w:rFonts w:ascii="Courier New" w:hAnsi="Courier New"/>
      <w:sz w:val="24"/>
      <w:szCs w:val="24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00051A"/>
    <w:pPr>
      <w:widowControl w:val="0"/>
      <w:numPr>
        <w:ilvl w:val="1"/>
        <w:numId w:val="6"/>
      </w:numPr>
      <w:ind w:left="0"/>
    </w:pPr>
  </w:style>
  <w:style w:type="character" w:customStyle="1" w:styleId="24">
    <w:name w:val="Основная нумерация 2 Знак"/>
    <w:basedOn w:val="a1"/>
    <w:link w:val="2"/>
    <w:rsid w:val="0000051A"/>
  </w:style>
  <w:style w:type="paragraph" w:styleId="af">
    <w:name w:val="header"/>
    <w:basedOn w:val="a0"/>
    <w:link w:val="af0"/>
    <w:uiPriority w:val="99"/>
    <w:unhideWhenUsed/>
    <w:rsid w:val="00FC25DB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FC25DB"/>
  </w:style>
  <w:style w:type="paragraph" w:styleId="af1">
    <w:name w:val="footer"/>
    <w:basedOn w:val="a0"/>
    <w:link w:val="af2"/>
    <w:uiPriority w:val="99"/>
    <w:unhideWhenUsed/>
    <w:rsid w:val="00FC25DB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FC25DB"/>
  </w:style>
  <w:style w:type="character" w:styleId="af3">
    <w:name w:val="Hyperlink"/>
    <w:basedOn w:val="a1"/>
    <w:uiPriority w:val="99"/>
    <w:unhideWhenUsed/>
    <w:rsid w:val="00F9295A"/>
    <w:rPr>
      <w:color w:val="467886" w:themeColor="hyperlink"/>
      <w:u w:val="single"/>
    </w:rPr>
  </w:style>
  <w:style w:type="character" w:styleId="af4">
    <w:name w:val="Unresolved Mention"/>
    <w:basedOn w:val="a1"/>
    <w:uiPriority w:val="99"/>
    <w:semiHidden/>
    <w:unhideWhenUsed/>
    <w:rsid w:val="00F92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95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486</TotalTime>
  <Pages>2</Pages>
  <Words>261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182</cp:revision>
  <cp:lastPrinted>2025-06-12T16:17:00Z</cp:lastPrinted>
  <dcterms:created xsi:type="dcterms:W3CDTF">2025-06-08T19:32:00Z</dcterms:created>
  <dcterms:modified xsi:type="dcterms:W3CDTF">2025-06-15T18:34:00Z</dcterms:modified>
</cp:coreProperties>
</file>