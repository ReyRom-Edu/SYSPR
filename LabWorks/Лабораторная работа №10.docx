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1318D" w14:textId="7B20E329" w:rsidR="00A36F65" w:rsidRDefault="00A36F65" w:rsidP="00C413C9">
      <w:pPr>
        <w:pStyle w:val="10"/>
      </w:pPr>
      <w:r w:rsidRPr="00C413C9">
        <w:t>Лабораторная</w:t>
      </w:r>
      <w:r>
        <w:t xml:space="preserve"> работа №</w:t>
      </w:r>
      <w:r w:rsidR="001A11DD">
        <w:t>10</w:t>
      </w:r>
      <w:r>
        <w:br/>
      </w:r>
      <w:r w:rsidR="001A11DD" w:rsidRPr="001A11DD">
        <w:rPr>
          <w:bCs/>
        </w:rPr>
        <w:t xml:space="preserve">Разработка скетчей для </w:t>
      </w:r>
      <w:proofErr w:type="spellStart"/>
      <w:r w:rsidR="001A11DD" w:rsidRPr="001A11DD">
        <w:rPr>
          <w:bCs/>
        </w:rPr>
        <w:t>Arduino</w:t>
      </w:r>
      <w:proofErr w:type="spellEnd"/>
    </w:p>
    <w:p w14:paraId="1026D853" w14:textId="7E126FE9" w:rsidR="00A36F65" w:rsidRDefault="00A36F65" w:rsidP="00A45DA9">
      <w:pPr>
        <w:pStyle w:val="1"/>
      </w:pPr>
      <w:r>
        <w:t>Цель работы</w:t>
      </w:r>
    </w:p>
    <w:p w14:paraId="5C8168A7" w14:textId="77777777" w:rsidR="001A11DD" w:rsidRPr="001A11DD" w:rsidRDefault="001A11DD" w:rsidP="001A11DD">
      <w:pPr>
        <w:pStyle w:val="2"/>
        <w:rPr>
          <w:b/>
          <w:bCs/>
        </w:rPr>
      </w:pPr>
      <w:r w:rsidRPr="001A11DD">
        <w:t xml:space="preserve">Научиться создавать скетчи (программное обеспечение на языке Си) для микроконтроллеров </w:t>
      </w:r>
      <w:proofErr w:type="spellStart"/>
      <w:r w:rsidRPr="001A11DD">
        <w:t>Arduino</w:t>
      </w:r>
      <w:proofErr w:type="spellEnd"/>
      <w:r w:rsidRPr="001A11DD">
        <w:t xml:space="preserve">; </w:t>
      </w:r>
    </w:p>
    <w:p w14:paraId="0969C7C3" w14:textId="71F4EEFE" w:rsidR="001A11DD" w:rsidRPr="001A11DD" w:rsidRDefault="001A11DD" w:rsidP="001A11DD">
      <w:pPr>
        <w:pStyle w:val="2"/>
        <w:rPr>
          <w:b/>
          <w:bCs/>
        </w:rPr>
      </w:pPr>
      <w:r w:rsidRPr="001A11DD">
        <w:t xml:space="preserve">Получить навыки работы с платой </w:t>
      </w:r>
      <w:proofErr w:type="spellStart"/>
      <w:r w:rsidRPr="001A11DD">
        <w:t>Arduino</w:t>
      </w:r>
      <w:proofErr w:type="spellEnd"/>
      <w:r w:rsidRPr="001A11DD">
        <w:t xml:space="preserve"> </w:t>
      </w:r>
      <w:proofErr w:type="spellStart"/>
      <w:r w:rsidRPr="001A11DD">
        <w:t>Uno</w:t>
      </w:r>
      <w:proofErr w:type="spellEnd"/>
      <w:r w:rsidRPr="001A11DD">
        <w:t xml:space="preserve"> и макетной платой</w:t>
      </w:r>
    </w:p>
    <w:p w14:paraId="641B9FE9" w14:textId="653A5207" w:rsidR="00A36F65" w:rsidRDefault="00A36F65" w:rsidP="00A36F65">
      <w:pPr>
        <w:pStyle w:val="1"/>
      </w:pPr>
      <w:r>
        <w:t>Литература</w:t>
      </w:r>
    </w:p>
    <w:p w14:paraId="73C109F5" w14:textId="77777777" w:rsidR="00BD5E55" w:rsidRPr="00BD5E55" w:rsidRDefault="00BD5E55" w:rsidP="00BD5E55">
      <w:pPr>
        <w:pStyle w:val="2"/>
        <w:rPr>
          <w:b/>
        </w:rPr>
      </w:pPr>
      <w:r w:rsidRPr="00BD5E55">
        <w:t xml:space="preserve">Благодаров, А. В. Программирование микроконтроллеров семейства 1986ВЕ9х компании </w:t>
      </w:r>
      <w:proofErr w:type="spellStart"/>
      <w:r w:rsidRPr="00BD5E55">
        <w:t>Миландр</w:t>
      </w:r>
      <w:proofErr w:type="spellEnd"/>
      <w:r w:rsidRPr="00BD5E55">
        <w:t xml:space="preserve"> / А. В. Благодаров. – Москва: Горячая Линия–Телеком, 2020. – 232 с. – URL: https://ibooks.ru/bookshelf/372218/reading. – Режим доступа: только для зарегистрированных пользователей. – Текст: электронный. – гл.1-2. </w:t>
      </w:r>
    </w:p>
    <w:p w14:paraId="5D251B08" w14:textId="3275FEE9" w:rsidR="00A36F65" w:rsidRDefault="00A36F65" w:rsidP="00A36F65">
      <w:pPr>
        <w:pStyle w:val="1"/>
      </w:pPr>
      <w:r>
        <w:t>Подготовка к работе</w:t>
      </w:r>
    </w:p>
    <w:p w14:paraId="738AE09D" w14:textId="6DA673CF" w:rsidR="00A36F65" w:rsidRDefault="00A36F65" w:rsidP="00A36F65">
      <w:pPr>
        <w:pStyle w:val="2"/>
      </w:pPr>
      <w:r>
        <w:t>Повторить теоретический материал (см. п.2).</w:t>
      </w:r>
    </w:p>
    <w:p w14:paraId="31D7D7A7" w14:textId="025FCFF9" w:rsidR="00A36F65" w:rsidRDefault="00A36F65" w:rsidP="00A36F65">
      <w:pPr>
        <w:pStyle w:val="2"/>
      </w:pPr>
      <w:r>
        <w:t>Изучить описание лабораторной работы.</w:t>
      </w:r>
    </w:p>
    <w:p w14:paraId="4078FBCF" w14:textId="5C60D987" w:rsidR="00A36F65" w:rsidRDefault="00A36F65" w:rsidP="00A36F65">
      <w:pPr>
        <w:pStyle w:val="1"/>
      </w:pPr>
      <w:r>
        <w:t>Основное оборудование</w:t>
      </w:r>
    </w:p>
    <w:p w14:paraId="7C60FB61" w14:textId="7D09E061" w:rsidR="00A36F65" w:rsidRDefault="00A36F65" w:rsidP="00A36F65">
      <w:pPr>
        <w:pStyle w:val="2"/>
      </w:pPr>
      <w:r>
        <w:t>Персональный компьютер.</w:t>
      </w:r>
    </w:p>
    <w:p w14:paraId="2F98A782" w14:textId="081E47BA" w:rsidR="00A36F65" w:rsidRDefault="00A36F65" w:rsidP="00A36F65">
      <w:pPr>
        <w:pStyle w:val="1"/>
      </w:pPr>
      <w:r>
        <w:t>Задание</w:t>
      </w:r>
    </w:p>
    <w:p w14:paraId="1821B89E" w14:textId="77777777" w:rsidR="0089380B" w:rsidRDefault="001457DE" w:rsidP="001457DE">
      <w:pPr>
        <w:pStyle w:val="2"/>
      </w:pPr>
      <w:r w:rsidRPr="001457DE">
        <w:t xml:space="preserve">Программирование проигрывателя мелодий </w:t>
      </w:r>
    </w:p>
    <w:p w14:paraId="2905D998" w14:textId="77ABE29E" w:rsidR="001457DE" w:rsidRDefault="001457DE" w:rsidP="0089380B">
      <w:pPr>
        <w:pStyle w:val="2"/>
        <w:numPr>
          <w:ilvl w:val="2"/>
          <w:numId w:val="6"/>
        </w:numPr>
      </w:pPr>
      <w:r w:rsidRPr="001457DE">
        <w:t xml:space="preserve">Для получения звука используется пьезоэлемент. Для взаимодействия с пьезоэлементом используется функция </w:t>
      </w:r>
      <w:proofErr w:type="spellStart"/>
      <w:r w:rsidRPr="001457DE">
        <w:t>tone</w:t>
      </w:r>
      <w:proofErr w:type="spellEnd"/>
      <w:r w:rsidRPr="001457DE">
        <w:t xml:space="preserve">: </w:t>
      </w:r>
    </w:p>
    <w:p w14:paraId="655E7F62" w14:textId="77777777" w:rsidR="001457DE" w:rsidRDefault="001457DE" w:rsidP="001457DE">
      <w:pPr>
        <w:pStyle w:val="ad"/>
      </w:pPr>
      <w:proofErr w:type="spellStart"/>
      <w:r w:rsidRPr="001457DE">
        <w:t>tone</w:t>
      </w:r>
      <w:proofErr w:type="spellEnd"/>
      <w:r w:rsidRPr="001457DE">
        <w:t>(пин, частота звука в герцах); // проигрывает звук заданной частоты</w:t>
      </w:r>
    </w:p>
    <w:p w14:paraId="2B04198B" w14:textId="0BBA171D" w:rsidR="001457DE" w:rsidRDefault="001457DE" w:rsidP="001457DE">
      <w:pPr>
        <w:pStyle w:val="ad"/>
      </w:pPr>
      <w:proofErr w:type="spellStart"/>
      <w:r w:rsidRPr="001457DE">
        <w:t>delay</w:t>
      </w:r>
      <w:proofErr w:type="spellEnd"/>
      <w:r w:rsidRPr="001457DE">
        <w:t xml:space="preserve">(длительность ноты в </w:t>
      </w:r>
      <w:proofErr w:type="spellStart"/>
      <w:r w:rsidRPr="001457DE">
        <w:t>милисекундах</w:t>
      </w:r>
      <w:proofErr w:type="spellEnd"/>
      <w:r w:rsidRPr="001457DE">
        <w:t>);</w:t>
      </w:r>
    </w:p>
    <w:p w14:paraId="0FC7CD55" w14:textId="7D1574CB" w:rsidR="004A298B" w:rsidRDefault="001457DE" w:rsidP="001457DE">
      <w:r w:rsidRPr="001457DE">
        <w:t xml:space="preserve">Для проигрывания мелодии нужно разместить на рабочей поверхности плату </w:t>
      </w:r>
      <w:proofErr w:type="spellStart"/>
      <w:r w:rsidRPr="001457DE">
        <w:t>Arduino</w:t>
      </w:r>
      <w:proofErr w:type="spellEnd"/>
      <w:r w:rsidRPr="001457DE">
        <w:t xml:space="preserve"> </w:t>
      </w:r>
      <w:proofErr w:type="spellStart"/>
      <w:r w:rsidRPr="001457DE">
        <w:t>Uno</w:t>
      </w:r>
      <w:proofErr w:type="spellEnd"/>
      <w:r w:rsidRPr="001457DE">
        <w:t xml:space="preserve"> R3, макетную плату, резистор и пьезоэлемент.</w:t>
      </w:r>
    </w:p>
    <w:p w14:paraId="7EA76A74" w14:textId="2E3A5521" w:rsidR="0089380B" w:rsidRDefault="0089380B" w:rsidP="0089380B">
      <w:pPr>
        <w:pStyle w:val="2"/>
      </w:pPr>
      <w:r w:rsidRPr="0089380B">
        <w:t xml:space="preserve">Вывод времени работы в </w:t>
      </w:r>
      <w:r w:rsidR="001B3B7D">
        <w:t xml:space="preserve">на </w:t>
      </w:r>
      <w:r w:rsidR="001B3B7D">
        <w:rPr>
          <w:lang w:val="en-US"/>
        </w:rPr>
        <w:t>LCD</w:t>
      </w:r>
      <w:r w:rsidR="001B3B7D" w:rsidRPr="001B3B7D">
        <w:t>-</w:t>
      </w:r>
      <w:r w:rsidR="00371361">
        <w:t>дисплей</w:t>
      </w:r>
    </w:p>
    <w:p w14:paraId="7F842A1C" w14:textId="4C99567B" w:rsidR="0089380B" w:rsidRDefault="0089380B" w:rsidP="0089380B">
      <w:pPr>
        <w:pStyle w:val="2"/>
        <w:numPr>
          <w:ilvl w:val="2"/>
          <w:numId w:val="6"/>
        </w:numPr>
      </w:pPr>
      <w:r w:rsidRPr="0089380B">
        <w:t xml:space="preserve">Разместить на рабочей поверхности плату </w:t>
      </w:r>
      <w:proofErr w:type="spellStart"/>
      <w:r w:rsidRPr="0089380B">
        <w:t>Arduino</w:t>
      </w:r>
      <w:proofErr w:type="spellEnd"/>
      <w:r w:rsidRPr="0089380B">
        <w:t xml:space="preserve"> </w:t>
      </w:r>
      <w:proofErr w:type="spellStart"/>
      <w:r w:rsidRPr="0089380B">
        <w:t>Uno</w:t>
      </w:r>
      <w:proofErr w:type="spellEnd"/>
      <w:r w:rsidRPr="0089380B">
        <w:t xml:space="preserve"> </w:t>
      </w:r>
      <w:r w:rsidR="001B3B7D">
        <w:t xml:space="preserve">и </w:t>
      </w:r>
      <w:r w:rsidR="001B3B7D">
        <w:rPr>
          <w:lang w:val="en-US"/>
        </w:rPr>
        <w:t>LCD</w:t>
      </w:r>
      <w:r w:rsidR="00E36F56" w:rsidRPr="00E36F56">
        <w:t>-</w:t>
      </w:r>
      <w:r w:rsidR="00E36F56">
        <w:t>монитор</w:t>
      </w:r>
      <w:r w:rsidR="00E67256">
        <w:t xml:space="preserve"> (</w:t>
      </w:r>
      <w:r w:rsidR="00E67256">
        <w:rPr>
          <w:lang w:val="en-US"/>
        </w:rPr>
        <w:t>I</w:t>
      </w:r>
      <w:r w:rsidR="00E67256" w:rsidRPr="00E67256">
        <w:t>2</w:t>
      </w:r>
      <w:r w:rsidR="00E67256">
        <w:rPr>
          <w:lang w:val="en-US"/>
        </w:rPr>
        <w:t>C</w:t>
      </w:r>
      <w:r w:rsidR="00E67256">
        <w:t>)</w:t>
      </w:r>
      <w:r w:rsidRPr="0089380B">
        <w:t xml:space="preserve">. Реализовать отображение времени, прошедшего с запуска, в формате </w:t>
      </w:r>
      <w:proofErr w:type="spellStart"/>
      <w:r w:rsidRPr="0089380B">
        <w:t>мм:сс</w:t>
      </w:r>
      <w:proofErr w:type="spellEnd"/>
      <w:r w:rsidR="00163955" w:rsidRPr="00163955">
        <w:t xml:space="preserve"> </w:t>
      </w:r>
      <w:r w:rsidR="00163955">
        <w:t>на мониторе</w:t>
      </w:r>
      <w:r w:rsidRPr="0089380B">
        <w:t>.</w:t>
      </w:r>
    </w:p>
    <w:p w14:paraId="383A85F0" w14:textId="0EE0B047" w:rsidR="008416DE" w:rsidRDefault="008416DE" w:rsidP="008416DE">
      <w:pPr>
        <w:pStyle w:val="2"/>
      </w:pPr>
      <w:r>
        <w:t xml:space="preserve">Вывод </w:t>
      </w:r>
      <w:r w:rsidR="007E4BAC">
        <w:t xml:space="preserve">пользовательских символов на </w:t>
      </w:r>
      <w:r w:rsidR="007E4BAC">
        <w:rPr>
          <w:lang w:val="en-US"/>
        </w:rPr>
        <w:t>LCD</w:t>
      </w:r>
      <w:r w:rsidR="007E4BAC" w:rsidRPr="007E4BAC">
        <w:t>-</w:t>
      </w:r>
      <w:r w:rsidR="00371361">
        <w:t>дисплей</w:t>
      </w:r>
    </w:p>
    <w:p w14:paraId="10DC0459" w14:textId="3E381853" w:rsidR="00712D84" w:rsidRPr="00227CFF" w:rsidRDefault="00371361" w:rsidP="00C8297D">
      <w:r>
        <w:rPr>
          <w:lang w:val="en-US"/>
        </w:rPr>
        <w:t>LCD</w:t>
      </w:r>
      <w:r>
        <w:t>-дисплей</w:t>
      </w:r>
      <w:r w:rsidRPr="00371361">
        <w:t xml:space="preserve"> </w:t>
      </w:r>
      <w:r>
        <w:t xml:space="preserve">обладает памятью и позволяет </w:t>
      </w:r>
      <w:r w:rsidR="00C966EC">
        <w:t xml:space="preserve">сохранять в своей памяти </w:t>
      </w:r>
      <w:r w:rsidR="00C8297D">
        <w:t>символы 5</w:t>
      </w:r>
      <w:r w:rsidR="00C8297D">
        <w:rPr>
          <w:lang w:val="en-US"/>
        </w:rPr>
        <w:t>x</w:t>
      </w:r>
      <w:r w:rsidR="00C8297D" w:rsidRPr="00C8297D">
        <w:t>8</w:t>
      </w:r>
      <w:r w:rsidR="00227CFF">
        <w:t xml:space="preserve"> пикселей.</w:t>
      </w:r>
    </w:p>
    <w:p w14:paraId="5961A54E" w14:textId="27BA0233" w:rsidR="00102B22" w:rsidRDefault="00227CFF" w:rsidP="00102B22">
      <w:pPr>
        <w:pStyle w:val="2"/>
        <w:numPr>
          <w:ilvl w:val="2"/>
          <w:numId w:val="6"/>
        </w:numPr>
      </w:pPr>
      <w:r>
        <w:t xml:space="preserve">Для определения собственного символа </w:t>
      </w:r>
      <w:r w:rsidR="00E955F0">
        <w:t>испол</w:t>
      </w:r>
      <w:r w:rsidR="00734FB0">
        <w:t>ьзуйте код</w:t>
      </w:r>
      <w:r w:rsidR="00102B22">
        <w:t xml:space="preserve"> </w:t>
      </w:r>
    </w:p>
    <w:p w14:paraId="5ACBE6DE" w14:textId="77777777" w:rsidR="00102B22" w:rsidRDefault="00102B22" w:rsidP="00102B22">
      <w:pPr>
        <w:pStyle w:val="ad"/>
      </w:pPr>
      <w:proofErr w:type="spellStart"/>
      <w:r>
        <w:t>byte</w:t>
      </w:r>
      <w:proofErr w:type="spellEnd"/>
      <w:r>
        <w:t xml:space="preserve"> </w:t>
      </w:r>
      <w:proofErr w:type="spellStart"/>
      <w:r>
        <w:t>love</w:t>
      </w:r>
      <w:proofErr w:type="spellEnd"/>
      <w:r>
        <w:t>[] = {</w:t>
      </w:r>
    </w:p>
    <w:p w14:paraId="5B64C91C" w14:textId="77777777" w:rsidR="00102B22" w:rsidRDefault="00102B22" w:rsidP="00102B22">
      <w:pPr>
        <w:pStyle w:val="ad"/>
      </w:pPr>
      <w:r>
        <w:t xml:space="preserve">    B00000,</w:t>
      </w:r>
    </w:p>
    <w:p w14:paraId="448417AE" w14:textId="77777777" w:rsidR="00102B22" w:rsidRDefault="00102B22" w:rsidP="00102B22">
      <w:pPr>
        <w:pStyle w:val="ad"/>
      </w:pPr>
      <w:r>
        <w:t xml:space="preserve">    B01010,</w:t>
      </w:r>
    </w:p>
    <w:p w14:paraId="1A8D4641" w14:textId="77777777" w:rsidR="00102B22" w:rsidRDefault="00102B22" w:rsidP="00102B22">
      <w:pPr>
        <w:pStyle w:val="ad"/>
      </w:pPr>
      <w:r>
        <w:t xml:space="preserve">    B10101,</w:t>
      </w:r>
    </w:p>
    <w:p w14:paraId="38CCEF80" w14:textId="77777777" w:rsidR="00102B22" w:rsidRDefault="00102B22" w:rsidP="00102B22">
      <w:pPr>
        <w:pStyle w:val="ad"/>
      </w:pPr>
      <w:r>
        <w:t xml:space="preserve">    B10001,</w:t>
      </w:r>
    </w:p>
    <w:p w14:paraId="290CCAB5" w14:textId="77777777" w:rsidR="00102B22" w:rsidRDefault="00102B22" w:rsidP="00102B22">
      <w:pPr>
        <w:pStyle w:val="ad"/>
      </w:pPr>
      <w:r>
        <w:t xml:space="preserve">    B10001,</w:t>
      </w:r>
    </w:p>
    <w:p w14:paraId="6AC946FC" w14:textId="77777777" w:rsidR="00102B22" w:rsidRDefault="00102B22" w:rsidP="00102B22">
      <w:pPr>
        <w:pStyle w:val="ad"/>
      </w:pPr>
      <w:r>
        <w:lastRenderedPageBreak/>
        <w:t xml:space="preserve">    B01010,</w:t>
      </w:r>
    </w:p>
    <w:p w14:paraId="46B52B75" w14:textId="77777777" w:rsidR="00102B22" w:rsidRDefault="00102B22" w:rsidP="00102B22">
      <w:pPr>
        <w:pStyle w:val="ad"/>
      </w:pPr>
      <w:r>
        <w:t xml:space="preserve">    B00100,</w:t>
      </w:r>
    </w:p>
    <w:p w14:paraId="2F50EF5D" w14:textId="77777777" w:rsidR="00102B22" w:rsidRDefault="00102B22" w:rsidP="00102B22">
      <w:pPr>
        <w:pStyle w:val="ad"/>
      </w:pPr>
      <w:r>
        <w:t xml:space="preserve">    B00000</w:t>
      </w:r>
    </w:p>
    <w:p w14:paraId="50AD9B7A" w14:textId="3D826A7C" w:rsidR="00102B22" w:rsidRDefault="00102B22" w:rsidP="00102B22">
      <w:pPr>
        <w:pStyle w:val="ad"/>
      </w:pPr>
      <w:r>
        <w:t xml:space="preserve">  };</w:t>
      </w:r>
    </w:p>
    <w:p w14:paraId="7144C7B2" w14:textId="231D461B" w:rsidR="00E955F0" w:rsidRPr="00E955F0" w:rsidRDefault="00E955F0" w:rsidP="00E955F0">
      <w:pPr>
        <w:pStyle w:val="ad"/>
      </w:pPr>
      <w:proofErr w:type="spellStart"/>
      <w:r w:rsidRPr="00E955F0">
        <w:t>lcd.createChar</w:t>
      </w:r>
      <w:proofErr w:type="spellEnd"/>
      <w:r w:rsidRPr="00E955F0">
        <w:t>(1, love);</w:t>
      </w:r>
      <w:r w:rsidRPr="00E955F0">
        <w:t xml:space="preserve"> //</w:t>
      </w:r>
      <w:r>
        <w:rPr>
          <w:lang w:val="ru-RU"/>
        </w:rPr>
        <w:t>сохранение</w:t>
      </w:r>
      <w:r w:rsidRPr="00E955F0">
        <w:t xml:space="preserve"> </w:t>
      </w:r>
      <w:r>
        <w:rPr>
          <w:lang w:val="ru-RU"/>
        </w:rPr>
        <w:t>символа</w:t>
      </w:r>
    </w:p>
    <w:p w14:paraId="53107BA3" w14:textId="17F3B373" w:rsidR="00E955F0" w:rsidRPr="00E955F0" w:rsidRDefault="00E955F0" w:rsidP="00E955F0">
      <w:pPr>
        <w:pStyle w:val="ad"/>
        <w:rPr>
          <w:lang w:val="ru-RU"/>
        </w:rPr>
      </w:pPr>
      <w:proofErr w:type="spellStart"/>
      <w:r w:rsidRPr="00E955F0">
        <w:t>lcd.write</w:t>
      </w:r>
      <w:proofErr w:type="spellEnd"/>
      <w:r w:rsidRPr="00E955F0">
        <w:t>(1);</w:t>
      </w:r>
      <w:r w:rsidRPr="00E955F0">
        <w:t xml:space="preserve"> </w:t>
      </w:r>
      <w:r>
        <w:rPr>
          <w:lang w:val="ru-RU"/>
        </w:rPr>
        <w:t>//вывод символа</w:t>
      </w:r>
    </w:p>
    <w:p w14:paraId="3E02B98C" w14:textId="0BCFE3FF" w:rsidR="00102B22" w:rsidRDefault="009900FE" w:rsidP="009900FE">
      <w:r>
        <w:t>Где 1 – закрашенный пиксель, 0 – не закрашенный</w:t>
      </w:r>
    </w:p>
    <w:p w14:paraId="2905683E" w14:textId="30465A7B" w:rsidR="009900FE" w:rsidRPr="00734FB0" w:rsidRDefault="00734FB0" w:rsidP="00734FB0">
      <w:pPr>
        <w:pStyle w:val="2"/>
        <w:numPr>
          <w:ilvl w:val="2"/>
          <w:numId w:val="6"/>
        </w:numPr>
      </w:pPr>
      <w:r>
        <w:t>Задайте еще два символа, которые будут обозначать голод и энергию</w:t>
      </w:r>
      <w:r w:rsidR="006342DE">
        <w:t xml:space="preserve">, </w:t>
      </w:r>
      <w:r w:rsidR="00CF7486">
        <w:t>например,</w:t>
      </w:r>
      <w:r w:rsidR="006342DE">
        <w:t xml:space="preserve"> как на изображении</w:t>
      </w:r>
    </w:p>
    <w:p w14:paraId="5A65EE5E" w14:textId="0994F971" w:rsidR="007E4BAC" w:rsidRDefault="00712D84" w:rsidP="00712D84">
      <w:r w:rsidRPr="00712D84">
        <w:drawing>
          <wp:inline distT="0" distB="0" distL="0" distR="0" wp14:anchorId="4B7899F8" wp14:editId="37F4C572">
            <wp:extent cx="1052827" cy="614149"/>
            <wp:effectExtent l="0" t="0" r="0" b="0"/>
            <wp:docPr id="1236079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798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4290" cy="61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8670" w14:textId="2BE90A78" w:rsidR="006342DE" w:rsidRDefault="00431C32" w:rsidP="006342DE">
      <w:pPr>
        <w:pStyle w:val="2"/>
      </w:pPr>
      <w:r>
        <w:t>Обработка нажатий на кнопку</w:t>
      </w:r>
    </w:p>
    <w:p w14:paraId="020DD43F" w14:textId="159E8572" w:rsidR="00431C32" w:rsidRDefault="00431C32" w:rsidP="00431C32">
      <w:pPr>
        <w:pStyle w:val="2"/>
        <w:numPr>
          <w:ilvl w:val="2"/>
          <w:numId w:val="6"/>
        </w:numPr>
      </w:pPr>
      <w:r>
        <w:t>Разработайте</w:t>
      </w:r>
      <w:r w:rsidR="00B50380">
        <w:t xml:space="preserve"> макет устройства, представляющего собой симулятор «тамагочи»</w:t>
      </w:r>
      <w:r w:rsidR="003A5096">
        <w:t>: у устройства должно быть 3 кнопки</w:t>
      </w:r>
      <w:r w:rsidR="00A874B1">
        <w:t xml:space="preserve">, при нажатии на которые изменяются параметры виртуального питомца: </w:t>
      </w:r>
      <w:r w:rsidR="00637050">
        <w:t>один из параметров увеличивается, два остальных уменьшаются.</w:t>
      </w:r>
    </w:p>
    <w:p w14:paraId="205BCCA5" w14:textId="428A1389" w:rsidR="00491E46" w:rsidRDefault="00491E46" w:rsidP="00431C32">
      <w:pPr>
        <w:pStyle w:val="2"/>
        <w:numPr>
          <w:ilvl w:val="2"/>
          <w:numId w:val="6"/>
        </w:numPr>
      </w:pPr>
      <w:r>
        <w:t xml:space="preserve">Для обработки нажатий на кнопки используйте </w:t>
      </w:r>
    </w:p>
    <w:p w14:paraId="412D9FF7" w14:textId="77777777" w:rsidR="006F0879" w:rsidRPr="00263401" w:rsidRDefault="006F0879" w:rsidP="00A74546">
      <w:pPr>
        <w:pStyle w:val="ad"/>
      </w:pPr>
      <w:r w:rsidRPr="00263401">
        <w:t>bool flag1 = false;</w:t>
      </w:r>
      <w:r w:rsidR="00A74546" w:rsidRPr="00A74546">
        <w:t xml:space="preserve"> </w:t>
      </w:r>
    </w:p>
    <w:p w14:paraId="4728A883" w14:textId="77777777" w:rsidR="006F0879" w:rsidRDefault="006F0879" w:rsidP="00A74546">
      <w:pPr>
        <w:pStyle w:val="ad"/>
      </w:pPr>
      <w:r>
        <w:t>void loop()</w:t>
      </w:r>
    </w:p>
    <w:p w14:paraId="1370198A" w14:textId="15FDDD8A" w:rsidR="006F0879" w:rsidRDefault="006F0879" w:rsidP="00A74546">
      <w:pPr>
        <w:pStyle w:val="ad"/>
      </w:pPr>
      <w:r>
        <w:t>{</w:t>
      </w:r>
    </w:p>
    <w:p w14:paraId="0B02FD74" w14:textId="1748E676" w:rsidR="00263401" w:rsidRDefault="00263401" w:rsidP="00263401">
      <w:pPr>
        <w:pStyle w:val="ad"/>
      </w:pPr>
      <w:r>
        <w:tab/>
      </w:r>
      <w:r w:rsidRPr="00A74546">
        <w:t>bool btnState1 = !</w:t>
      </w:r>
      <w:proofErr w:type="spellStart"/>
      <w:r w:rsidRPr="00A74546">
        <w:t>digitalRead</w:t>
      </w:r>
      <w:proofErr w:type="spellEnd"/>
      <w:r w:rsidRPr="00A74546">
        <w:t>(</w:t>
      </w:r>
      <w:r w:rsidR="00CF7486">
        <w:t>pin</w:t>
      </w:r>
      <w:r w:rsidRPr="00A74546">
        <w:t>);</w:t>
      </w:r>
    </w:p>
    <w:p w14:paraId="2B2E70D7" w14:textId="0F300CFE" w:rsidR="00A74546" w:rsidRPr="006F0879" w:rsidRDefault="006F0879" w:rsidP="00A74546">
      <w:pPr>
        <w:pStyle w:val="ad"/>
      </w:pPr>
      <w:r>
        <w:tab/>
      </w:r>
      <w:r w:rsidR="00A74546" w:rsidRPr="00A74546">
        <w:t>if</w:t>
      </w:r>
      <w:r w:rsidR="00A74546" w:rsidRPr="006F0879">
        <w:t xml:space="preserve"> (</w:t>
      </w:r>
      <w:r w:rsidR="00A74546" w:rsidRPr="00A74546">
        <w:t>btnState</w:t>
      </w:r>
      <w:r w:rsidR="00A74546" w:rsidRPr="006F0879">
        <w:t>1 &amp;&amp; !</w:t>
      </w:r>
      <w:r w:rsidR="00A74546" w:rsidRPr="00A74546">
        <w:t>flag</w:t>
      </w:r>
      <w:r w:rsidR="00A74546" w:rsidRPr="006F0879">
        <w:t>1) {</w:t>
      </w:r>
    </w:p>
    <w:p w14:paraId="2FABA95F" w14:textId="1D17AD9A" w:rsidR="00A74546" w:rsidRPr="006F0879" w:rsidRDefault="00A74546" w:rsidP="00A74546">
      <w:pPr>
        <w:pStyle w:val="ad"/>
        <w:rPr>
          <w:lang w:val="ru-RU"/>
        </w:rPr>
      </w:pPr>
      <w:r w:rsidRPr="006F0879">
        <w:t xml:space="preserve">    </w:t>
      </w:r>
      <w:r w:rsidR="006F0879">
        <w:tab/>
      </w:r>
      <w:r w:rsidRPr="00A74546">
        <w:t>flag</w:t>
      </w:r>
      <w:r w:rsidRPr="006F0879">
        <w:rPr>
          <w:lang w:val="ru-RU"/>
        </w:rPr>
        <w:t xml:space="preserve">1 = </w:t>
      </w:r>
      <w:r w:rsidRPr="00A74546">
        <w:t>true</w:t>
      </w:r>
      <w:r w:rsidRPr="006F0879">
        <w:rPr>
          <w:lang w:val="ru-RU"/>
        </w:rPr>
        <w:t>;</w:t>
      </w:r>
    </w:p>
    <w:p w14:paraId="678D5D01" w14:textId="306B9B71" w:rsidR="00A74546" w:rsidRPr="00A74546" w:rsidRDefault="00A74546" w:rsidP="00A74546">
      <w:pPr>
        <w:pStyle w:val="ad"/>
        <w:rPr>
          <w:lang w:val="ru-RU"/>
        </w:rPr>
      </w:pPr>
      <w:r w:rsidRPr="006F0879">
        <w:rPr>
          <w:lang w:val="ru-RU"/>
        </w:rPr>
        <w:t xml:space="preserve">    </w:t>
      </w:r>
      <w:r w:rsidR="006F0879">
        <w:tab/>
      </w:r>
      <w:r>
        <w:rPr>
          <w:lang w:val="ru-RU"/>
        </w:rPr>
        <w:t>//действия при нажатии</w:t>
      </w:r>
    </w:p>
    <w:p w14:paraId="3535D1BF" w14:textId="2B36F982" w:rsidR="00A74546" w:rsidRPr="006F0879" w:rsidRDefault="00A74546" w:rsidP="00A74546">
      <w:pPr>
        <w:pStyle w:val="ad"/>
        <w:rPr>
          <w:lang w:val="ru-RU"/>
        </w:rPr>
      </w:pPr>
      <w:r w:rsidRPr="006F0879">
        <w:rPr>
          <w:lang w:val="ru-RU"/>
        </w:rPr>
        <w:t xml:space="preserve">  </w:t>
      </w:r>
      <w:r w:rsidR="006F0879">
        <w:tab/>
      </w:r>
      <w:r w:rsidRPr="006F0879">
        <w:rPr>
          <w:lang w:val="ru-RU"/>
        </w:rPr>
        <w:t>}</w:t>
      </w:r>
    </w:p>
    <w:p w14:paraId="6CBC52D1" w14:textId="39D082A0" w:rsidR="00A74546" w:rsidRPr="006F0879" w:rsidRDefault="00A74546" w:rsidP="00A74546">
      <w:pPr>
        <w:pStyle w:val="ad"/>
      </w:pPr>
      <w:r w:rsidRPr="006F0879">
        <w:rPr>
          <w:lang w:val="ru-RU"/>
        </w:rPr>
        <w:t xml:space="preserve">  </w:t>
      </w:r>
      <w:r w:rsidR="006F0879">
        <w:tab/>
      </w:r>
      <w:r w:rsidRPr="00A74546">
        <w:t>if</w:t>
      </w:r>
      <w:r w:rsidRPr="006F0879">
        <w:rPr>
          <w:lang w:val="ru-RU"/>
        </w:rPr>
        <w:t xml:space="preserve"> (!</w:t>
      </w:r>
      <w:proofErr w:type="spellStart"/>
      <w:r w:rsidRPr="00A74546">
        <w:t>btnState</w:t>
      </w:r>
      <w:proofErr w:type="spellEnd"/>
      <w:r w:rsidRPr="006F0879">
        <w:rPr>
          <w:lang w:val="ru-RU"/>
        </w:rPr>
        <w:t xml:space="preserve">1 &amp;&amp; </w:t>
      </w:r>
      <w:r w:rsidRPr="00A74546">
        <w:t>flag</w:t>
      </w:r>
      <w:r w:rsidRPr="006F0879">
        <w:rPr>
          <w:lang w:val="ru-RU"/>
        </w:rPr>
        <w:t>1) {</w:t>
      </w:r>
    </w:p>
    <w:p w14:paraId="5AE0263A" w14:textId="61A7D7A5" w:rsidR="00A74546" w:rsidRDefault="00A74546" w:rsidP="00A74546">
      <w:pPr>
        <w:pStyle w:val="ad"/>
        <w:rPr>
          <w:lang w:val="ru-RU"/>
        </w:rPr>
      </w:pPr>
      <w:r w:rsidRPr="006F0879">
        <w:rPr>
          <w:lang w:val="ru-RU"/>
        </w:rPr>
        <w:t xml:space="preserve">   </w:t>
      </w:r>
      <w:r w:rsidR="006F0879">
        <w:tab/>
      </w:r>
      <w:r w:rsidR="006F0879">
        <w:tab/>
      </w:r>
      <w:r w:rsidRPr="00A74546">
        <w:t>flag</w:t>
      </w:r>
      <w:r w:rsidRPr="006F0879">
        <w:rPr>
          <w:lang w:val="ru-RU"/>
        </w:rPr>
        <w:t xml:space="preserve">1 = </w:t>
      </w:r>
      <w:r w:rsidRPr="00A74546">
        <w:t>false</w:t>
      </w:r>
      <w:r w:rsidRPr="006F0879">
        <w:rPr>
          <w:lang w:val="ru-RU"/>
        </w:rPr>
        <w:t>;</w:t>
      </w:r>
    </w:p>
    <w:p w14:paraId="0FC2123E" w14:textId="7F08BD76" w:rsidR="00A74546" w:rsidRPr="00A74546" w:rsidRDefault="00A74546" w:rsidP="00A74546">
      <w:pPr>
        <w:pStyle w:val="ad"/>
      </w:pPr>
      <w:r>
        <w:rPr>
          <w:lang w:val="ru-RU"/>
        </w:rPr>
        <w:tab/>
        <w:t xml:space="preserve"> </w:t>
      </w:r>
      <w:r w:rsidR="006F0879">
        <w:tab/>
      </w:r>
      <w:r>
        <w:rPr>
          <w:lang w:val="ru-RU"/>
        </w:rPr>
        <w:t>//действия при отпускании</w:t>
      </w:r>
      <w:r w:rsidRPr="00A74546">
        <w:t xml:space="preserve">  </w:t>
      </w:r>
    </w:p>
    <w:p w14:paraId="3E2AA2E5" w14:textId="416F3015" w:rsidR="00A74546" w:rsidRDefault="00A74546" w:rsidP="00A74546">
      <w:pPr>
        <w:pStyle w:val="ad"/>
      </w:pPr>
      <w:r w:rsidRPr="00A74546">
        <w:t xml:space="preserve">  </w:t>
      </w:r>
      <w:r w:rsidR="006F0879">
        <w:tab/>
      </w:r>
      <w:r w:rsidRPr="00A74546">
        <w:t>}</w:t>
      </w:r>
    </w:p>
    <w:p w14:paraId="18BB66CB" w14:textId="6863268D" w:rsidR="006F0879" w:rsidRDefault="006F0879" w:rsidP="00A74546">
      <w:pPr>
        <w:pStyle w:val="ad"/>
      </w:pPr>
      <w:r>
        <w:t>}</w:t>
      </w:r>
    </w:p>
    <w:p w14:paraId="1FC5D2CC" w14:textId="5F362742" w:rsidR="00866793" w:rsidRDefault="00866793" w:rsidP="00866793">
      <w:r>
        <w:t>Для кнопок используйте внешние или встроенные подтягивающие резисторы.</w:t>
      </w:r>
    </w:p>
    <w:p w14:paraId="6186FD23" w14:textId="168BFBCE" w:rsidR="0009775F" w:rsidRPr="00866793" w:rsidRDefault="0009775F" w:rsidP="00704566">
      <w:pPr>
        <w:pStyle w:val="2"/>
      </w:pPr>
      <w:r>
        <w:t xml:space="preserve">Если один из параметров </w:t>
      </w:r>
      <w:r w:rsidR="00704566">
        <w:t>«тамагочи»</w:t>
      </w:r>
      <w:r w:rsidR="00704566">
        <w:t xml:space="preserve"> опустится до 0 выведите сообщение «</w:t>
      </w:r>
      <w:r w:rsidR="00245117">
        <w:rPr>
          <w:lang w:val="en-US"/>
        </w:rPr>
        <w:t>Pet</w:t>
      </w:r>
      <w:r w:rsidR="00245117" w:rsidRPr="00245117">
        <w:t xml:space="preserve"> </w:t>
      </w:r>
      <w:r w:rsidR="00245117">
        <w:rPr>
          <w:lang w:val="en-US"/>
        </w:rPr>
        <w:t>died</w:t>
      </w:r>
      <w:r w:rsidR="00704566">
        <w:t>»</w:t>
      </w:r>
      <w:r w:rsidR="00245117">
        <w:t>, и прекратить обработку нажатий</w:t>
      </w:r>
      <w:r w:rsidR="00943985">
        <w:t xml:space="preserve">, пока пользователь не нажмет на кнопку </w:t>
      </w:r>
      <w:r w:rsidR="00015E68">
        <w:t>для перезапуска</w:t>
      </w:r>
      <w:r w:rsidR="009263D8">
        <w:t>.</w:t>
      </w:r>
    </w:p>
    <w:p w14:paraId="218B0DBB" w14:textId="6D8FF6FC" w:rsidR="00A36F65" w:rsidRDefault="00A36F65" w:rsidP="00A36F65">
      <w:pPr>
        <w:pStyle w:val="1"/>
      </w:pPr>
      <w:r>
        <w:t>Порядок выполнения работы</w:t>
      </w:r>
    </w:p>
    <w:p w14:paraId="5925C840" w14:textId="6BA95698" w:rsidR="00AD07EB" w:rsidRPr="00AD07EB" w:rsidRDefault="00AD07EB" w:rsidP="00AD07EB">
      <w:pPr>
        <w:pStyle w:val="2"/>
        <w:rPr>
          <w:b/>
          <w:bCs/>
        </w:rPr>
      </w:pPr>
      <w:r w:rsidRPr="00AD07EB">
        <w:t>Перейти</w:t>
      </w:r>
      <w:r w:rsidR="006F2FDA">
        <w:t xml:space="preserve"> по ссылке </w:t>
      </w:r>
      <w:r w:rsidR="006F2FDA" w:rsidRPr="006F2FDA">
        <w:t>https://www.tinkercad.com/joinclass/UQISF7XR5</w:t>
      </w:r>
      <w:r w:rsidRPr="00AD07EB">
        <w:t>, авторизоваться</w:t>
      </w:r>
      <w:r w:rsidR="006F2FDA">
        <w:t xml:space="preserve"> при помощи псевдонима </w:t>
      </w:r>
      <w:proofErr w:type="spellStart"/>
      <w:r w:rsidR="006F2FDA">
        <w:rPr>
          <w:lang w:val="en-US"/>
        </w:rPr>
        <w:t>ispp</w:t>
      </w:r>
      <w:r w:rsidR="00A73DC1">
        <w:rPr>
          <w:lang w:val="en-US"/>
        </w:rPr>
        <w:t>GGNN</w:t>
      </w:r>
      <w:proofErr w:type="spellEnd"/>
      <w:r w:rsidR="00A73DC1">
        <w:t xml:space="preserve">, где </w:t>
      </w:r>
      <w:r w:rsidR="00A73DC1">
        <w:rPr>
          <w:lang w:val="en-US"/>
        </w:rPr>
        <w:t>GG</w:t>
      </w:r>
      <w:r w:rsidR="00A73DC1" w:rsidRPr="00A73DC1">
        <w:t xml:space="preserve"> </w:t>
      </w:r>
      <w:r w:rsidR="00A73DC1">
        <w:t>–</w:t>
      </w:r>
      <w:r w:rsidR="00A73DC1" w:rsidRPr="00A73DC1">
        <w:t xml:space="preserve"> </w:t>
      </w:r>
      <w:r w:rsidR="00A73DC1">
        <w:t xml:space="preserve">номер группы, </w:t>
      </w:r>
      <w:r w:rsidR="00A73DC1">
        <w:rPr>
          <w:lang w:val="en-US"/>
        </w:rPr>
        <w:t>NN</w:t>
      </w:r>
      <w:r w:rsidR="00A73DC1" w:rsidRPr="00A73DC1">
        <w:t xml:space="preserve"> </w:t>
      </w:r>
      <w:r w:rsidR="00A73DC1">
        <w:t>–</w:t>
      </w:r>
      <w:r w:rsidR="00A73DC1" w:rsidRPr="00A73DC1">
        <w:t xml:space="preserve"> </w:t>
      </w:r>
      <w:r w:rsidR="00A73DC1">
        <w:t xml:space="preserve">номер </w:t>
      </w:r>
      <w:r w:rsidR="00E729A3">
        <w:t>компьютера</w:t>
      </w:r>
      <w:r w:rsidR="006F2FDA">
        <w:t>.</w:t>
      </w:r>
    </w:p>
    <w:p w14:paraId="5F42E4BA" w14:textId="77777777" w:rsidR="00AD07EB" w:rsidRPr="00AD07EB" w:rsidRDefault="00AD07EB" w:rsidP="00AD07EB">
      <w:pPr>
        <w:pStyle w:val="2"/>
        <w:rPr>
          <w:b/>
          <w:bCs/>
        </w:rPr>
      </w:pPr>
      <w:r w:rsidRPr="00AD07EB">
        <w:t xml:space="preserve">Выполнить задания из п.5. </w:t>
      </w:r>
    </w:p>
    <w:p w14:paraId="1CEA9DC4" w14:textId="66A4E71B" w:rsidR="00AD07EB" w:rsidRPr="00AD07EB" w:rsidRDefault="00AD07EB" w:rsidP="00AD07EB">
      <w:pPr>
        <w:pStyle w:val="2"/>
        <w:rPr>
          <w:b/>
          <w:bCs/>
        </w:rPr>
      </w:pPr>
      <w:r w:rsidRPr="00AD07EB">
        <w:t xml:space="preserve">Ответить на контрольные вопросы. </w:t>
      </w:r>
    </w:p>
    <w:p w14:paraId="4FB00525" w14:textId="5424A569" w:rsidR="00A36F65" w:rsidRDefault="00A36F65" w:rsidP="00A36F65">
      <w:pPr>
        <w:pStyle w:val="1"/>
      </w:pPr>
      <w:r>
        <w:lastRenderedPageBreak/>
        <w:t>Содержание отчета</w:t>
      </w:r>
    </w:p>
    <w:p w14:paraId="2EC23023" w14:textId="0D982189" w:rsidR="00A36F65" w:rsidRDefault="00A36F65" w:rsidP="00A36F65">
      <w:pPr>
        <w:pStyle w:val="2"/>
      </w:pPr>
      <w:r>
        <w:t>Титульный лист</w:t>
      </w:r>
    </w:p>
    <w:p w14:paraId="6ABD846E" w14:textId="2C1B35D3" w:rsidR="00A36F65" w:rsidRDefault="00A36F65" w:rsidP="00A36F65">
      <w:pPr>
        <w:pStyle w:val="2"/>
      </w:pPr>
      <w:r>
        <w:t>Цель работы</w:t>
      </w:r>
    </w:p>
    <w:p w14:paraId="038E6860" w14:textId="0ACB2E57" w:rsidR="00A36F65" w:rsidRDefault="00A36F65" w:rsidP="00A36F65">
      <w:pPr>
        <w:pStyle w:val="2"/>
      </w:pPr>
      <w:r>
        <w:t>Ответы на контрольные вопросы</w:t>
      </w:r>
    </w:p>
    <w:p w14:paraId="0946DA62" w14:textId="5FC2F748" w:rsidR="00A36F65" w:rsidRDefault="00A36F65" w:rsidP="00A36F65">
      <w:pPr>
        <w:pStyle w:val="2"/>
      </w:pPr>
      <w:r>
        <w:t>Вывод</w:t>
      </w:r>
    </w:p>
    <w:p w14:paraId="7E349B38" w14:textId="16E24FDF" w:rsidR="00A36F65" w:rsidRDefault="00A36F65" w:rsidP="00A36F65">
      <w:pPr>
        <w:pStyle w:val="1"/>
      </w:pPr>
      <w:r>
        <w:t>Контрольные вопросы</w:t>
      </w:r>
    </w:p>
    <w:p w14:paraId="53BA4145" w14:textId="77777777" w:rsidR="004701BF" w:rsidRDefault="004701BF" w:rsidP="004701BF">
      <w:pPr>
        <w:pStyle w:val="2"/>
      </w:pPr>
      <w:r w:rsidRPr="004701BF">
        <w:t xml:space="preserve">Для чего предназначены и когда вызываются функции </w:t>
      </w:r>
      <w:proofErr w:type="spellStart"/>
      <w:r w:rsidRPr="004701BF">
        <w:t>setup</w:t>
      </w:r>
      <w:proofErr w:type="spellEnd"/>
      <w:r w:rsidRPr="004701BF">
        <w:t xml:space="preserve">() и </w:t>
      </w:r>
      <w:proofErr w:type="spellStart"/>
      <w:r w:rsidRPr="004701BF">
        <w:t>loop</w:t>
      </w:r>
      <w:proofErr w:type="spellEnd"/>
      <w:r w:rsidRPr="004701BF">
        <w:t xml:space="preserve">()? </w:t>
      </w:r>
    </w:p>
    <w:p w14:paraId="1EE97461" w14:textId="77777777" w:rsidR="004701BF" w:rsidRDefault="004701BF" w:rsidP="004701BF">
      <w:pPr>
        <w:pStyle w:val="2"/>
      </w:pPr>
      <w:r w:rsidRPr="004701BF">
        <w:t xml:space="preserve">Для чего используется функция </w:t>
      </w:r>
      <w:proofErr w:type="spellStart"/>
      <w:r w:rsidRPr="004701BF">
        <w:t>pinMode</w:t>
      </w:r>
      <w:proofErr w:type="spellEnd"/>
      <w:r w:rsidRPr="004701BF">
        <w:t xml:space="preserve">(...), какие параметры она принимает? </w:t>
      </w:r>
    </w:p>
    <w:p w14:paraId="32654050" w14:textId="77777777" w:rsidR="004701BF" w:rsidRDefault="004701BF" w:rsidP="004701BF">
      <w:pPr>
        <w:pStyle w:val="2"/>
      </w:pPr>
      <w:r w:rsidRPr="004701BF">
        <w:t xml:space="preserve">Для чего используется функция </w:t>
      </w:r>
      <w:proofErr w:type="spellStart"/>
      <w:r w:rsidRPr="004701BF">
        <w:t>digitalWrite</w:t>
      </w:r>
      <w:proofErr w:type="spellEnd"/>
      <w:r w:rsidRPr="004701BF">
        <w:t xml:space="preserve">(...), какие параметры она принимает? </w:t>
      </w:r>
    </w:p>
    <w:p w14:paraId="51C92975" w14:textId="77777777" w:rsidR="004701BF" w:rsidRDefault="004701BF" w:rsidP="004701BF">
      <w:pPr>
        <w:pStyle w:val="2"/>
      </w:pPr>
      <w:r w:rsidRPr="004701BF">
        <w:t xml:space="preserve">Какие функции используются для реализации программной задержки, какие параметры принимают эти функции? </w:t>
      </w:r>
    </w:p>
    <w:p w14:paraId="78071A72" w14:textId="77777777" w:rsidR="004701BF" w:rsidRDefault="004701BF" w:rsidP="004701BF">
      <w:pPr>
        <w:pStyle w:val="2"/>
      </w:pPr>
      <w:r w:rsidRPr="004701BF">
        <w:t xml:space="preserve">Что такое «скетч»? </w:t>
      </w:r>
    </w:p>
    <w:p w14:paraId="2FFFADF6" w14:textId="47B7FA38" w:rsidR="00EE187F" w:rsidRDefault="004701BF" w:rsidP="004701BF">
      <w:pPr>
        <w:pStyle w:val="2"/>
      </w:pPr>
      <w:r w:rsidRPr="004701BF">
        <w:t>Как подключить библиотеки к скетчу?</w:t>
      </w:r>
    </w:p>
    <w:sectPr w:rsidR="00EE187F" w:rsidSect="00FE5EF7">
      <w:headerReference w:type="firs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E5CD1" w14:textId="77777777" w:rsidR="001E5DCD" w:rsidRDefault="001E5DCD" w:rsidP="00FE5EF7">
      <w:r>
        <w:separator/>
      </w:r>
    </w:p>
  </w:endnote>
  <w:endnote w:type="continuationSeparator" w:id="0">
    <w:p w14:paraId="34BECCB5" w14:textId="77777777" w:rsidR="001E5DCD" w:rsidRDefault="001E5DCD" w:rsidP="00FE5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445F3" w14:textId="77777777" w:rsidR="001E5DCD" w:rsidRDefault="001E5DCD" w:rsidP="00FE5EF7">
      <w:r>
        <w:separator/>
      </w:r>
    </w:p>
  </w:footnote>
  <w:footnote w:type="continuationSeparator" w:id="0">
    <w:p w14:paraId="799456DF" w14:textId="77777777" w:rsidR="001E5DCD" w:rsidRDefault="001E5DCD" w:rsidP="00FE5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BCD0F" w14:textId="2E5B36FA" w:rsidR="00FE5EF7" w:rsidRDefault="00FE5EF7" w:rsidP="00FE5EF7">
    <w:pPr>
      <w:pStyle w:val="af"/>
      <w:jc w:val="right"/>
    </w:pPr>
    <w:r>
      <w:t>Составил</w:t>
    </w:r>
    <w:r w:rsidRPr="00251CA9">
      <w:t>:</w:t>
    </w:r>
    <w:r>
      <w:t xml:space="preserve"> </w:t>
    </w:r>
    <w:proofErr w:type="spellStart"/>
    <w:r>
      <w:t>Маломан</w:t>
    </w:r>
    <w:proofErr w:type="spellEnd"/>
    <w:r>
      <w:t xml:space="preserve"> Ю.С.</w:t>
    </w:r>
    <w:r w:rsidR="00251CA9">
      <w:t>, Садовский Р.В.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E7E00AE2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E7E00AE2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65"/>
    <w:rsid w:val="0000020B"/>
    <w:rsid w:val="00015E68"/>
    <w:rsid w:val="000429C6"/>
    <w:rsid w:val="00066EF0"/>
    <w:rsid w:val="00070568"/>
    <w:rsid w:val="00081941"/>
    <w:rsid w:val="0008619C"/>
    <w:rsid w:val="0009775F"/>
    <w:rsid w:val="000B3F9F"/>
    <w:rsid w:val="00102B22"/>
    <w:rsid w:val="00112B63"/>
    <w:rsid w:val="001426C6"/>
    <w:rsid w:val="001457DE"/>
    <w:rsid w:val="001476C1"/>
    <w:rsid w:val="001534C5"/>
    <w:rsid w:val="00163955"/>
    <w:rsid w:val="0018259A"/>
    <w:rsid w:val="001974B9"/>
    <w:rsid w:val="001A11DD"/>
    <w:rsid w:val="001A6198"/>
    <w:rsid w:val="001B0C71"/>
    <w:rsid w:val="001B3154"/>
    <w:rsid w:val="001B3B7D"/>
    <w:rsid w:val="001D033F"/>
    <w:rsid w:val="001D762C"/>
    <w:rsid w:val="001E32F3"/>
    <w:rsid w:val="001E5DCD"/>
    <w:rsid w:val="00222789"/>
    <w:rsid w:val="00227CFF"/>
    <w:rsid w:val="00241FC5"/>
    <w:rsid w:val="00245117"/>
    <w:rsid w:val="00247596"/>
    <w:rsid w:val="00251CA9"/>
    <w:rsid w:val="00263401"/>
    <w:rsid w:val="00271E47"/>
    <w:rsid w:val="002765B3"/>
    <w:rsid w:val="002812A7"/>
    <w:rsid w:val="002A55DA"/>
    <w:rsid w:val="002B295F"/>
    <w:rsid w:val="002C06B4"/>
    <w:rsid w:val="002C51BB"/>
    <w:rsid w:val="002F2638"/>
    <w:rsid w:val="003216F9"/>
    <w:rsid w:val="00355F66"/>
    <w:rsid w:val="00357926"/>
    <w:rsid w:val="00371361"/>
    <w:rsid w:val="00376817"/>
    <w:rsid w:val="003A5096"/>
    <w:rsid w:val="003B13D3"/>
    <w:rsid w:val="003D7274"/>
    <w:rsid w:val="003E2962"/>
    <w:rsid w:val="00402D5D"/>
    <w:rsid w:val="00431C32"/>
    <w:rsid w:val="00450B1F"/>
    <w:rsid w:val="004540E1"/>
    <w:rsid w:val="004570BA"/>
    <w:rsid w:val="00461DA8"/>
    <w:rsid w:val="004701BF"/>
    <w:rsid w:val="004712EB"/>
    <w:rsid w:val="0047715F"/>
    <w:rsid w:val="004879B6"/>
    <w:rsid w:val="00487AED"/>
    <w:rsid w:val="00491E46"/>
    <w:rsid w:val="00497A3D"/>
    <w:rsid w:val="004A298B"/>
    <w:rsid w:val="004A368A"/>
    <w:rsid w:val="004A3B74"/>
    <w:rsid w:val="004B72E8"/>
    <w:rsid w:val="004D3B40"/>
    <w:rsid w:val="004E4842"/>
    <w:rsid w:val="005106F2"/>
    <w:rsid w:val="005155D3"/>
    <w:rsid w:val="00561347"/>
    <w:rsid w:val="00561558"/>
    <w:rsid w:val="00567398"/>
    <w:rsid w:val="00574105"/>
    <w:rsid w:val="00582894"/>
    <w:rsid w:val="00586DBF"/>
    <w:rsid w:val="005F4386"/>
    <w:rsid w:val="00630DF3"/>
    <w:rsid w:val="006342DE"/>
    <w:rsid w:val="00637050"/>
    <w:rsid w:val="006601DD"/>
    <w:rsid w:val="00682881"/>
    <w:rsid w:val="00693BA2"/>
    <w:rsid w:val="0069439E"/>
    <w:rsid w:val="006A1826"/>
    <w:rsid w:val="006A72CB"/>
    <w:rsid w:val="006B6238"/>
    <w:rsid w:val="006D4AA6"/>
    <w:rsid w:val="006E2B52"/>
    <w:rsid w:val="006F0879"/>
    <w:rsid w:val="006F2133"/>
    <w:rsid w:val="006F2FDA"/>
    <w:rsid w:val="006F64A1"/>
    <w:rsid w:val="00704566"/>
    <w:rsid w:val="00712D84"/>
    <w:rsid w:val="00734FB0"/>
    <w:rsid w:val="0079148D"/>
    <w:rsid w:val="007A683C"/>
    <w:rsid w:val="007B3E7A"/>
    <w:rsid w:val="007E4BAC"/>
    <w:rsid w:val="00814C20"/>
    <w:rsid w:val="00820C57"/>
    <w:rsid w:val="008416DE"/>
    <w:rsid w:val="0086105C"/>
    <w:rsid w:val="008626FB"/>
    <w:rsid w:val="00866793"/>
    <w:rsid w:val="00874F75"/>
    <w:rsid w:val="008823E4"/>
    <w:rsid w:val="0089380B"/>
    <w:rsid w:val="008A460C"/>
    <w:rsid w:val="008B26A7"/>
    <w:rsid w:val="008B4F50"/>
    <w:rsid w:val="008E333F"/>
    <w:rsid w:val="008F5493"/>
    <w:rsid w:val="009165CB"/>
    <w:rsid w:val="00925158"/>
    <w:rsid w:val="009263D8"/>
    <w:rsid w:val="00934CEA"/>
    <w:rsid w:val="00943376"/>
    <w:rsid w:val="00943985"/>
    <w:rsid w:val="0095406D"/>
    <w:rsid w:val="009547EE"/>
    <w:rsid w:val="00976E9C"/>
    <w:rsid w:val="0098596B"/>
    <w:rsid w:val="009900FE"/>
    <w:rsid w:val="009A0D76"/>
    <w:rsid w:val="009A4EA9"/>
    <w:rsid w:val="009B7649"/>
    <w:rsid w:val="009C705F"/>
    <w:rsid w:val="00A05AE4"/>
    <w:rsid w:val="00A154EC"/>
    <w:rsid w:val="00A36F65"/>
    <w:rsid w:val="00A43807"/>
    <w:rsid w:val="00A45DA9"/>
    <w:rsid w:val="00A73DC1"/>
    <w:rsid w:val="00A74546"/>
    <w:rsid w:val="00A7632F"/>
    <w:rsid w:val="00A874B1"/>
    <w:rsid w:val="00A94C28"/>
    <w:rsid w:val="00AA5AC9"/>
    <w:rsid w:val="00AB6B93"/>
    <w:rsid w:val="00AD07EB"/>
    <w:rsid w:val="00B01EC6"/>
    <w:rsid w:val="00B41D50"/>
    <w:rsid w:val="00B47D4A"/>
    <w:rsid w:val="00B50380"/>
    <w:rsid w:val="00B526C4"/>
    <w:rsid w:val="00B61DDA"/>
    <w:rsid w:val="00B85893"/>
    <w:rsid w:val="00BA2A4B"/>
    <w:rsid w:val="00BD5E55"/>
    <w:rsid w:val="00BE4C04"/>
    <w:rsid w:val="00BF5D53"/>
    <w:rsid w:val="00C11A1D"/>
    <w:rsid w:val="00C20C6D"/>
    <w:rsid w:val="00C413C9"/>
    <w:rsid w:val="00C42A4A"/>
    <w:rsid w:val="00C45D26"/>
    <w:rsid w:val="00C73AC8"/>
    <w:rsid w:val="00C74890"/>
    <w:rsid w:val="00C8297D"/>
    <w:rsid w:val="00C846F1"/>
    <w:rsid w:val="00C966EC"/>
    <w:rsid w:val="00CA3594"/>
    <w:rsid w:val="00CB1A1D"/>
    <w:rsid w:val="00CF0E87"/>
    <w:rsid w:val="00CF7486"/>
    <w:rsid w:val="00D3597B"/>
    <w:rsid w:val="00D35DB6"/>
    <w:rsid w:val="00D6338A"/>
    <w:rsid w:val="00D66C75"/>
    <w:rsid w:val="00D744B0"/>
    <w:rsid w:val="00D92673"/>
    <w:rsid w:val="00D9519A"/>
    <w:rsid w:val="00DD03C5"/>
    <w:rsid w:val="00DE218B"/>
    <w:rsid w:val="00E01507"/>
    <w:rsid w:val="00E12022"/>
    <w:rsid w:val="00E125CB"/>
    <w:rsid w:val="00E36F56"/>
    <w:rsid w:val="00E63907"/>
    <w:rsid w:val="00E65989"/>
    <w:rsid w:val="00E67256"/>
    <w:rsid w:val="00E729A3"/>
    <w:rsid w:val="00E73EDC"/>
    <w:rsid w:val="00E83AAC"/>
    <w:rsid w:val="00E94ED0"/>
    <w:rsid w:val="00E955F0"/>
    <w:rsid w:val="00EB677B"/>
    <w:rsid w:val="00EE187F"/>
    <w:rsid w:val="00F31B84"/>
    <w:rsid w:val="00F44FA9"/>
    <w:rsid w:val="00F52596"/>
    <w:rsid w:val="00F5290C"/>
    <w:rsid w:val="00F82A14"/>
    <w:rsid w:val="00F86EF9"/>
    <w:rsid w:val="00FC7A0E"/>
    <w:rsid w:val="00FE5EF7"/>
    <w:rsid w:val="00FF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4EFEF2"/>
  <w15:chartTrackingRefBased/>
  <w15:docId w15:val="{628EC650-FF0E-4F00-91B0-87B1D7AE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23E4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C413C9"/>
    <w:pPr>
      <w:pageBreakBefore/>
      <w:widowControl w:val="0"/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C413C9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header"/>
    <w:basedOn w:val="a0"/>
    <w:link w:val="af0"/>
    <w:uiPriority w:val="99"/>
    <w:unhideWhenUsed/>
    <w:rsid w:val="00FE5EF7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FE5EF7"/>
  </w:style>
  <w:style w:type="paragraph" w:styleId="af1">
    <w:name w:val="footer"/>
    <w:basedOn w:val="a0"/>
    <w:link w:val="af2"/>
    <w:uiPriority w:val="99"/>
    <w:unhideWhenUsed/>
    <w:rsid w:val="00FE5EF7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FE5EF7"/>
  </w:style>
  <w:style w:type="paragraph" w:styleId="af3">
    <w:name w:val="No Spacing"/>
    <w:uiPriority w:val="1"/>
    <w:qFormat/>
    <w:rsid w:val="00FF2062"/>
    <w:pPr>
      <w:spacing w:after="0" w:line="240" w:lineRule="auto"/>
      <w:ind w:firstLine="567"/>
      <w:jc w:val="both"/>
    </w:pPr>
  </w:style>
  <w:style w:type="character" w:styleId="af4">
    <w:name w:val="Hyperlink"/>
    <w:basedOn w:val="a1"/>
    <w:uiPriority w:val="99"/>
    <w:unhideWhenUsed/>
    <w:rsid w:val="002B295F"/>
    <w:rPr>
      <w:color w:val="467886" w:themeColor="hyperlink"/>
      <w:u w:val="single"/>
    </w:rPr>
  </w:style>
  <w:style w:type="character" w:styleId="af5">
    <w:name w:val="Unresolved Mention"/>
    <w:basedOn w:val="a1"/>
    <w:uiPriority w:val="99"/>
    <w:semiHidden/>
    <w:unhideWhenUsed/>
    <w:rsid w:val="002B2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6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354</TotalTime>
  <Pages>3</Pages>
  <Words>448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168</cp:revision>
  <cp:lastPrinted>2025-02-09T15:57:00Z</cp:lastPrinted>
  <dcterms:created xsi:type="dcterms:W3CDTF">2025-01-23T13:37:00Z</dcterms:created>
  <dcterms:modified xsi:type="dcterms:W3CDTF">2025-03-04T17:01:00Z</dcterms:modified>
</cp:coreProperties>
</file>