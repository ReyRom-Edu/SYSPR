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F23147" w14:textId="77777777" w:rsidR="00107022" w:rsidRDefault="00A36F65" w:rsidP="00107022">
      <w:pPr>
        <w:pStyle w:val="10"/>
      </w:pPr>
      <w:r w:rsidRPr="00C413C9">
        <w:t>Лабораторная</w:t>
      </w:r>
      <w:r>
        <w:t xml:space="preserve"> работа №</w:t>
      </w:r>
      <w:r w:rsidR="00483A80">
        <w:t>2</w:t>
      </w:r>
      <w:r w:rsidR="00FC7FA4">
        <w:t>7</w:t>
      </w:r>
      <w:r>
        <w:br/>
      </w:r>
      <w:r w:rsidR="00107022" w:rsidRPr="00107022">
        <w:t>Разработка многопоточных приложений</w:t>
      </w:r>
    </w:p>
    <w:p w14:paraId="1026D853" w14:textId="22291408" w:rsidR="00A36F65" w:rsidRDefault="00A36F65" w:rsidP="00107022">
      <w:pPr>
        <w:pStyle w:val="1"/>
      </w:pPr>
      <w:r>
        <w:t>Цель работы</w:t>
      </w:r>
    </w:p>
    <w:p w14:paraId="709B4856" w14:textId="743E3EDA" w:rsidR="00647CC3" w:rsidRPr="00647CC3" w:rsidRDefault="00CA320B" w:rsidP="00647CC3">
      <w:pPr>
        <w:pStyle w:val="2"/>
        <w:ind w:left="-141"/>
      </w:pPr>
      <w:r>
        <w:t>Изучить процесс разработки многопоточных</w:t>
      </w:r>
      <w:r w:rsidR="005F7679">
        <w:t xml:space="preserve"> </w:t>
      </w:r>
      <w:r w:rsidR="00D15B2F">
        <w:t>приложени</w:t>
      </w:r>
      <w:r>
        <w:t>й</w:t>
      </w:r>
      <w:r w:rsidR="00647CC3" w:rsidRPr="00647CC3">
        <w:t xml:space="preserve"> на C#; </w:t>
      </w:r>
    </w:p>
    <w:p w14:paraId="641B9FE9" w14:textId="0D746BEC" w:rsidR="00A36F65" w:rsidRDefault="00A36F65" w:rsidP="001A189A">
      <w:pPr>
        <w:pStyle w:val="1"/>
      </w:pPr>
      <w:r>
        <w:t>Литература</w:t>
      </w:r>
    </w:p>
    <w:p w14:paraId="47107353" w14:textId="5A5BE1ED" w:rsidR="00A36F65" w:rsidRDefault="00CA701D" w:rsidP="0000051A">
      <w:pPr>
        <w:pStyle w:val="2"/>
      </w:pPr>
      <w:proofErr w:type="spellStart"/>
      <w:r w:rsidRPr="00CA701D">
        <w:t>Фленов</w:t>
      </w:r>
      <w:proofErr w:type="spellEnd"/>
      <w:r w:rsidRPr="00CA701D">
        <w:t xml:space="preserve">, М. Е. Библия C#. 4 </w:t>
      </w:r>
      <w:proofErr w:type="spellStart"/>
      <w:r w:rsidRPr="00CA701D">
        <w:t>изд</w:t>
      </w:r>
      <w:proofErr w:type="spellEnd"/>
      <w:r w:rsidRPr="00CA701D">
        <w:t xml:space="preserve"> / М. Е. </w:t>
      </w:r>
      <w:proofErr w:type="spellStart"/>
      <w:r w:rsidRPr="00CA701D">
        <w:t>Фленов</w:t>
      </w:r>
      <w:proofErr w:type="spellEnd"/>
      <w:r w:rsidRPr="00CA701D">
        <w:t xml:space="preserve">. – Санкт-Петербург: </w:t>
      </w:r>
      <w:proofErr w:type="spellStart"/>
      <w:r w:rsidRPr="00CA701D">
        <w:t>БХВПетербург</w:t>
      </w:r>
      <w:proofErr w:type="spellEnd"/>
      <w:r w:rsidRPr="00CA701D">
        <w:t>, 2019. – 512 с. – URL: https://ibooks.ru/bookshelf/366634/reading. – Режим доступа: только для зарегистрированных пользователей. – Текст : электронный. – гл.</w:t>
      </w:r>
      <w:r w:rsidR="00F84549" w:rsidRPr="00F84549">
        <w:t>1</w:t>
      </w:r>
      <w:r w:rsidR="003A76D6">
        <w:t>5</w:t>
      </w:r>
      <w:r w:rsidR="00A36F65">
        <w:t>.</w:t>
      </w:r>
    </w:p>
    <w:p w14:paraId="5D251B08" w14:textId="36D06532" w:rsidR="00A36F65" w:rsidRDefault="00A36F65" w:rsidP="00A36F65">
      <w:pPr>
        <w:pStyle w:val="1"/>
      </w:pPr>
      <w:r>
        <w:t>Подготовка к работе</w:t>
      </w:r>
    </w:p>
    <w:p w14:paraId="738AE09D" w14:textId="6DA673CF" w:rsidR="00A36F65" w:rsidRDefault="00A36F65" w:rsidP="0000051A">
      <w:pPr>
        <w:pStyle w:val="2"/>
      </w:pPr>
      <w:r>
        <w:t>Повторить теоретический материал (см. п.2).</w:t>
      </w:r>
    </w:p>
    <w:p w14:paraId="31D7D7A7" w14:textId="025FCFF9" w:rsidR="00A36F65" w:rsidRDefault="00A36F65" w:rsidP="0000051A">
      <w:pPr>
        <w:pStyle w:val="2"/>
      </w:pPr>
      <w:r>
        <w:t>Изучить описание лабораторной работы.</w:t>
      </w:r>
    </w:p>
    <w:p w14:paraId="4078FBCF" w14:textId="5C60D987" w:rsidR="00A36F65" w:rsidRDefault="00A36F65" w:rsidP="00A36F65">
      <w:pPr>
        <w:pStyle w:val="1"/>
      </w:pPr>
      <w:r>
        <w:t>Основное оборудование</w:t>
      </w:r>
    </w:p>
    <w:p w14:paraId="7C60FB61" w14:textId="7D09E061" w:rsidR="00A36F65" w:rsidRDefault="00A36F65" w:rsidP="0000051A">
      <w:pPr>
        <w:pStyle w:val="2"/>
      </w:pPr>
      <w:r>
        <w:t>Персональный компьютер.</w:t>
      </w:r>
    </w:p>
    <w:p w14:paraId="2F98A782" w14:textId="081E47BA" w:rsidR="00A36F65" w:rsidRDefault="00A36F65" w:rsidP="00A36F65">
      <w:pPr>
        <w:pStyle w:val="1"/>
      </w:pPr>
      <w:r>
        <w:t>Задание</w:t>
      </w:r>
    </w:p>
    <w:p w14:paraId="70E8E8B8" w14:textId="0EF598A4" w:rsidR="00726744" w:rsidRDefault="00211751" w:rsidP="00726744">
      <w:pPr>
        <w:pStyle w:val="2"/>
      </w:pPr>
      <w:r>
        <w:t>Разработать консольное приложение</w:t>
      </w:r>
      <w:r w:rsidR="00CD26BC">
        <w:t>, которое принимает на вход папку с файлами</w:t>
      </w:r>
      <w:r w:rsidR="004055D3">
        <w:t xml:space="preserve"> изображений</w:t>
      </w:r>
      <w:r w:rsidR="00CD26BC">
        <w:t xml:space="preserve">, </w:t>
      </w:r>
      <w:r w:rsidR="004055D3">
        <w:t xml:space="preserve">а на выходе возвращает папку </w:t>
      </w:r>
      <w:r w:rsidR="00AB5728">
        <w:t xml:space="preserve">изображений с инвертированными цветами. </w:t>
      </w:r>
    </w:p>
    <w:p w14:paraId="7B74881F" w14:textId="6B3B8DA2" w:rsidR="00AB5728" w:rsidRDefault="00AB5728" w:rsidP="00DB7ABA">
      <w:r>
        <w:t xml:space="preserve">Для инверсии </w:t>
      </w:r>
      <w:r w:rsidR="00006874">
        <w:t xml:space="preserve">значения цвета пикселя изображения необходимо </w:t>
      </w:r>
      <w:r w:rsidR="00DB7ABA">
        <w:t xml:space="preserve">значение каждого из значений </w:t>
      </w:r>
      <w:r w:rsidR="00DB7ABA">
        <w:rPr>
          <w:lang w:val="en-US"/>
        </w:rPr>
        <w:t>RGB</w:t>
      </w:r>
      <w:r w:rsidR="00DB7ABA" w:rsidRPr="00DB7ABA">
        <w:t xml:space="preserve"> </w:t>
      </w:r>
      <w:r w:rsidR="00DB7ABA">
        <w:t xml:space="preserve">вычесть из 255 и присвоить соответствующему </w:t>
      </w:r>
      <w:r w:rsidR="00F01CCE">
        <w:t xml:space="preserve">значению </w:t>
      </w:r>
      <w:r w:rsidR="00F01CCE">
        <w:rPr>
          <w:lang w:val="en-US"/>
        </w:rPr>
        <w:t>RGB</w:t>
      </w:r>
      <w:r w:rsidR="00F01CCE">
        <w:t>. Для обработки изображений используйте би</w:t>
      </w:r>
      <w:r w:rsidR="00981F95">
        <w:t>б</w:t>
      </w:r>
      <w:r w:rsidR="00F01CCE">
        <w:t xml:space="preserve">лиотеку </w:t>
      </w:r>
      <w:proofErr w:type="spellStart"/>
      <w:r w:rsidR="00981F95">
        <w:rPr>
          <w:lang w:val="en-US"/>
        </w:rPr>
        <w:t>System.Drawing.Common</w:t>
      </w:r>
      <w:proofErr w:type="spellEnd"/>
      <w:r w:rsidR="00981F95">
        <w:t>.</w:t>
      </w:r>
    </w:p>
    <w:p w14:paraId="5011627E" w14:textId="3071C334" w:rsidR="00CE18CF" w:rsidRPr="00CE18CF" w:rsidRDefault="00A21DB7" w:rsidP="00CE18CF">
      <w:pPr>
        <w:pStyle w:val="2"/>
      </w:pPr>
      <w:r>
        <w:t xml:space="preserve">Изменить работу приложения </w:t>
      </w:r>
      <w:r w:rsidR="00123DF9">
        <w:t>таким образом, чтобы</w:t>
      </w:r>
      <w:r>
        <w:t xml:space="preserve"> обработка изображений происходила </w:t>
      </w:r>
      <w:r w:rsidR="00710046">
        <w:t xml:space="preserve">в многопоточном режиме при помощи </w:t>
      </w:r>
      <w:r w:rsidR="00710046">
        <w:rPr>
          <w:lang w:val="en-US"/>
        </w:rPr>
        <w:t>Parallel</w:t>
      </w:r>
      <w:r w:rsidR="00710046" w:rsidRPr="00710046">
        <w:t>.</w:t>
      </w:r>
      <w:proofErr w:type="spellStart"/>
      <w:r w:rsidR="00710046">
        <w:rPr>
          <w:lang w:val="en-US"/>
        </w:rPr>
        <w:t>ForEach</w:t>
      </w:r>
      <w:proofErr w:type="spellEnd"/>
      <w:r w:rsidR="00CE18CF" w:rsidRPr="00CE18CF">
        <w:t>.</w:t>
      </w:r>
    </w:p>
    <w:p w14:paraId="4A6A4487" w14:textId="043C8495" w:rsidR="00CE18CF" w:rsidRPr="00981F95" w:rsidRDefault="00C75160" w:rsidP="00CE18CF">
      <w:pPr>
        <w:pStyle w:val="2"/>
      </w:pPr>
      <w:r>
        <w:t>Добавить в процессе обработки прилож</w:t>
      </w:r>
      <w:r w:rsidR="00FF72A0">
        <w:t>ением изображения отображение прогресс-бара</w:t>
      </w:r>
      <w:r w:rsidR="001215E0">
        <w:t>, отображающего какой процент изображений уже обработан. Для увеличения прогресса необходимо исполь</w:t>
      </w:r>
      <w:r w:rsidR="00206109">
        <w:t xml:space="preserve">зовать </w:t>
      </w:r>
      <w:proofErr w:type="spellStart"/>
      <w:r w:rsidR="00206109">
        <w:t>потокобезопасную</w:t>
      </w:r>
      <w:proofErr w:type="spellEnd"/>
      <w:r w:rsidR="00206109">
        <w:t xml:space="preserve"> операцию </w:t>
      </w:r>
      <w:proofErr w:type="spellStart"/>
      <w:r w:rsidR="00206109" w:rsidRPr="00206109">
        <w:t>Interlocked.Increment</w:t>
      </w:r>
      <w:proofErr w:type="spellEnd"/>
      <w:r w:rsidR="00F91405">
        <w:t xml:space="preserve">, а для отображения прогресс-бара синхронизацию (например </w:t>
      </w:r>
      <w:r w:rsidR="00F91405">
        <w:rPr>
          <w:lang w:val="en-US"/>
        </w:rPr>
        <w:t>lock</w:t>
      </w:r>
      <w:r w:rsidR="00F91405">
        <w:t>)</w:t>
      </w:r>
      <w:r w:rsidR="00F91405">
        <w:rPr>
          <w:lang w:val="en-US"/>
        </w:rPr>
        <w:t>.</w:t>
      </w:r>
    </w:p>
    <w:p w14:paraId="39ED5954" w14:textId="6B743842" w:rsidR="00193C2E" w:rsidRPr="00193C2E" w:rsidRDefault="00A36F65" w:rsidP="0000051A">
      <w:pPr>
        <w:pStyle w:val="1"/>
      </w:pPr>
      <w:r>
        <w:t>Порядок выполнения работы</w:t>
      </w:r>
    </w:p>
    <w:p w14:paraId="6E9A8C2F" w14:textId="7667FA7F" w:rsidR="00A36F65" w:rsidRDefault="00A36F65" w:rsidP="0000051A">
      <w:pPr>
        <w:pStyle w:val="2"/>
      </w:pPr>
      <w:r>
        <w:t xml:space="preserve">Запустить MS Visual Studio и создать </w:t>
      </w:r>
      <w:r w:rsidR="003606C6">
        <w:t>оконное</w:t>
      </w:r>
      <w:r w:rsidR="00D41914" w:rsidRPr="00D41914">
        <w:t xml:space="preserve"> </w:t>
      </w:r>
      <w:r>
        <w:t>приложение C#.</w:t>
      </w:r>
    </w:p>
    <w:p w14:paraId="3A00CB54" w14:textId="27CE0A67" w:rsidR="00A36F65" w:rsidRDefault="00A36F65" w:rsidP="0000051A">
      <w:pPr>
        <w:pStyle w:val="2"/>
      </w:pPr>
      <w:r>
        <w:t>Выполнить все задания из п.5 в одном решении.</w:t>
      </w:r>
    </w:p>
    <w:p w14:paraId="4B8530DA" w14:textId="48272B11" w:rsidR="00A36F65" w:rsidRDefault="00A36F65" w:rsidP="0000051A">
      <w:pPr>
        <w:pStyle w:val="2"/>
      </w:pPr>
      <w:r>
        <w:t>Ответить на контрольные вопросы.</w:t>
      </w:r>
    </w:p>
    <w:p w14:paraId="4FB00525" w14:textId="70B77A79" w:rsidR="00A36F65" w:rsidRDefault="00A36F65" w:rsidP="00A36F65">
      <w:pPr>
        <w:pStyle w:val="1"/>
      </w:pPr>
      <w:r>
        <w:t>Содержание отчета</w:t>
      </w:r>
    </w:p>
    <w:p w14:paraId="2EC23023" w14:textId="0D982189" w:rsidR="00A36F65" w:rsidRDefault="00A36F65" w:rsidP="0000051A">
      <w:pPr>
        <w:pStyle w:val="2"/>
      </w:pPr>
      <w:r>
        <w:t>Титульный лист</w:t>
      </w:r>
    </w:p>
    <w:p w14:paraId="6ABD846E" w14:textId="2C1B35D3" w:rsidR="00A36F65" w:rsidRDefault="00A36F65" w:rsidP="0000051A">
      <w:pPr>
        <w:pStyle w:val="2"/>
      </w:pPr>
      <w:r>
        <w:t>Цель работы</w:t>
      </w:r>
    </w:p>
    <w:p w14:paraId="038E6860" w14:textId="0ACB2E57" w:rsidR="00A36F65" w:rsidRDefault="00A36F65" w:rsidP="0000051A">
      <w:pPr>
        <w:pStyle w:val="2"/>
      </w:pPr>
      <w:r>
        <w:t>Ответы на контрольные вопросы</w:t>
      </w:r>
    </w:p>
    <w:p w14:paraId="0946DA62" w14:textId="5FC2F748" w:rsidR="00A36F65" w:rsidRDefault="00A36F65" w:rsidP="0000051A">
      <w:pPr>
        <w:pStyle w:val="2"/>
      </w:pPr>
      <w:r>
        <w:lastRenderedPageBreak/>
        <w:t>Вывод</w:t>
      </w:r>
    </w:p>
    <w:p w14:paraId="7E349B38" w14:textId="16E24FDF" w:rsidR="00A36F65" w:rsidRDefault="00A36F65" w:rsidP="00A36F65">
      <w:pPr>
        <w:pStyle w:val="1"/>
      </w:pPr>
      <w:r>
        <w:t>Контрольные вопросы</w:t>
      </w:r>
    </w:p>
    <w:p w14:paraId="18072CF5" w14:textId="573D9E91" w:rsidR="0050289C" w:rsidRDefault="003F2140" w:rsidP="0050289C">
      <w:pPr>
        <w:pStyle w:val="2"/>
      </w:pPr>
      <w:r>
        <w:t xml:space="preserve">Какие методы предоставляет класс </w:t>
      </w:r>
      <w:r>
        <w:rPr>
          <w:lang w:val="en-US"/>
        </w:rPr>
        <w:t>Parallel</w:t>
      </w:r>
      <w:r w:rsidRPr="003F2140">
        <w:t xml:space="preserve"> </w:t>
      </w:r>
      <w:r>
        <w:t>для обработки данных</w:t>
      </w:r>
      <w:r w:rsidR="0050289C" w:rsidRPr="0050289C">
        <w:t xml:space="preserve">? </w:t>
      </w:r>
    </w:p>
    <w:p w14:paraId="2B3A8744" w14:textId="292D2070" w:rsidR="008A4B80" w:rsidRDefault="00177E71" w:rsidP="00756DCB">
      <w:pPr>
        <w:pStyle w:val="2"/>
      </w:pPr>
      <w:r>
        <w:t xml:space="preserve">Зачем необходимо синхронизировать потоки и использовать </w:t>
      </w:r>
      <w:proofErr w:type="spellStart"/>
      <w:r>
        <w:t>потокобезопасные</w:t>
      </w:r>
      <w:proofErr w:type="spellEnd"/>
      <w:r>
        <w:t xml:space="preserve"> операции</w:t>
      </w:r>
      <w:r w:rsidR="00756DCB">
        <w:t>?</w:t>
      </w:r>
    </w:p>
    <w:sectPr w:rsidR="008A4B80" w:rsidSect="002C0269">
      <w:headerReference w:type="first" r:id="rId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6E6C31" w14:textId="77777777" w:rsidR="006D0593" w:rsidRDefault="006D0593" w:rsidP="00FC25DB">
      <w:r>
        <w:separator/>
      </w:r>
    </w:p>
  </w:endnote>
  <w:endnote w:type="continuationSeparator" w:id="0">
    <w:p w14:paraId="7A772CF9" w14:textId="77777777" w:rsidR="006D0593" w:rsidRDefault="006D0593" w:rsidP="00FC25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994C00" w14:textId="77777777" w:rsidR="006D0593" w:rsidRDefault="006D0593" w:rsidP="00FC25DB">
      <w:r>
        <w:separator/>
      </w:r>
    </w:p>
  </w:footnote>
  <w:footnote w:type="continuationSeparator" w:id="0">
    <w:p w14:paraId="374368D8" w14:textId="77777777" w:rsidR="006D0593" w:rsidRDefault="006D0593" w:rsidP="00FC25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510C00" w14:textId="5CE53D02" w:rsidR="002C0269" w:rsidRPr="00896278" w:rsidRDefault="002C0269" w:rsidP="002C0269">
    <w:pPr>
      <w:pStyle w:val="af"/>
      <w:jc w:val="right"/>
    </w:pPr>
    <w:r>
      <w:t>Составитель</w:t>
    </w:r>
    <w:r w:rsidRPr="00FC25DB">
      <w:t xml:space="preserve">: </w:t>
    </w:r>
    <w:proofErr w:type="spellStart"/>
    <w:r>
      <w:t>Маломан</w:t>
    </w:r>
    <w:proofErr w:type="spellEnd"/>
    <w:r>
      <w:t xml:space="preserve"> Ю.С.</w:t>
    </w:r>
    <w:r w:rsidR="00896278">
      <w:t>, Садовский Р.В.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5D41CF"/>
    <w:multiLevelType w:val="multilevel"/>
    <w:tmpl w:val="164A807A"/>
    <w:styleLink w:val="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-141" w:firstLine="567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5">
      <w:start w:val="1"/>
      <w:numFmt w:val="decimal"/>
      <w:suff w:val="space"/>
      <w:lvlText w:val="%1.%2.%3.%4.%5.%6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567"/>
      </w:pPr>
      <w:rPr>
        <w:rFonts w:ascii="Times New Roman" w:hAnsi="Times New Roman" w:hint="default"/>
        <w:sz w:val="28"/>
      </w:rPr>
    </w:lvl>
  </w:abstractNum>
  <w:abstractNum w:abstractNumId="1" w15:restartNumberingAfterBreak="0">
    <w:nsid w:val="6ED64C27"/>
    <w:multiLevelType w:val="multilevel"/>
    <w:tmpl w:val="164A807A"/>
    <w:numStyleLink w:val="a"/>
  </w:abstractNum>
  <w:num w:numId="1" w16cid:durableId="1386948056">
    <w:abstractNumId w:val="0"/>
  </w:num>
  <w:num w:numId="2" w16cid:durableId="141122171">
    <w:abstractNumId w:val="0"/>
  </w:num>
  <w:num w:numId="3" w16cid:durableId="634676009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4" w16cid:durableId="737049000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5" w16cid:durableId="460226078">
    <w:abstractNumId w:val="0"/>
  </w:num>
  <w:num w:numId="6" w16cid:durableId="797380273">
    <w:abstractNumId w:val="0"/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-141" w:firstLine="567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F65"/>
    <w:rsid w:val="0000051A"/>
    <w:rsid w:val="00006874"/>
    <w:rsid w:val="00012C19"/>
    <w:rsid w:val="00027117"/>
    <w:rsid w:val="00041130"/>
    <w:rsid w:val="00041CF4"/>
    <w:rsid w:val="00052CF2"/>
    <w:rsid w:val="000605AD"/>
    <w:rsid w:val="000C6E34"/>
    <w:rsid w:val="000F67ED"/>
    <w:rsid w:val="00107022"/>
    <w:rsid w:val="001215E0"/>
    <w:rsid w:val="00122F9D"/>
    <w:rsid w:val="00123DF9"/>
    <w:rsid w:val="00124D8F"/>
    <w:rsid w:val="00130EEA"/>
    <w:rsid w:val="00132DA3"/>
    <w:rsid w:val="00160926"/>
    <w:rsid w:val="00177E71"/>
    <w:rsid w:val="0018259A"/>
    <w:rsid w:val="0018663F"/>
    <w:rsid w:val="0019205D"/>
    <w:rsid w:val="0019320E"/>
    <w:rsid w:val="00193C2E"/>
    <w:rsid w:val="001974B9"/>
    <w:rsid w:val="001A189A"/>
    <w:rsid w:val="001B02B9"/>
    <w:rsid w:val="001C1B0E"/>
    <w:rsid w:val="001D14B1"/>
    <w:rsid w:val="001E32F3"/>
    <w:rsid w:val="0020111D"/>
    <w:rsid w:val="00201DF3"/>
    <w:rsid w:val="00206109"/>
    <w:rsid w:val="00206F98"/>
    <w:rsid w:val="00211751"/>
    <w:rsid w:val="00225C92"/>
    <w:rsid w:val="00244D9F"/>
    <w:rsid w:val="00255BE2"/>
    <w:rsid w:val="002700FF"/>
    <w:rsid w:val="00271E47"/>
    <w:rsid w:val="00277E79"/>
    <w:rsid w:val="002C0269"/>
    <w:rsid w:val="002D088D"/>
    <w:rsid w:val="002D1AA7"/>
    <w:rsid w:val="002D3B8D"/>
    <w:rsid w:val="00326EB3"/>
    <w:rsid w:val="0033420B"/>
    <w:rsid w:val="00335E4D"/>
    <w:rsid w:val="003606C6"/>
    <w:rsid w:val="00384E2C"/>
    <w:rsid w:val="00390FA4"/>
    <w:rsid w:val="003A76D6"/>
    <w:rsid w:val="003C398A"/>
    <w:rsid w:val="003D7274"/>
    <w:rsid w:val="003E2A57"/>
    <w:rsid w:val="003E39D5"/>
    <w:rsid w:val="003F2140"/>
    <w:rsid w:val="003F7EAB"/>
    <w:rsid w:val="004055D3"/>
    <w:rsid w:val="00433E26"/>
    <w:rsid w:val="00452FD9"/>
    <w:rsid w:val="00483A80"/>
    <w:rsid w:val="00483B73"/>
    <w:rsid w:val="00486866"/>
    <w:rsid w:val="004A368A"/>
    <w:rsid w:val="004C34F3"/>
    <w:rsid w:val="004D53C2"/>
    <w:rsid w:val="004E41CC"/>
    <w:rsid w:val="0050289C"/>
    <w:rsid w:val="005106F2"/>
    <w:rsid w:val="00524730"/>
    <w:rsid w:val="005269C5"/>
    <w:rsid w:val="00547865"/>
    <w:rsid w:val="005820ED"/>
    <w:rsid w:val="005B325B"/>
    <w:rsid w:val="005B32E0"/>
    <w:rsid w:val="005C16A0"/>
    <w:rsid w:val="005C7C10"/>
    <w:rsid w:val="005D7775"/>
    <w:rsid w:val="005F7679"/>
    <w:rsid w:val="006011F8"/>
    <w:rsid w:val="00625881"/>
    <w:rsid w:val="00641A80"/>
    <w:rsid w:val="00647CC3"/>
    <w:rsid w:val="00662853"/>
    <w:rsid w:val="00664942"/>
    <w:rsid w:val="006727F4"/>
    <w:rsid w:val="00693BA2"/>
    <w:rsid w:val="006B7607"/>
    <w:rsid w:val="006D0593"/>
    <w:rsid w:val="006D1338"/>
    <w:rsid w:val="006D5F29"/>
    <w:rsid w:val="006E2B52"/>
    <w:rsid w:val="00710046"/>
    <w:rsid w:val="0072155A"/>
    <w:rsid w:val="00726744"/>
    <w:rsid w:val="00751708"/>
    <w:rsid w:val="00756DCB"/>
    <w:rsid w:val="00775EF0"/>
    <w:rsid w:val="00781ECE"/>
    <w:rsid w:val="00782277"/>
    <w:rsid w:val="00791112"/>
    <w:rsid w:val="007A0677"/>
    <w:rsid w:val="007A2E65"/>
    <w:rsid w:val="007A4044"/>
    <w:rsid w:val="007B5B95"/>
    <w:rsid w:val="008018B9"/>
    <w:rsid w:val="00814C20"/>
    <w:rsid w:val="00822DC5"/>
    <w:rsid w:val="00824D09"/>
    <w:rsid w:val="00826222"/>
    <w:rsid w:val="00845B1B"/>
    <w:rsid w:val="00846B25"/>
    <w:rsid w:val="00867BA6"/>
    <w:rsid w:val="008741CF"/>
    <w:rsid w:val="008823E4"/>
    <w:rsid w:val="00896278"/>
    <w:rsid w:val="008A4B80"/>
    <w:rsid w:val="008C30FF"/>
    <w:rsid w:val="008C3121"/>
    <w:rsid w:val="008E4913"/>
    <w:rsid w:val="008E55B3"/>
    <w:rsid w:val="008F5493"/>
    <w:rsid w:val="00915625"/>
    <w:rsid w:val="00925158"/>
    <w:rsid w:val="0092660E"/>
    <w:rsid w:val="00955557"/>
    <w:rsid w:val="0096009A"/>
    <w:rsid w:val="00981F95"/>
    <w:rsid w:val="009C4C2F"/>
    <w:rsid w:val="009D1032"/>
    <w:rsid w:val="009D55D5"/>
    <w:rsid w:val="009E47ED"/>
    <w:rsid w:val="009E52C2"/>
    <w:rsid w:val="009F348F"/>
    <w:rsid w:val="009F70EC"/>
    <w:rsid w:val="00A170CF"/>
    <w:rsid w:val="00A21DB7"/>
    <w:rsid w:val="00A24B82"/>
    <w:rsid w:val="00A277FA"/>
    <w:rsid w:val="00A36F65"/>
    <w:rsid w:val="00A46EC8"/>
    <w:rsid w:val="00A50BED"/>
    <w:rsid w:val="00A67EC0"/>
    <w:rsid w:val="00A71DD1"/>
    <w:rsid w:val="00A749A3"/>
    <w:rsid w:val="00A7632F"/>
    <w:rsid w:val="00AB5728"/>
    <w:rsid w:val="00AF4C4A"/>
    <w:rsid w:val="00B118CB"/>
    <w:rsid w:val="00B3400C"/>
    <w:rsid w:val="00B90583"/>
    <w:rsid w:val="00BA694D"/>
    <w:rsid w:val="00BF672E"/>
    <w:rsid w:val="00C01B94"/>
    <w:rsid w:val="00C07BB1"/>
    <w:rsid w:val="00C11527"/>
    <w:rsid w:val="00C17D13"/>
    <w:rsid w:val="00C33A77"/>
    <w:rsid w:val="00C413C9"/>
    <w:rsid w:val="00C5607C"/>
    <w:rsid w:val="00C73AC8"/>
    <w:rsid w:val="00C75160"/>
    <w:rsid w:val="00C851F4"/>
    <w:rsid w:val="00CA0B34"/>
    <w:rsid w:val="00CA320B"/>
    <w:rsid w:val="00CA3ECB"/>
    <w:rsid w:val="00CA48FF"/>
    <w:rsid w:val="00CA701D"/>
    <w:rsid w:val="00CC21CA"/>
    <w:rsid w:val="00CD26BC"/>
    <w:rsid w:val="00CD62B5"/>
    <w:rsid w:val="00CE18CF"/>
    <w:rsid w:val="00CF0E87"/>
    <w:rsid w:val="00D000B2"/>
    <w:rsid w:val="00D15B2F"/>
    <w:rsid w:val="00D26AB2"/>
    <w:rsid w:val="00D37337"/>
    <w:rsid w:val="00D41914"/>
    <w:rsid w:val="00D51F90"/>
    <w:rsid w:val="00D63B6C"/>
    <w:rsid w:val="00D66C75"/>
    <w:rsid w:val="00D7186E"/>
    <w:rsid w:val="00D96B60"/>
    <w:rsid w:val="00DB5CE5"/>
    <w:rsid w:val="00DB7ABA"/>
    <w:rsid w:val="00DD15F1"/>
    <w:rsid w:val="00E01507"/>
    <w:rsid w:val="00E01EF8"/>
    <w:rsid w:val="00E1614E"/>
    <w:rsid w:val="00E17483"/>
    <w:rsid w:val="00E41FEF"/>
    <w:rsid w:val="00E472F1"/>
    <w:rsid w:val="00E65989"/>
    <w:rsid w:val="00E80EF8"/>
    <w:rsid w:val="00E92F73"/>
    <w:rsid w:val="00EB5254"/>
    <w:rsid w:val="00ED4A90"/>
    <w:rsid w:val="00EE187F"/>
    <w:rsid w:val="00F01CCE"/>
    <w:rsid w:val="00F1333F"/>
    <w:rsid w:val="00F31A9D"/>
    <w:rsid w:val="00F4011D"/>
    <w:rsid w:val="00F63965"/>
    <w:rsid w:val="00F66C91"/>
    <w:rsid w:val="00F70A8D"/>
    <w:rsid w:val="00F76935"/>
    <w:rsid w:val="00F76DD3"/>
    <w:rsid w:val="00F77596"/>
    <w:rsid w:val="00F84549"/>
    <w:rsid w:val="00F91405"/>
    <w:rsid w:val="00FC25DB"/>
    <w:rsid w:val="00FC7FA4"/>
    <w:rsid w:val="00FE7967"/>
    <w:rsid w:val="00FF5080"/>
    <w:rsid w:val="00FF7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54EFEF2"/>
  <w15:chartTrackingRefBased/>
  <w15:docId w15:val="{628EC650-FF0E-4F00-91B0-87B1D7AED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Cs/>
        <w:kern w:val="3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823E4"/>
    <w:pPr>
      <w:spacing w:after="0" w:line="240" w:lineRule="auto"/>
      <w:ind w:firstLine="567"/>
      <w:jc w:val="both"/>
    </w:pPr>
  </w:style>
  <w:style w:type="paragraph" w:styleId="10">
    <w:name w:val="heading 1"/>
    <w:basedOn w:val="a0"/>
    <w:next w:val="a0"/>
    <w:link w:val="11"/>
    <w:uiPriority w:val="9"/>
    <w:qFormat/>
    <w:rsid w:val="00C413C9"/>
    <w:pPr>
      <w:pageBreakBefore/>
      <w:widowControl w:val="0"/>
      <w:suppressAutoHyphens/>
      <w:autoSpaceDN w:val="0"/>
      <w:ind w:firstLine="0"/>
      <w:jc w:val="center"/>
      <w:textAlignment w:val="baseline"/>
      <w:outlineLvl w:val="0"/>
    </w:pPr>
    <w:rPr>
      <w:rFonts w:eastAsia="Lucida Sans Unicode"/>
      <w:b/>
      <w:sz w:val="32"/>
      <w:szCs w:val="32"/>
      <w:lang w:eastAsia="ru-RU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A7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A7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A7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A7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A763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A763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A763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A763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C413C9"/>
    <w:rPr>
      <w:rFonts w:eastAsia="Lucida Sans Unicode"/>
      <w:b/>
      <w:sz w:val="32"/>
      <w:szCs w:val="32"/>
      <w:lang w:eastAsia="ru-RU"/>
    </w:rPr>
  </w:style>
  <w:style w:type="character" w:customStyle="1" w:styleId="21">
    <w:name w:val="Заголовок 2 Знак"/>
    <w:basedOn w:val="a1"/>
    <w:link w:val="20"/>
    <w:uiPriority w:val="9"/>
    <w:semiHidden/>
    <w:rsid w:val="00A7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7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7632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7632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7632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7632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7632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7632F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A76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7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A7632F"/>
    <w:pPr>
      <w:numPr>
        <w:ilvl w:val="1"/>
      </w:numPr>
      <w:ind w:firstLine="567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7">
    <w:name w:val="Подзаголовок Знак"/>
    <w:basedOn w:val="a1"/>
    <w:link w:val="a6"/>
    <w:uiPriority w:val="11"/>
    <w:rsid w:val="00A7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0"/>
    <w:next w:val="a0"/>
    <w:link w:val="23"/>
    <w:uiPriority w:val="29"/>
    <w:qFormat/>
    <w:rsid w:val="00A763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1"/>
    <w:link w:val="22"/>
    <w:uiPriority w:val="29"/>
    <w:rsid w:val="00A7632F"/>
    <w:rPr>
      <w:i/>
      <w:iCs/>
      <w:color w:val="404040" w:themeColor="text1" w:themeTint="BF"/>
    </w:rPr>
  </w:style>
  <w:style w:type="paragraph" w:styleId="a8">
    <w:name w:val="List Paragraph"/>
    <w:basedOn w:val="a0"/>
    <w:uiPriority w:val="34"/>
    <w:qFormat/>
    <w:rsid w:val="00A7632F"/>
    <w:pPr>
      <w:ind w:left="720"/>
      <w:contextualSpacing/>
    </w:pPr>
  </w:style>
  <w:style w:type="character" w:styleId="a9">
    <w:name w:val="Intense Emphasis"/>
    <w:basedOn w:val="a1"/>
    <w:uiPriority w:val="21"/>
    <w:qFormat/>
    <w:rsid w:val="00A7632F"/>
    <w:rPr>
      <w:i/>
      <w:iCs/>
      <w:color w:val="0F4761" w:themeColor="accent1" w:themeShade="BF"/>
    </w:rPr>
  </w:style>
  <w:style w:type="paragraph" w:styleId="aa">
    <w:name w:val="Intense Quote"/>
    <w:basedOn w:val="a0"/>
    <w:next w:val="a0"/>
    <w:link w:val="ab"/>
    <w:uiPriority w:val="30"/>
    <w:qFormat/>
    <w:rsid w:val="00A7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1"/>
    <w:link w:val="aa"/>
    <w:uiPriority w:val="30"/>
    <w:rsid w:val="00A7632F"/>
    <w:rPr>
      <w:i/>
      <w:iCs/>
      <w:color w:val="0F4761" w:themeColor="accent1" w:themeShade="BF"/>
    </w:rPr>
  </w:style>
  <w:style w:type="character" w:styleId="ac">
    <w:name w:val="Intense Reference"/>
    <w:basedOn w:val="a1"/>
    <w:uiPriority w:val="32"/>
    <w:qFormat/>
    <w:rsid w:val="00A7632F"/>
    <w:rPr>
      <w:b/>
      <w:bCs w:val="0"/>
      <w:smallCaps/>
      <w:color w:val="0F4761" w:themeColor="accent1" w:themeShade="BF"/>
      <w:spacing w:val="5"/>
    </w:rPr>
  </w:style>
  <w:style w:type="numbering" w:customStyle="1" w:styleId="a">
    <w:name w:val="Основная нумерация"/>
    <w:uiPriority w:val="99"/>
    <w:rsid w:val="0018259A"/>
    <w:pPr>
      <w:numPr>
        <w:numId w:val="1"/>
      </w:numPr>
    </w:pPr>
  </w:style>
  <w:style w:type="paragraph" w:customStyle="1" w:styleId="ad">
    <w:name w:val="Фрагмент кода"/>
    <w:basedOn w:val="a0"/>
    <w:link w:val="ae"/>
    <w:qFormat/>
    <w:rsid w:val="00D37337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  <w:ind w:firstLine="0"/>
    </w:pPr>
    <w:rPr>
      <w:rFonts w:ascii="Courier New" w:hAnsi="Courier New"/>
      <w:sz w:val="24"/>
      <w:szCs w:val="24"/>
      <w:lang w:val="en-US"/>
    </w:rPr>
  </w:style>
  <w:style w:type="character" w:customStyle="1" w:styleId="ae">
    <w:name w:val="Фрагмент кода Знак"/>
    <w:basedOn w:val="a1"/>
    <w:link w:val="ad"/>
    <w:rsid w:val="00D37337"/>
    <w:rPr>
      <w:rFonts w:ascii="Courier New" w:hAnsi="Courier New"/>
      <w:sz w:val="24"/>
      <w:szCs w:val="24"/>
      <w:lang w:val="en-US"/>
    </w:rPr>
  </w:style>
  <w:style w:type="paragraph" w:customStyle="1" w:styleId="1">
    <w:name w:val="Основная нумерация 1"/>
    <w:basedOn w:val="a0"/>
    <w:qFormat/>
    <w:rsid w:val="0018259A"/>
    <w:pPr>
      <w:keepNext/>
      <w:widowControl w:val="0"/>
      <w:numPr>
        <w:numId w:val="6"/>
      </w:numPr>
      <w:spacing w:before="280"/>
    </w:pPr>
    <w:rPr>
      <w:b/>
      <w:bCs w:val="0"/>
    </w:rPr>
  </w:style>
  <w:style w:type="paragraph" w:customStyle="1" w:styleId="2">
    <w:name w:val="Основная нумерация 2"/>
    <w:basedOn w:val="a0"/>
    <w:link w:val="24"/>
    <w:qFormat/>
    <w:rsid w:val="0000051A"/>
    <w:pPr>
      <w:widowControl w:val="0"/>
      <w:numPr>
        <w:ilvl w:val="1"/>
        <w:numId w:val="6"/>
      </w:numPr>
      <w:ind w:left="0"/>
    </w:pPr>
  </w:style>
  <w:style w:type="character" w:customStyle="1" w:styleId="24">
    <w:name w:val="Основная нумерация 2 Знак"/>
    <w:basedOn w:val="a1"/>
    <w:link w:val="2"/>
    <w:rsid w:val="0000051A"/>
  </w:style>
  <w:style w:type="paragraph" w:styleId="af">
    <w:name w:val="header"/>
    <w:basedOn w:val="a0"/>
    <w:link w:val="af0"/>
    <w:uiPriority w:val="99"/>
    <w:unhideWhenUsed/>
    <w:rsid w:val="00FC25DB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1"/>
    <w:link w:val="af"/>
    <w:uiPriority w:val="99"/>
    <w:rsid w:val="00FC25DB"/>
  </w:style>
  <w:style w:type="paragraph" w:styleId="af1">
    <w:name w:val="footer"/>
    <w:basedOn w:val="a0"/>
    <w:link w:val="af2"/>
    <w:uiPriority w:val="99"/>
    <w:unhideWhenUsed/>
    <w:rsid w:val="00FC25DB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1"/>
    <w:link w:val="af1"/>
    <w:uiPriority w:val="99"/>
    <w:rsid w:val="00FC25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yRom\OneDrive\Documents\&#1055;&#1072;&#1088;&#1099;\&#1052;&#1077;&#1090;&#1086;&#1076;&#1080;&#1095;&#1082;&#1080;\arotel_metod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arotel_metod.dotx</Template>
  <TotalTime>175</TotalTime>
  <Pages>2</Pages>
  <Words>263</Words>
  <Characters>1503</Characters>
  <Application>Microsoft Office Word</Application>
  <DocSecurity>0</DocSecurity>
  <Lines>12</Lines>
  <Paragraphs>3</Paragraphs>
  <ScaleCrop>false</ScaleCrop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Роман Садовский</cp:lastModifiedBy>
  <cp:revision>75</cp:revision>
  <dcterms:created xsi:type="dcterms:W3CDTF">2025-06-08T19:32:00Z</dcterms:created>
  <dcterms:modified xsi:type="dcterms:W3CDTF">2025-06-12T12:23:00Z</dcterms:modified>
</cp:coreProperties>
</file>