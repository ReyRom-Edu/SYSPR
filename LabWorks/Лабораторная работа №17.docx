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7FD70CD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177079">
        <w:t>7</w:t>
      </w:r>
      <w:r>
        <w:br/>
      </w:r>
      <w:r w:rsidR="00177079" w:rsidRPr="00177079">
        <w:t>Разработка утилиты Файловый менеджер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467A6363" w:rsidR="001A189A" w:rsidRPr="001A189A" w:rsidRDefault="00177079" w:rsidP="001A189A">
      <w:pPr>
        <w:pStyle w:val="2"/>
      </w:pPr>
      <w:r w:rsidRPr="00177079">
        <w:t>Научиться применять элементы управления для отображения файлов и папок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45B27772" w:rsidR="00A36F65" w:rsidRDefault="00177079" w:rsidP="00177079">
      <w:pPr>
        <w:pStyle w:val="2"/>
      </w:pPr>
      <w:proofErr w:type="spellStart"/>
      <w:r w:rsidRPr="00177079">
        <w:t>Фленов</w:t>
      </w:r>
      <w:proofErr w:type="spellEnd"/>
      <w:r w:rsidRPr="00177079">
        <w:t xml:space="preserve">, М. Е. Библия C#. 4 </w:t>
      </w:r>
      <w:proofErr w:type="spellStart"/>
      <w:r w:rsidRPr="00177079">
        <w:t>изд</w:t>
      </w:r>
      <w:proofErr w:type="spellEnd"/>
      <w:r w:rsidRPr="00177079">
        <w:t xml:space="preserve"> / М. Е. </w:t>
      </w:r>
      <w:proofErr w:type="spellStart"/>
      <w:r w:rsidRPr="00177079">
        <w:t>Фленов</w:t>
      </w:r>
      <w:proofErr w:type="spellEnd"/>
      <w:r w:rsidRPr="00177079">
        <w:t xml:space="preserve">. – Санкт-Петербург: </w:t>
      </w:r>
      <w:proofErr w:type="spellStart"/>
      <w:r w:rsidRPr="00177079">
        <w:t>БХВПетербург</w:t>
      </w:r>
      <w:proofErr w:type="spellEnd"/>
      <w:r w:rsidRPr="00177079">
        <w:t>, 2019. – 512 с. – URL: https://ibooks.ru/bookshelf/366634/reading. – Режим</w:t>
      </w:r>
      <w:r>
        <w:t xml:space="preserve"> </w:t>
      </w:r>
      <w:r w:rsidRPr="00177079">
        <w:t xml:space="preserve">доступа: только для зарегистрированных пользователей. – </w:t>
      </w:r>
      <w:proofErr w:type="gramStart"/>
      <w:r w:rsidRPr="00177079">
        <w:t>Текст :</w:t>
      </w:r>
      <w:proofErr w:type="gramEnd"/>
      <w:r w:rsidRPr="00177079">
        <w:t xml:space="preserve"> электронный. –</w:t>
      </w:r>
      <w:r>
        <w:t xml:space="preserve"> </w:t>
      </w:r>
      <w:r w:rsidRPr="00177079">
        <w:t>п.5.7.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5580E010" w14:textId="77777777" w:rsidR="000461EC" w:rsidRDefault="000461EC" w:rsidP="000461EC">
      <w:pPr>
        <w:pStyle w:val="2"/>
      </w:pPr>
      <w:r w:rsidRPr="000461EC">
        <w:t xml:space="preserve">Настройка внешнего вида файлового менеджера </w:t>
      </w:r>
    </w:p>
    <w:p w14:paraId="40385B60" w14:textId="11F1B4B9" w:rsidR="00B46ADE" w:rsidRDefault="000461EC" w:rsidP="000461EC">
      <w:pPr>
        <w:pStyle w:val="2"/>
        <w:numPr>
          <w:ilvl w:val="2"/>
          <w:numId w:val="6"/>
        </w:numPr>
      </w:pPr>
      <w:r w:rsidRPr="000461EC">
        <w:t>Создать оконное приложение со следующ</w:t>
      </w:r>
      <w:r w:rsidR="00376732">
        <w:t>ей</w:t>
      </w:r>
      <w:r w:rsidRPr="000461EC">
        <w:t xml:space="preserve"> </w:t>
      </w:r>
      <w:r w:rsidR="00376732">
        <w:t>структурой</w:t>
      </w:r>
      <w:r w:rsidRPr="000461EC">
        <w:t xml:space="preserve">: </w:t>
      </w:r>
    </w:p>
    <w:p w14:paraId="6C24147C" w14:textId="2E4CBCDE" w:rsidR="00B46ADE" w:rsidRDefault="000461EC" w:rsidP="00B46ADE">
      <w:r w:rsidRPr="000461EC">
        <w:t xml:space="preserve">- </w:t>
      </w:r>
      <w:r w:rsidR="00376732">
        <w:t>Строка</w:t>
      </w:r>
      <w:r w:rsidR="001357B7">
        <w:t xml:space="preserve"> меню</w:t>
      </w:r>
    </w:p>
    <w:p w14:paraId="25E02BA0" w14:textId="57C2F851" w:rsidR="00187191" w:rsidRPr="00B34BEC" w:rsidRDefault="00187191" w:rsidP="00B46ADE">
      <w:r>
        <w:t>- Поле ввода</w:t>
      </w:r>
      <w:r w:rsidR="00FD01EE">
        <w:t xml:space="preserve"> для указания текущей папки</w:t>
      </w:r>
    </w:p>
    <w:p w14:paraId="1B91ABC3" w14:textId="2226FE54" w:rsidR="00B46ADE" w:rsidRDefault="000461EC" w:rsidP="00B46ADE">
      <w:r w:rsidRPr="000461EC">
        <w:t xml:space="preserve">- </w:t>
      </w:r>
      <w:r w:rsidR="00930DF4">
        <w:t>Окно разделено</w:t>
      </w:r>
      <w:r w:rsidRPr="000461EC">
        <w:t xml:space="preserve"> на две области: в левой части окна дерево папок, в правой </w:t>
      </w:r>
      <w:r w:rsidR="00930DF4">
        <w:t>-</w:t>
      </w:r>
      <w:r w:rsidRPr="000461EC">
        <w:t xml:space="preserve"> содержимое текущей папки, имя которой показано в поле ввода, </w:t>
      </w:r>
    </w:p>
    <w:p w14:paraId="158AFD0C" w14:textId="090ACB94" w:rsidR="000461EC" w:rsidRDefault="006E7143" w:rsidP="000461EC">
      <w:pPr>
        <w:pStyle w:val="2"/>
        <w:numPr>
          <w:ilvl w:val="2"/>
          <w:numId w:val="6"/>
        </w:numPr>
      </w:pPr>
      <w:r>
        <w:t xml:space="preserve">Добавить в приложение набор </w:t>
      </w:r>
      <w:proofErr w:type="spellStart"/>
      <w:r>
        <w:rPr>
          <w:lang w:val="en-US"/>
        </w:rPr>
        <w:t>png</w:t>
      </w:r>
      <w:proofErr w:type="spellEnd"/>
      <w:r w:rsidRPr="00DD2278">
        <w:t>-</w:t>
      </w:r>
      <w:r>
        <w:t xml:space="preserve">иконок для </w:t>
      </w:r>
      <w:r w:rsidR="001774F0">
        <w:t>папок и файлов</w:t>
      </w:r>
      <w:r w:rsidR="00DD2278">
        <w:t xml:space="preserve"> – как минимум 3 разных иконки для разных </w:t>
      </w:r>
      <w:r w:rsidR="001D7F1E">
        <w:t xml:space="preserve">типов файлов, иконка для файла по умолчанию, иконка для </w:t>
      </w:r>
      <w:r w:rsidR="0054608A">
        <w:t>папки</w:t>
      </w:r>
      <w:r w:rsidR="000461EC" w:rsidRPr="000461EC">
        <w:t xml:space="preserve">. </w:t>
      </w:r>
    </w:p>
    <w:p w14:paraId="005B1B9D" w14:textId="02167D7E" w:rsidR="00B34BEC" w:rsidRDefault="00B34BEC" w:rsidP="00B34BEC">
      <w:r>
        <w:t>Иконки можно скачать с сайта:</w:t>
      </w:r>
    </w:p>
    <w:p w14:paraId="4AF7A5FE" w14:textId="6EE57371" w:rsidR="00B34BEC" w:rsidRDefault="00B34BEC" w:rsidP="00B34BEC">
      <w:pPr>
        <w:pStyle w:val="2"/>
        <w:numPr>
          <w:ilvl w:val="0"/>
          <w:numId w:val="0"/>
        </w:numPr>
        <w:ind w:left="567"/>
      </w:pPr>
      <w:r w:rsidRPr="00B34BEC">
        <w:t>https://fonts.google.com/icons?icon.size=24&amp;icon.color=%23e8eaed</w:t>
      </w:r>
    </w:p>
    <w:p w14:paraId="70A057C2" w14:textId="77777777" w:rsidR="00D867F7" w:rsidRDefault="000461EC" w:rsidP="000461EC">
      <w:pPr>
        <w:pStyle w:val="2"/>
        <w:numPr>
          <w:ilvl w:val="2"/>
          <w:numId w:val="6"/>
        </w:numPr>
      </w:pPr>
      <w:r w:rsidRPr="000461EC">
        <w:t xml:space="preserve">Настроить элемент управления </w:t>
      </w:r>
      <w:proofErr w:type="spellStart"/>
      <w:r w:rsidRPr="000461EC">
        <w:t>TreeView</w:t>
      </w:r>
      <w:proofErr w:type="spellEnd"/>
      <w:r w:rsidRPr="000461EC">
        <w:t xml:space="preserve">: </w:t>
      </w:r>
    </w:p>
    <w:p w14:paraId="4DDA203E" w14:textId="77777777" w:rsidR="00EC6A70" w:rsidRDefault="000461EC" w:rsidP="00EC6A70">
      <w:r w:rsidRPr="000461EC">
        <w:t xml:space="preserve">- </w:t>
      </w:r>
      <w:r w:rsidR="00435290">
        <w:t xml:space="preserve">определить настройки </w:t>
      </w:r>
      <w:proofErr w:type="spellStart"/>
      <w:r w:rsidR="004C3380">
        <w:rPr>
          <w:lang w:val="en-US"/>
        </w:rPr>
        <w:t>ItemTemplate</w:t>
      </w:r>
      <w:proofErr w:type="spellEnd"/>
      <w:r w:rsidRPr="000461EC">
        <w:t xml:space="preserve"> </w:t>
      </w:r>
      <w:r w:rsidR="0077080C">
        <w:t xml:space="preserve">при помощи </w:t>
      </w:r>
      <w:proofErr w:type="spellStart"/>
      <w:r w:rsidR="0077080C">
        <w:rPr>
          <w:lang w:val="en-US"/>
        </w:rPr>
        <w:t>Hierar</w:t>
      </w:r>
      <w:r w:rsidR="008702B2">
        <w:rPr>
          <w:lang w:val="en-US"/>
        </w:rPr>
        <w:t>c</w:t>
      </w:r>
      <w:r w:rsidR="0077080C">
        <w:rPr>
          <w:lang w:val="en-US"/>
        </w:rPr>
        <w:t>hical</w:t>
      </w:r>
      <w:r w:rsidR="008702B2">
        <w:rPr>
          <w:lang w:val="en-US"/>
        </w:rPr>
        <w:t>DataTemplate</w:t>
      </w:r>
      <w:proofErr w:type="spellEnd"/>
    </w:p>
    <w:p w14:paraId="0FAE3BBF" w14:textId="156B3B99" w:rsidR="000461EC" w:rsidRDefault="000461EC" w:rsidP="00EC6A70">
      <w:pPr>
        <w:pStyle w:val="2"/>
        <w:numPr>
          <w:ilvl w:val="2"/>
          <w:numId w:val="6"/>
        </w:numPr>
      </w:pPr>
      <w:r w:rsidRPr="000461EC">
        <w:t xml:space="preserve">Настроить </w:t>
      </w:r>
      <w:r w:rsidR="00D31233">
        <w:t xml:space="preserve">список </w:t>
      </w:r>
      <w:r w:rsidR="00F939CE">
        <w:t>файлов</w:t>
      </w:r>
      <w:r w:rsidR="00DC3326">
        <w:t xml:space="preserve">. </w:t>
      </w:r>
      <w:r w:rsidR="00684F57">
        <w:t xml:space="preserve">Отображать в списке </w:t>
      </w:r>
      <w:r w:rsidR="00DC3326">
        <w:t>следующие данные:</w:t>
      </w:r>
    </w:p>
    <w:p w14:paraId="356379EA" w14:textId="7B962732" w:rsidR="00DC3326" w:rsidRDefault="00DC3326" w:rsidP="00DC3326">
      <w:r>
        <w:t xml:space="preserve">- </w:t>
      </w:r>
      <w:r w:rsidR="00FD2871">
        <w:t>иконка файла,</w:t>
      </w:r>
    </w:p>
    <w:p w14:paraId="7635CC3E" w14:textId="23CD2905" w:rsidR="00FD2871" w:rsidRDefault="00FD2871" w:rsidP="00DC3326">
      <w:r>
        <w:t>- имя файла,</w:t>
      </w:r>
    </w:p>
    <w:p w14:paraId="1B948252" w14:textId="179E8D95" w:rsidR="00FD2871" w:rsidRDefault="00FD2871" w:rsidP="00DC3326">
      <w:r>
        <w:t>- тип,</w:t>
      </w:r>
    </w:p>
    <w:p w14:paraId="75EAB293" w14:textId="6F5D983B" w:rsidR="00FD2871" w:rsidRDefault="00FD2871" w:rsidP="00DC3326">
      <w:r>
        <w:t>- дата изменения</w:t>
      </w:r>
    </w:p>
    <w:p w14:paraId="15731F88" w14:textId="230B64FD" w:rsidR="000461EC" w:rsidRDefault="00676DC8" w:rsidP="000461EC">
      <w:pPr>
        <w:pStyle w:val="2"/>
        <w:numPr>
          <w:ilvl w:val="2"/>
          <w:numId w:val="6"/>
        </w:numPr>
      </w:pPr>
      <w:r>
        <w:t>Для</w:t>
      </w:r>
      <w:r w:rsidR="0048176F">
        <w:t xml:space="preserve"> </w:t>
      </w:r>
      <w:r w:rsidR="000461EC" w:rsidRPr="000461EC">
        <w:t>пол</w:t>
      </w:r>
      <w:r>
        <w:t>я</w:t>
      </w:r>
      <w:r w:rsidR="000461EC" w:rsidRPr="000461EC">
        <w:t xml:space="preserve"> ввода указать как значение по умолчанию C:\. </w:t>
      </w:r>
    </w:p>
    <w:p w14:paraId="7070E587" w14:textId="77777777" w:rsidR="00047724" w:rsidRDefault="00047724" w:rsidP="00047724">
      <w:pPr>
        <w:pStyle w:val="2"/>
      </w:pPr>
      <w:r w:rsidRPr="000461EC">
        <w:t xml:space="preserve">Реализовать отображение дерева папок </w:t>
      </w:r>
    </w:p>
    <w:p w14:paraId="36224D27" w14:textId="4A866EC3" w:rsidR="00047724" w:rsidRDefault="00047724" w:rsidP="00047724">
      <w:pPr>
        <w:pStyle w:val="2"/>
        <w:numPr>
          <w:ilvl w:val="2"/>
          <w:numId w:val="6"/>
        </w:numPr>
      </w:pPr>
      <w:r w:rsidRPr="000461EC">
        <w:t xml:space="preserve">Создать </w:t>
      </w:r>
      <w:r>
        <w:t>класс</w:t>
      </w:r>
      <w:r w:rsidRPr="000461EC">
        <w:t xml:space="preserve">, который </w:t>
      </w:r>
      <w:r>
        <w:t>будет представлять собой папку в вашем файловом менеджере определить для него следующие свойства: Путь, Имя папки, Список дочерних папок, Список дочерних файлов</w:t>
      </w:r>
      <w:r w:rsidRPr="000461EC">
        <w:t>.</w:t>
      </w:r>
      <w:r>
        <w:t xml:space="preserve"> </w:t>
      </w:r>
    </w:p>
    <w:p w14:paraId="5CF6943A" w14:textId="225401F0" w:rsidR="00047724" w:rsidRDefault="00047724" w:rsidP="00047724">
      <w:pPr>
        <w:pStyle w:val="2"/>
        <w:numPr>
          <w:ilvl w:val="2"/>
          <w:numId w:val="6"/>
        </w:numPr>
      </w:pPr>
      <w:r w:rsidRPr="000461EC">
        <w:lastRenderedPageBreak/>
        <w:t>Реализовать отображение списка дисков в дереве папок при загрузке формы.</w:t>
      </w:r>
    </w:p>
    <w:p w14:paraId="3845FFBE" w14:textId="50A3FD23" w:rsidR="00047724" w:rsidRDefault="00047724" w:rsidP="00047724">
      <w:pPr>
        <w:pStyle w:val="2"/>
        <w:numPr>
          <w:ilvl w:val="2"/>
          <w:numId w:val="6"/>
        </w:numPr>
      </w:pPr>
      <w:r w:rsidRPr="000461EC">
        <w:t xml:space="preserve">Реализовать </w:t>
      </w:r>
      <w:r w:rsidR="003848C2">
        <w:t>загрузку дочерних узлов папок</w:t>
      </w:r>
      <w:r w:rsidRPr="000461EC">
        <w:t xml:space="preserve">. </w:t>
      </w:r>
    </w:p>
    <w:p w14:paraId="66EC2406" w14:textId="77777777" w:rsidR="000461EC" w:rsidRDefault="000461EC" w:rsidP="000461EC">
      <w:pPr>
        <w:pStyle w:val="2"/>
      </w:pPr>
      <w:r w:rsidRPr="000461EC">
        <w:t xml:space="preserve">Реализовать отображение содержимого указанной папки </w:t>
      </w:r>
    </w:p>
    <w:p w14:paraId="176AFCBC" w14:textId="333FDE82" w:rsidR="00E14464" w:rsidRDefault="00E14464" w:rsidP="00E14464">
      <w:pPr>
        <w:pStyle w:val="2"/>
        <w:numPr>
          <w:ilvl w:val="2"/>
          <w:numId w:val="6"/>
        </w:numPr>
      </w:pPr>
      <w:r w:rsidRPr="000461EC">
        <w:t xml:space="preserve">Создать </w:t>
      </w:r>
      <w:r>
        <w:t>класс</w:t>
      </w:r>
      <w:r w:rsidRPr="000461EC">
        <w:t xml:space="preserve">, который </w:t>
      </w:r>
      <w:r>
        <w:t xml:space="preserve">будет представлять собой файл в вашем файловом менеджере определить для него следующие свойства: Путь, Имя файла, </w:t>
      </w:r>
      <w:r w:rsidR="003E7415">
        <w:t>Тип</w:t>
      </w:r>
      <w:r w:rsidRPr="000461EC">
        <w:t>.</w:t>
      </w:r>
      <w:r>
        <w:t xml:space="preserve"> </w:t>
      </w:r>
    </w:p>
    <w:p w14:paraId="76CB295B" w14:textId="2E32F167" w:rsidR="000461EC" w:rsidRDefault="000461EC" w:rsidP="000461EC">
      <w:pPr>
        <w:pStyle w:val="2"/>
        <w:numPr>
          <w:ilvl w:val="2"/>
          <w:numId w:val="6"/>
        </w:numPr>
      </w:pPr>
      <w:r w:rsidRPr="000461EC">
        <w:t xml:space="preserve">Реализовать </w:t>
      </w:r>
      <w:r w:rsidR="00990F82">
        <w:t>обновление</w:t>
      </w:r>
      <w:r w:rsidR="00A3755C">
        <w:t xml:space="preserve"> данных в списке при выборе папки </w:t>
      </w:r>
      <w:r w:rsidR="00AC191C">
        <w:t>в левой панели или при изменении значения в поле ввода</w:t>
      </w:r>
    </w:p>
    <w:p w14:paraId="39D3F9D1" w14:textId="49B08BB7" w:rsidR="000461EC" w:rsidRDefault="000461EC" w:rsidP="000461EC">
      <w:pPr>
        <w:pStyle w:val="2"/>
      </w:pPr>
      <w:r w:rsidRPr="000461EC">
        <w:t xml:space="preserve">Реализовать </w:t>
      </w:r>
      <w:r w:rsidR="00FF6409">
        <w:t>контекстное меню</w:t>
      </w:r>
      <w:r w:rsidRPr="000461EC">
        <w:t xml:space="preserve"> </w:t>
      </w:r>
    </w:p>
    <w:p w14:paraId="1AFFCC95" w14:textId="42D93A6C" w:rsidR="000461EC" w:rsidRDefault="000461EC" w:rsidP="00571E46">
      <w:pPr>
        <w:pStyle w:val="2"/>
        <w:numPr>
          <w:ilvl w:val="2"/>
          <w:numId w:val="6"/>
        </w:numPr>
      </w:pPr>
      <w:r w:rsidRPr="000461EC">
        <w:t>Добавить в приложение контекстное меню с пункт</w:t>
      </w:r>
      <w:r w:rsidR="009A4FDD">
        <w:t>ами</w:t>
      </w:r>
      <w:r w:rsidRPr="000461EC">
        <w:t xml:space="preserve"> </w:t>
      </w:r>
      <w:r w:rsidR="00571E46">
        <w:t>Копировать и Вставить</w:t>
      </w:r>
    </w:p>
    <w:p w14:paraId="451D3E47" w14:textId="165D9AD4" w:rsidR="003848C2" w:rsidRDefault="00634C0C" w:rsidP="007E6F2D">
      <w:pPr>
        <w:pStyle w:val="2"/>
        <w:numPr>
          <w:ilvl w:val="2"/>
          <w:numId w:val="6"/>
        </w:numPr>
      </w:pPr>
      <w:r>
        <w:t xml:space="preserve">При нажатии </w:t>
      </w:r>
      <w:r w:rsidR="00095CE1">
        <w:t xml:space="preserve">на </w:t>
      </w:r>
      <w:r w:rsidR="00FD094E">
        <w:t>«К</w:t>
      </w:r>
      <w:r w:rsidR="00095CE1">
        <w:t>опировать</w:t>
      </w:r>
      <w:r w:rsidR="00FD094E">
        <w:t>»</w:t>
      </w:r>
      <w:r w:rsidR="00FD094E" w:rsidRPr="00BD67D2">
        <w:t xml:space="preserve"> </w:t>
      </w:r>
      <w:r w:rsidR="00FD094E">
        <w:t>необходимо получать</w:t>
      </w:r>
      <w:r w:rsidR="00095CE1">
        <w:t xml:space="preserve"> список</w:t>
      </w:r>
      <w:r w:rsidR="00BD67D2">
        <w:t xml:space="preserve"> выбранных</w:t>
      </w:r>
      <w:r w:rsidR="00095CE1">
        <w:t xml:space="preserve"> </w:t>
      </w:r>
      <w:r w:rsidR="00BD67D2">
        <w:t xml:space="preserve">файлов в виде </w:t>
      </w:r>
      <w:proofErr w:type="spellStart"/>
      <w:r w:rsidR="00BD67D2">
        <w:rPr>
          <w:lang w:val="en-US"/>
        </w:rPr>
        <w:t>StringCollection</w:t>
      </w:r>
      <w:proofErr w:type="spellEnd"/>
      <w:r w:rsidR="00BD67D2" w:rsidRPr="00BD67D2">
        <w:t xml:space="preserve"> </w:t>
      </w:r>
      <w:r w:rsidR="00BD67D2">
        <w:t xml:space="preserve">и при помощи метода </w:t>
      </w:r>
      <w:proofErr w:type="spellStart"/>
      <w:r w:rsidR="00BD67D2" w:rsidRPr="007E6F2D">
        <w:t>Clipboard</w:t>
      </w:r>
      <w:r w:rsidR="007E6F2D" w:rsidRPr="007E6F2D">
        <w:t>.</w:t>
      </w:r>
      <w:r w:rsidR="007E6F2D" w:rsidRPr="007E6F2D">
        <w:t>SetFileDropList</w:t>
      </w:r>
      <w:proofErr w:type="spellEnd"/>
      <w:r w:rsidR="007E6F2D" w:rsidRPr="007E6F2D">
        <w:t>(список)</w:t>
      </w:r>
      <w:r w:rsidR="004F66A5" w:rsidRPr="004F66A5">
        <w:t xml:space="preserve"> </w:t>
      </w:r>
      <w:r w:rsidR="004F66A5">
        <w:t>сохранять</w:t>
      </w:r>
      <w:r w:rsidR="00A13A71" w:rsidRPr="00A13A71">
        <w:t xml:space="preserve"> </w:t>
      </w:r>
      <w:r w:rsidR="00A13A71">
        <w:t>спис</w:t>
      </w:r>
      <w:r w:rsidR="00A13A71">
        <w:t>ок</w:t>
      </w:r>
      <w:r w:rsidR="004F66A5">
        <w:t xml:space="preserve"> файл</w:t>
      </w:r>
      <w:r w:rsidR="00A13A71">
        <w:t>ов</w:t>
      </w:r>
      <w:r w:rsidR="004F66A5">
        <w:t xml:space="preserve"> в буфер обмена</w:t>
      </w:r>
    </w:p>
    <w:p w14:paraId="364ACEFA" w14:textId="3CF4AA5C" w:rsidR="004F66A5" w:rsidRDefault="004F66A5" w:rsidP="007E6F2D">
      <w:pPr>
        <w:pStyle w:val="2"/>
        <w:numPr>
          <w:ilvl w:val="2"/>
          <w:numId w:val="6"/>
        </w:numPr>
      </w:pPr>
      <w:r>
        <w:t xml:space="preserve">При нажатии на </w:t>
      </w:r>
      <w:r w:rsidR="00BF6E84">
        <w:t>«В</w:t>
      </w:r>
      <w:r>
        <w:t>ставить</w:t>
      </w:r>
      <w:r w:rsidR="00BF6E84">
        <w:t xml:space="preserve">» </w:t>
      </w:r>
      <w:r w:rsidR="007211E5">
        <w:t xml:space="preserve">вставлять данные из буфера обмена </w:t>
      </w:r>
      <w:r w:rsidR="00F842E1">
        <w:t xml:space="preserve">в текущую папку. Для получения списка файлов из буфера обмена использовать </w:t>
      </w:r>
      <w:proofErr w:type="spellStart"/>
      <w:r w:rsidR="00F842E1" w:rsidRPr="00F842E1">
        <w:t>Clipboard.GetFileDropList</w:t>
      </w:r>
      <w:proofErr w:type="spellEnd"/>
      <w:r w:rsidR="00F842E1" w:rsidRPr="00F842E1">
        <w:t>()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10DF6A4" w14:textId="77777777" w:rsidR="006F08B5" w:rsidRDefault="006F08B5" w:rsidP="006F08B5">
      <w:pPr>
        <w:pStyle w:val="2"/>
      </w:pPr>
      <w:r w:rsidRPr="006F08B5">
        <w:t xml:space="preserve">Как получить список дисков? </w:t>
      </w:r>
    </w:p>
    <w:p w14:paraId="5312A345" w14:textId="7BEAB2F7" w:rsidR="006F08B5" w:rsidRDefault="006F08B5" w:rsidP="006F08B5">
      <w:pPr>
        <w:pStyle w:val="2"/>
      </w:pPr>
      <w:r w:rsidRPr="006F08B5">
        <w:t xml:space="preserve">Как получить список </w:t>
      </w:r>
      <w:r>
        <w:t>файлов?</w:t>
      </w:r>
    </w:p>
    <w:p w14:paraId="4F95C387" w14:textId="09FFE3C3" w:rsidR="006F08B5" w:rsidRDefault="006F08B5" w:rsidP="006F08B5">
      <w:pPr>
        <w:pStyle w:val="2"/>
      </w:pPr>
      <w:r w:rsidRPr="006F08B5">
        <w:t xml:space="preserve">Для чего предназначен элемент управления </w:t>
      </w:r>
      <w:proofErr w:type="spellStart"/>
      <w:r w:rsidRPr="006F08B5">
        <w:t>TreeView</w:t>
      </w:r>
      <w:proofErr w:type="spellEnd"/>
      <w:r w:rsidRPr="006F08B5">
        <w:t xml:space="preserve">? </w:t>
      </w:r>
    </w:p>
    <w:sectPr w:rsidR="006F08B5" w:rsidSect="00F90071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DDED1" w14:textId="77777777" w:rsidR="00F93A02" w:rsidRDefault="00F93A02" w:rsidP="00FC25DB">
      <w:r>
        <w:separator/>
      </w:r>
    </w:p>
  </w:endnote>
  <w:endnote w:type="continuationSeparator" w:id="0">
    <w:p w14:paraId="33C816B1" w14:textId="77777777" w:rsidR="00F93A02" w:rsidRDefault="00F93A02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F3D21" w14:textId="77777777" w:rsidR="00F93A02" w:rsidRDefault="00F93A02" w:rsidP="00FC25DB">
      <w:r>
        <w:separator/>
      </w:r>
    </w:p>
  </w:footnote>
  <w:footnote w:type="continuationSeparator" w:id="0">
    <w:p w14:paraId="7636FC70" w14:textId="77777777" w:rsidR="00F93A02" w:rsidRDefault="00F93A02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F81E6" w14:textId="1DE9E854" w:rsidR="00F90071" w:rsidRDefault="00F90071" w:rsidP="00F90071">
    <w:pPr>
      <w:pStyle w:val="af"/>
      <w:jc w:val="right"/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Ю.С., Садовский </w:t>
    </w:r>
    <w:proofErr w:type="gramStart"/>
    <w:r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461EC"/>
    <w:rsid w:val="00047724"/>
    <w:rsid w:val="00052CF2"/>
    <w:rsid w:val="000605AD"/>
    <w:rsid w:val="00095CE1"/>
    <w:rsid w:val="001357B7"/>
    <w:rsid w:val="00160926"/>
    <w:rsid w:val="00177079"/>
    <w:rsid w:val="001774F0"/>
    <w:rsid w:val="0018259A"/>
    <w:rsid w:val="0018663F"/>
    <w:rsid w:val="00187191"/>
    <w:rsid w:val="00193C2E"/>
    <w:rsid w:val="001950BC"/>
    <w:rsid w:val="001974B9"/>
    <w:rsid w:val="001A189A"/>
    <w:rsid w:val="001C62F6"/>
    <w:rsid w:val="001D7F1E"/>
    <w:rsid w:val="001E32F3"/>
    <w:rsid w:val="0020111D"/>
    <w:rsid w:val="00244D9F"/>
    <w:rsid w:val="00255BE2"/>
    <w:rsid w:val="00271E47"/>
    <w:rsid w:val="002D1AA7"/>
    <w:rsid w:val="00335E4D"/>
    <w:rsid w:val="003606C6"/>
    <w:rsid w:val="00376732"/>
    <w:rsid w:val="003848C2"/>
    <w:rsid w:val="0039520A"/>
    <w:rsid w:val="00396F2A"/>
    <w:rsid w:val="003C398A"/>
    <w:rsid w:val="003D7274"/>
    <w:rsid w:val="003E39D5"/>
    <w:rsid w:val="003E7415"/>
    <w:rsid w:val="00435290"/>
    <w:rsid w:val="0048176F"/>
    <w:rsid w:val="004A368A"/>
    <w:rsid w:val="004A4A47"/>
    <w:rsid w:val="004C3380"/>
    <w:rsid w:val="004F66A5"/>
    <w:rsid w:val="0050592E"/>
    <w:rsid w:val="005106F2"/>
    <w:rsid w:val="00524730"/>
    <w:rsid w:val="005269C5"/>
    <w:rsid w:val="0054608A"/>
    <w:rsid w:val="00571E46"/>
    <w:rsid w:val="00572A52"/>
    <w:rsid w:val="005C16A0"/>
    <w:rsid w:val="00634C0C"/>
    <w:rsid w:val="00661E95"/>
    <w:rsid w:val="00664942"/>
    <w:rsid w:val="006727F4"/>
    <w:rsid w:val="00676DC8"/>
    <w:rsid w:val="00684F57"/>
    <w:rsid w:val="00693BA2"/>
    <w:rsid w:val="006D5F29"/>
    <w:rsid w:val="006E2B52"/>
    <w:rsid w:val="006E7143"/>
    <w:rsid w:val="006F08B5"/>
    <w:rsid w:val="007211E5"/>
    <w:rsid w:val="0072155A"/>
    <w:rsid w:val="00751708"/>
    <w:rsid w:val="0077080C"/>
    <w:rsid w:val="0077333D"/>
    <w:rsid w:val="00782277"/>
    <w:rsid w:val="007E6F2D"/>
    <w:rsid w:val="00814C20"/>
    <w:rsid w:val="00846B25"/>
    <w:rsid w:val="008702B2"/>
    <w:rsid w:val="008741CF"/>
    <w:rsid w:val="008823E4"/>
    <w:rsid w:val="008C30FF"/>
    <w:rsid w:val="008C3121"/>
    <w:rsid w:val="008E55B3"/>
    <w:rsid w:val="008F5493"/>
    <w:rsid w:val="009059F2"/>
    <w:rsid w:val="00915625"/>
    <w:rsid w:val="00925158"/>
    <w:rsid w:val="00930DF4"/>
    <w:rsid w:val="00940AB2"/>
    <w:rsid w:val="00990F82"/>
    <w:rsid w:val="009A4FDD"/>
    <w:rsid w:val="009D55D5"/>
    <w:rsid w:val="009E52C2"/>
    <w:rsid w:val="009F70EC"/>
    <w:rsid w:val="00A13A71"/>
    <w:rsid w:val="00A24B82"/>
    <w:rsid w:val="00A277FA"/>
    <w:rsid w:val="00A36F65"/>
    <w:rsid w:val="00A3755C"/>
    <w:rsid w:val="00A46EC8"/>
    <w:rsid w:val="00A56873"/>
    <w:rsid w:val="00A7632F"/>
    <w:rsid w:val="00AA09DF"/>
    <w:rsid w:val="00AC191C"/>
    <w:rsid w:val="00B118CB"/>
    <w:rsid w:val="00B34BEC"/>
    <w:rsid w:val="00B46ADE"/>
    <w:rsid w:val="00B90583"/>
    <w:rsid w:val="00BA694D"/>
    <w:rsid w:val="00BD67D2"/>
    <w:rsid w:val="00BF672E"/>
    <w:rsid w:val="00BF6E84"/>
    <w:rsid w:val="00C07BB1"/>
    <w:rsid w:val="00C17D13"/>
    <w:rsid w:val="00C413C9"/>
    <w:rsid w:val="00C70C56"/>
    <w:rsid w:val="00C73AC8"/>
    <w:rsid w:val="00CA3ECB"/>
    <w:rsid w:val="00CF0E87"/>
    <w:rsid w:val="00D000B2"/>
    <w:rsid w:val="00D26AB2"/>
    <w:rsid w:val="00D31233"/>
    <w:rsid w:val="00D41914"/>
    <w:rsid w:val="00D51F90"/>
    <w:rsid w:val="00D66C75"/>
    <w:rsid w:val="00D867F7"/>
    <w:rsid w:val="00D96B60"/>
    <w:rsid w:val="00DB5CE5"/>
    <w:rsid w:val="00DC3326"/>
    <w:rsid w:val="00DD2278"/>
    <w:rsid w:val="00E01507"/>
    <w:rsid w:val="00E01EF8"/>
    <w:rsid w:val="00E14464"/>
    <w:rsid w:val="00E1614E"/>
    <w:rsid w:val="00E472F1"/>
    <w:rsid w:val="00E65989"/>
    <w:rsid w:val="00EC6A70"/>
    <w:rsid w:val="00EE187F"/>
    <w:rsid w:val="00F1333F"/>
    <w:rsid w:val="00F63965"/>
    <w:rsid w:val="00F842E1"/>
    <w:rsid w:val="00F90071"/>
    <w:rsid w:val="00F939CE"/>
    <w:rsid w:val="00F93A02"/>
    <w:rsid w:val="00FC25DB"/>
    <w:rsid w:val="00FD01EE"/>
    <w:rsid w:val="00FD094E"/>
    <w:rsid w:val="00FD2871"/>
    <w:rsid w:val="00FD32AE"/>
    <w:rsid w:val="00FE7967"/>
    <w:rsid w:val="00FF5F42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241</TotalTime>
  <Pages>2</Pages>
  <Words>419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116</cp:revision>
  <dcterms:created xsi:type="dcterms:W3CDTF">2025-01-23T13:37:00Z</dcterms:created>
  <dcterms:modified xsi:type="dcterms:W3CDTF">2025-03-18T16:42:00Z</dcterms:modified>
</cp:coreProperties>
</file>