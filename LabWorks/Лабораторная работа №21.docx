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318D" w14:textId="32C467C2" w:rsidR="00A36F65" w:rsidRPr="000605AD" w:rsidRDefault="00A36F65" w:rsidP="00C413C9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</w:t>
      </w:r>
      <w:r w:rsidR="00826222">
        <w:t>1</w:t>
      </w:r>
      <w:r>
        <w:br/>
      </w:r>
      <w:r w:rsidR="0096009A" w:rsidRPr="0096009A">
        <w:t>Разработка утилиты для вычисления хэш-суммы файлов</w:t>
      </w:r>
    </w:p>
    <w:p w14:paraId="1026D853" w14:textId="7E126FE9" w:rsidR="00A36F65" w:rsidRDefault="00A36F65" w:rsidP="001A189A">
      <w:pPr>
        <w:pStyle w:val="1"/>
      </w:pPr>
      <w:r>
        <w:t>Цель работы</w:t>
      </w:r>
    </w:p>
    <w:p w14:paraId="0D82E750" w14:textId="7D0E7C14" w:rsidR="001A189A" w:rsidRPr="001A189A" w:rsidRDefault="002C0269" w:rsidP="001A189A">
      <w:pPr>
        <w:pStyle w:val="2"/>
      </w:pPr>
      <w:r w:rsidRPr="002C0269">
        <w:t>Научиться вычислять хэш-суммы файлов в приложениях на C#, используя встроенные алгоритмы шифрования</w:t>
      </w:r>
      <w:r w:rsidR="001A189A" w:rsidRPr="001A189A">
        <w:t>.</w:t>
      </w:r>
    </w:p>
    <w:p w14:paraId="641B9FE9" w14:textId="6724E570" w:rsidR="00A36F65" w:rsidRDefault="00A36F65" w:rsidP="001A189A">
      <w:pPr>
        <w:pStyle w:val="1"/>
      </w:pPr>
      <w:r>
        <w:t>Литература</w:t>
      </w:r>
    </w:p>
    <w:p w14:paraId="47107353" w14:textId="390CAC53" w:rsidR="00A36F65" w:rsidRDefault="00CA701D" w:rsidP="00A36F65">
      <w:pPr>
        <w:pStyle w:val="2"/>
      </w:pPr>
      <w:proofErr w:type="spellStart"/>
      <w:r w:rsidRPr="00CA701D">
        <w:t>Фленов</w:t>
      </w:r>
      <w:proofErr w:type="spellEnd"/>
      <w:r w:rsidRPr="00CA701D">
        <w:t xml:space="preserve">, М. Е. Библия C#. 4 </w:t>
      </w:r>
      <w:proofErr w:type="spellStart"/>
      <w:r w:rsidRPr="00CA701D">
        <w:t>изд</w:t>
      </w:r>
      <w:proofErr w:type="spellEnd"/>
      <w:r w:rsidRPr="00CA701D">
        <w:t xml:space="preserve"> / М. Е. </w:t>
      </w:r>
      <w:proofErr w:type="spellStart"/>
      <w:r w:rsidRPr="00CA701D">
        <w:t>Фленов</w:t>
      </w:r>
      <w:proofErr w:type="spellEnd"/>
      <w:r w:rsidRPr="00CA701D">
        <w:t xml:space="preserve">. – Санкт-Петербург: </w:t>
      </w:r>
      <w:proofErr w:type="spellStart"/>
      <w:r w:rsidRPr="00CA701D">
        <w:t>БХВПетербург</w:t>
      </w:r>
      <w:proofErr w:type="spellEnd"/>
      <w:r w:rsidRPr="00CA701D">
        <w:t xml:space="preserve">, 2019. – 512 с. – URL: https://ibooks.ru/bookshelf/366634/reading. – Режим доступа: только для зарегистрированных пользователей. – </w:t>
      </w:r>
      <w:proofErr w:type="gramStart"/>
      <w:r w:rsidRPr="00CA701D">
        <w:t>Текст :</w:t>
      </w:r>
      <w:proofErr w:type="gramEnd"/>
      <w:r w:rsidRPr="00CA701D">
        <w:t xml:space="preserve"> электронный. – гл.</w:t>
      </w:r>
      <w:r w:rsidR="00F84549" w:rsidRPr="00F84549">
        <w:t>1</w:t>
      </w:r>
      <w:r w:rsidR="00F84549" w:rsidRPr="00F84549">
        <w:t>4.2-14.4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A36F65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A36F65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A36F65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75BC8763" w14:textId="77777777" w:rsidR="00F84549" w:rsidRPr="00F84549" w:rsidRDefault="00F84549" w:rsidP="00F84549">
      <w:pPr>
        <w:pStyle w:val="2"/>
      </w:pPr>
      <w:r w:rsidRPr="00F84549">
        <w:t xml:space="preserve">Вычисление хэш-суммы файла по алгоритму MD5. </w:t>
      </w:r>
    </w:p>
    <w:p w14:paraId="5764EF89" w14:textId="77777777" w:rsidR="00F84549" w:rsidRPr="00F84549" w:rsidRDefault="00F84549" w:rsidP="00F84549">
      <w:pPr>
        <w:pStyle w:val="2"/>
        <w:numPr>
          <w:ilvl w:val="2"/>
          <w:numId w:val="6"/>
        </w:numPr>
      </w:pPr>
      <w:r w:rsidRPr="00F84549">
        <w:t xml:space="preserve">Разработать оконное приложение. На форме должны быть расположены поле ввода имени файла, кнопка «...», при нажатии на которую пользователь может с использованием </w:t>
      </w:r>
      <w:proofErr w:type="spellStart"/>
      <w:r w:rsidRPr="00F84549">
        <w:t>OpenFileDialog</w:t>
      </w:r>
      <w:proofErr w:type="spellEnd"/>
      <w:r w:rsidRPr="00F84549">
        <w:t xml:space="preserve"> выбрать требуемый файл, кнопка «Вычислить». </w:t>
      </w:r>
    </w:p>
    <w:p w14:paraId="37FCCF7D" w14:textId="77777777" w:rsidR="00F84549" w:rsidRPr="00F84549" w:rsidRDefault="00F84549" w:rsidP="00F84549">
      <w:pPr>
        <w:pStyle w:val="2"/>
        <w:numPr>
          <w:ilvl w:val="2"/>
          <w:numId w:val="6"/>
        </w:numPr>
      </w:pPr>
      <w:r w:rsidRPr="00F84549">
        <w:t xml:space="preserve">Создать метод для вычисления хэш-суммы указанного в параметрах файла </w:t>
      </w:r>
      <w:proofErr w:type="spellStart"/>
      <w:r w:rsidRPr="00F84549">
        <w:t>file</w:t>
      </w:r>
      <w:proofErr w:type="spellEnd"/>
      <w:r w:rsidRPr="00F84549">
        <w:t xml:space="preserve">. </w:t>
      </w:r>
    </w:p>
    <w:p w14:paraId="05C80AC5" w14:textId="77777777" w:rsidR="00F84549" w:rsidRPr="00F84549" w:rsidRDefault="00F84549" w:rsidP="00F84549">
      <w:pPr>
        <w:pStyle w:val="2"/>
        <w:numPr>
          <w:ilvl w:val="2"/>
          <w:numId w:val="6"/>
        </w:numPr>
      </w:pPr>
      <w:r w:rsidRPr="00F84549">
        <w:t xml:space="preserve">Реализовать вывод вычисленного хэша в метке. </w:t>
      </w:r>
    </w:p>
    <w:p w14:paraId="191B25F0" w14:textId="77777777" w:rsidR="0096009A" w:rsidRDefault="00F84549" w:rsidP="00F84549">
      <w:pPr>
        <w:pStyle w:val="2"/>
      </w:pPr>
      <w:r w:rsidRPr="00F84549">
        <w:t>Вычисление хэш-суммы файла по алгоритму SHA-</w:t>
      </w:r>
      <w:r w:rsidR="00826222">
        <w:t>256</w:t>
      </w:r>
      <w:r w:rsidRPr="00F84549">
        <w:t xml:space="preserve">. </w:t>
      </w:r>
    </w:p>
    <w:p w14:paraId="267CFB5C" w14:textId="401FA574" w:rsidR="00F84549" w:rsidRPr="00F84549" w:rsidRDefault="00F84549" w:rsidP="0096009A">
      <w:pPr>
        <w:pStyle w:val="2"/>
        <w:numPr>
          <w:ilvl w:val="2"/>
          <w:numId w:val="6"/>
        </w:numPr>
      </w:pPr>
      <w:r w:rsidRPr="00F84549">
        <w:t>Добавить в приложение из п.5.1 вычисление хэш- суммы с помощью алгоритма SHA-</w:t>
      </w:r>
      <w:r w:rsidR="00826222">
        <w:t>256</w:t>
      </w:r>
      <w:r w:rsidRPr="00F84549">
        <w:t xml:space="preserve"> и ее вывод в метку на форме. </w:t>
      </w:r>
    </w:p>
    <w:p w14:paraId="27FF525A" w14:textId="19E48AFC" w:rsidR="00F84549" w:rsidRPr="00F84549" w:rsidRDefault="00F84549" w:rsidP="00F84549">
      <w:pPr>
        <w:pStyle w:val="2"/>
      </w:pPr>
      <w:r w:rsidRPr="00F84549">
        <w:t xml:space="preserve">Разработать оконное приложение, отображающее хэш-суммы всех файлов, находящихся в указанной пользователем папке. Данные о файлах (имя, хэш-сумма, путь, размер, дата изменения) должны выводиться в </w:t>
      </w:r>
      <w:r>
        <w:t>виде списка</w:t>
      </w:r>
      <w:r w:rsidRPr="00F84549">
        <w:t xml:space="preserve">. </w:t>
      </w:r>
    </w:p>
    <w:p w14:paraId="2CF3EB9D" w14:textId="7D0B9352" w:rsidR="00F84549" w:rsidRPr="00F84549" w:rsidRDefault="00F84549" w:rsidP="00F84549">
      <w:pPr>
        <w:pStyle w:val="2"/>
      </w:pPr>
      <w:r w:rsidRPr="00F84549">
        <w:t>Разработать оконное приложение, находящее дубликаты файлов по хэш</w:t>
      </w:r>
      <w:r w:rsidR="0096009A">
        <w:t>-</w:t>
      </w:r>
      <w:r w:rsidRPr="00F84549">
        <w:t xml:space="preserve">сумме. Найденные файлы-дубликаты должны выводиться в </w:t>
      </w:r>
      <w:r>
        <w:t>виде списка</w:t>
      </w:r>
      <w:r w:rsidRPr="00F84549">
        <w:t xml:space="preserve"> с указанием имени и пути к файлу. </w:t>
      </w:r>
    </w:p>
    <w:p w14:paraId="39ED5954" w14:textId="1EDD5ADF" w:rsidR="00193C2E" w:rsidRPr="00193C2E" w:rsidRDefault="00A36F65" w:rsidP="00193C2E">
      <w:pPr>
        <w:pStyle w:val="1"/>
      </w:pPr>
      <w:r>
        <w:t>Порядок выполнения работы</w:t>
      </w:r>
    </w:p>
    <w:p w14:paraId="6E9A8C2F" w14:textId="7667FA7F" w:rsidR="00A36F65" w:rsidRDefault="00A36F65" w:rsidP="00193C2E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A36F65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A36F65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lastRenderedPageBreak/>
        <w:t>Содержание отчета</w:t>
      </w:r>
    </w:p>
    <w:p w14:paraId="2EC23023" w14:textId="0D982189" w:rsidR="00A36F65" w:rsidRDefault="00A36F65" w:rsidP="00A36F65">
      <w:pPr>
        <w:pStyle w:val="2"/>
      </w:pPr>
      <w:r>
        <w:t>Титульный лист</w:t>
      </w:r>
    </w:p>
    <w:p w14:paraId="6ABD846E" w14:textId="2C1B35D3" w:rsidR="00A36F65" w:rsidRDefault="00A36F65" w:rsidP="00A36F65">
      <w:pPr>
        <w:pStyle w:val="2"/>
      </w:pPr>
      <w:r>
        <w:t>Цель работы</w:t>
      </w:r>
    </w:p>
    <w:p w14:paraId="038E6860" w14:textId="0ACB2E57" w:rsidR="00A36F65" w:rsidRDefault="00A36F65" w:rsidP="00A36F65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A36F65">
      <w:pPr>
        <w:pStyle w:val="2"/>
      </w:pPr>
      <w:r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75EE7F5E" w14:textId="77777777" w:rsidR="00824D09" w:rsidRDefault="00824D09" w:rsidP="00824D09">
      <w:pPr>
        <w:pStyle w:val="2"/>
      </w:pPr>
      <w:r w:rsidRPr="00824D09">
        <w:t xml:space="preserve">Что такое хэш-сумма? </w:t>
      </w:r>
    </w:p>
    <w:p w14:paraId="6E244379" w14:textId="77777777" w:rsidR="00824D09" w:rsidRDefault="00824D09" w:rsidP="00824D09">
      <w:pPr>
        <w:pStyle w:val="2"/>
      </w:pPr>
      <w:r w:rsidRPr="00824D09">
        <w:t xml:space="preserve">Для чего применяются хэш-суммы файлов? </w:t>
      </w:r>
    </w:p>
    <w:p w14:paraId="2FFFADF6" w14:textId="67597682" w:rsidR="00EE187F" w:rsidRDefault="00824D09" w:rsidP="00824D09">
      <w:pPr>
        <w:pStyle w:val="2"/>
      </w:pPr>
      <w:r w:rsidRPr="00824D09">
        <w:t>Какие алгоритмы применяются для вычисления хэш-суммы файлов?</w:t>
      </w:r>
    </w:p>
    <w:sectPr w:rsidR="00EE187F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0FA0B" w14:textId="77777777" w:rsidR="00FC25DB" w:rsidRDefault="00FC25DB" w:rsidP="00FC25DB">
      <w:r>
        <w:separator/>
      </w:r>
    </w:p>
  </w:endnote>
  <w:endnote w:type="continuationSeparator" w:id="0">
    <w:p w14:paraId="62F27D61" w14:textId="77777777" w:rsidR="00FC25DB" w:rsidRDefault="00FC25DB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D62EB" w14:textId="77777777" w:rsidR="00FC25DB" w:rsidRDefault="00FC25DB" w:rsidP="00FC25DB">
      <w:r>
        <w:separator/>
      </w:r>
    </w:p>
  </w:footnote>
  <w:footnote w:type="continuationSeparator" w:id="0">
    <w:p w14:paraId="2D0DE044" w14:textId="77777777" w:rsidR="00FC25DB" w:rsidRDefault="00FC25DB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68700353" w:rsidR="002C0269" w:rsidRPr="002C0269" w:rsidRDefault="002C0269" w:rsidP="002C0269">
    <w:pPr>
      <w:pStyle w:val="af"/>
      <w:jc w:val="right"/>
      <w:rPr>
        <w:lang w:val="en-US"/>
      </w:rPr>
    </w:pPr>
    <w:r>
      <w:t>Составитель</w:t>
    </w:r>
    <w:r w:rsidRPr="00FC25DB">
      <w:t xml:space="preserve">: </w:t>
    </w:r>
    <w:proofErr w:type="spellStart"/>
    <w:r>
      <w:t>Маломан</w:t>
    </w:r>
    <w:proofErr w:type="spellEnd"/>
    <w:r>
      <w:t xml:space="preserve">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12C19"/>
    <w:rsid w:val="00052CF2"/>
    <w:rsid w:val="000605AD"/>
    <w:rsid w:val="00160926"/>
    <w:rsid w:val="0018259A"/>
    <w:rsid w:val="0018663F"/>
    <w:rsid w:val="00193C2E"/>
    <w:rsid w:val="001974B9"/>
    <w:rsid w:val="001A189A"/>
    <w:rsid w:val="001E32F3"/>
    <w:rsid w:val="0020111D"/>
    <w:rsid w:val="00244D9F"/>
    <w:rsid w:val="00255BE2"/>
    <w:rsid w:val="00271E47"/>
    <w:rsid w:val="002C0269"/>
    <w:rsid w:val="002D088D"/>
    <w:rsid w:val="002D1AA7"/>
    <w:rsid w:val="00335E4D"/>
    <w:rsid w:val="003606C6"/>
    <w:rsid w:val="00384E2C"/>
    <w:rsid w:val="003C398A"/>
    <w:rsid w:val="003D7274"/>
    <w:rsid w:val="003E39D5"/>
    <w:rsid w:val="003F7EAB"/>
    <w:rsid w:val="00483A80"/>
    <w:rsid w:val="004A368A"/>
    <w:rsid w:val="005106F2"/>
    <w:rsid w:val="00524730"/>
    <w:rsid w:val="005269C5"/>
    <w:rsid w:val="005C16A0"/>
    <w:rsid w:val="00625881"/>
    <w:rsid w:val="00664942"/>
    <w:rsid w:val="006727F4"/>
    <w:rsid w:val="00693BA2"/>
    <w:rsid w:val="006D5F29"/>
    <w:rsid w:val="006E2B52"/>
    <w:rsid w:val="0072155A"/>
    <w:rsid w:val="00751708"/>
    <w:rsid w:val="00782277"/>
    <w:rsid w:val="00814C20"/>
    <w:rsid w:val="00824D09"/>
    <w:rsid w:val="00826222"/>
    <w:rsid w:val="00846B25"/>
    <w:rsid w:val="008741CF"/>
    <w:rsid w:val="008823E4"/>
    <w:rsid w:val="008C30FF"/>
    <w:rsid w:val="008C3121"/>
    <w:rsid w:val="008E4913"/>
    <w:rsid w:val="008E55B3"/>
    <w:rsid w:val="008F5493"/>
    <w:rsid w:val="00915625"/>
    <w:rsid w:val="00925158"/>
    <w:rsid w:val="0096009A"/>
    <w:rsid w:val="009D55D5"/>
    <w:rsid w:val="009E52C2"/>
    <w:rsid w:val="009F70EC"/>
    <w:rsid w:val="00A24B82"/>
    <w:rsid w:val="00A277FA"/>
    <w:rsid w:val="00A36F65"/>
    <w:rsid w:val="00A46EC8"/>
    <w:rsid w:val="00A7632F"/>
    <w:rsid w:val="00B118CB"/>
    <w:rsid w:val="00B90583"/>
    <w:rsid w:val="00BA694D"/>
    <w:rsid w:val="00BF672E"/>
    <w:rsid w:val="00C07BB1"/>
    <w:rsid w:val="00C17D13"/>
    <w:rsid w:val="00C413C9"/>
    <w:rsid w:val="00C73AC8"/>
    <w:rsid w:val="00CA3ECB"/>
    <w:rsid w:val="00CA701D"/>
    <w:rsid w:val="00CF0E87"/>
    <w:rsid w:val="00D000B2"/>
    <w:rsid w:val="00D26AB2"/>
    <w:rsid w:val="00D41914"/>
    <w:rsid w:val="00D51F90"/>
    <w:rsid w:val="00D63B6C"/>
    <w:rsid w:val="00D66C75"/>
    <w:rsid w:val="00D96B60"/>
    <w:rsid w:val="00DB5CE5"/>
    <w:rsid w:val="00E01507"/>
    <w:rsid w:val="00E01EF8"/>
    <w:rsid w:val="00E1614E"/>
    <w:rsid w:val="00E472F1"/>
    <w:rsid w:val="00E65989"/>
    <w:rsid w:val="00E80EF8"/>
    <w:rsid w:val="00EE187F"/>
    <w:rsid w:val="00F1333F"/>
    <w:rsid w:val="00F63965"/>
    <w:rsid w:val="00F84549"/>
    <w:rsid w:val="00FC25DB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100</TotalTime>
  <Pages>2</Pages>
  <Words>275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65</cp:revision>
  <dcterms:created xsi:type="dcterms:W3CDTF">2025-01-23T13:37:00Z</dcterms:created>
  <dcterms:modified xsi:type="dcterms:W3CDTF">2025-03-16T12:39:00Z</dcterms:modified>
</cp:coreProperties>
</file>