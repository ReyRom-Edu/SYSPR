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1318D" w14:textId="12348440" w:rsidR="00A36F65" w:rsidRPr="000605AD" w:rsidRDefault="00A36F65" w:rsidP="00C413C9">
      <w:pPr>
        <w:pStyle w:val="10"/>
      </w:pPr>
      <w:r w:rsidRPr="00C413C9">
        <w:t>Лабораторная</w:t>
      </w:r>
      <w:r>
        <w:t xml:space="preserve"> работа №1</w:t>
      </w:r>
      <w:r w:rsidR="00664942">
        <w:t>6</w:t>
      </w:r>
      <w:r>
        <w:br/>
      </w:r>
      <w:r w:rsidR="00664942" w:rsidRPr="00664942">
        <w:t>Разработка утилиты Диспетчер задач</w:t>
      </w:r>
    </w:p>
    <w:p w14:paraId="1026D853" w14:textId="7E126FE9" w:rsidR="00A36F65" w:rsidRDefault="00A36F65" w:rsidP="001A189A">
      <w:pPr>
        <w:pStyle w:val="1"/>
      </w:pPr>
      <w:r>
        <w:t>Цель работы</w:t>
      </w:r>
    </w:p>
    <w:p w14:paraId="0D82E750" w14:textId="494646BF" w:rsidR="001A189A" w:rsidRPr="001A189A" w:rsidRDefault="00664942" w:rsidP="001A189A">
      <w:pPr>
        <w:pStyle w:val="2"/>
      </w:pPr>
      <w:r w:rsidRPr="00664942">
        <w:t>Научиться получать и отображать информацию о запущенных процессах в приложениях на C#</w:t>
      </w:r>
      <w:r w:rsidR="001A189A" w:rsidRPr="001A189A">
        <w:t>.</w:t>
      </w:r>
    </w:p>
    <w:p w14:paraId="641B9FE9" w14:textId="6724E570" w:rsidR="00A36F65" w:rsidRDefault="00A36F65" w:rsidP="001A189A">
      <w:pPr>
        <w:pStyle w:val="1"/>
      </w:pPr>
      <w:r>
        <w:t>Литература</w:t>
      </w:r>
    </w:p>
    <w:p w14:paraId="47107353" w14:textId="66EAA287" w:rsidR="00A36F65" w:rsidRDefault="00751708" w:rsidP="00A36F65">
      <w:pPr>
        <w:pStyle w:val="2"/>
      </w:pPr>
      <w:proofErr w:type="spellStart"/>
      <w:r w:rsidRPr="00751708">
        <w:t>Гуриков</w:t>
      </w:r>
      <w:proofErr w:type="spellEnd"/>
      <w:r w:rsidRPr="00751708">
        <w:t xml:space="preserve">, С. Р. Введение в программирование на языке Visual </w:t>
      </w:r>
      <w:proofErr w:type="gramStart"/>
      <w:r w:rsidRPr="00751708">
        <w:t>C# :</w:t>
      </w:r>
      <w:proofErr w:type="gramEnd"/>
      <w:r w:rsidRPr="00751708">
        <w:t xml:space="preserve"> учебное пособие / С. Р. </w:t>
      </w:r>
      <w:proofErr w:type="spellStart"/>
      <w:r w:rsidRPr="00751708">
        <w:t>Гуриков</w:t>
      </w:r>
      <w:proofErr w:type="spellEnd"/>
      <w:r w:rsidRPr="00751708">
        <w:t xml:space="preserve">. – </w:t>
      </w:r>
      <w:proofErr w:type="gramStart"/>
      <w:r w:rsidRPr="00751708">
        <w:t>Москва :</w:t>
      </w:r>
      <w:proofErr w:type="gramEnd"/>
      <w:r w:rsidRPr="00751708">
        <w:t xml:space="preserve"> ФОРУМ : ИНФРА-М, 2020. – 447 с. – URL: https://znanium.com/catalog/product/1092167. – Текст: электронный. – п.11.1</w:t>
      </w:r>
      <w:r w:rsidR="00A36F65">
        <w:t>.</w:t>
      </w:r>
    </w:p>
    <w:p w14:paraId="5D251B08" w14:textId="36D06532" w:rsidR="00A36F65" w:rsidRDefault="00A36F65" w:rsidP="00A36F65">
      <w:pPr>
        <w:pStyle w:val="1"/>
      </w:pPr>
      <w:r>
        <w:t>Подготовка к работе</w:t>
      </w:r>
    </w:p>
    <w:p w14:paraId="738AE09D" w14:textId="6DA673CF" w:rsidR="00A36F65" w:rsidRDefault="00A36F65" w:rsidP="00A36F65">
      <w:pPr>
        <w:pStyle w:val="2"/>
      </w:pPr>
      <w:r>
        <w:t>Повторить теоретический материал (см. п.2).</w:t>
      </w:r>
    </w:p>
    <w:p w14:paraId="31D7D7A7" w14:textId="025FCFF9" w:rsidR="00A36F65" w:rsidRDefault="00A36F65" w:rsidP="00A36F65">
      <w:pPr>
        <w:pStyle w:val="2"/>
      </w:pPr>
      <w:r>
        <w:t>Изучить описание лабораторной работы.</w:t>
      </w:r>
    </w:p>
    <w:p w14:paraId="4078FBCF" w14:textId="5C60D987" w:rsidR="00A36F65" w:rsidRDefault="00A36F65" w:rsidP="00A36F65">
      <w:pPr>
        <w:pStyle w:val="1"/>
      </w:pPr>
      <w:r>
        <w:t>Основное оборудование</w:t>
      </w:r>
    </w:p>
    <w:p w14:paraId="7C60FB61" w14:textId="7D09E061" w:rsidR="00A36F65" w:rsidRDefault="00A36F65" w:rsidP="00A36F65">
      <w:pPr>
        <w:pStyle w:val="2"/>
      </w:pPr>
      <w:r>
        <w:t>Персональный компьютер.</w:t>
      </w:r>
    </w:p>
    <w:p w14:paraId="2F98A782" w14:textId="081E47BA" w:rsidR="00A36F65" w:rsidRDefault="00A36F65" w:rsidP="00A36F65">
      <w:pPr>
        <w:pStyle w:val="1"/>
      </w:pPr>
      <w:r>
        <w:t>Задание</w:t>
      </w:r>
    </w:p>
    <w:p w14:paraId="29C6E084" w14:textId="77777777" w:rsidR="00751708" w:rsidRDefault="00751708" w:rsidP="00751708">
      <w:pPr>
        <w:pStyle w:val="2"/>
      </w:pPr>
      <w:r w:rsidRPr="00751708">
        <w:t xml:space="preserve">Отображение информации о процессах </w:t>
      </w:r>
    </w:p>
    <w:p w14:paraId="0E467C5C" w14:textId="77777777" w:rsidR="00751708" w:rsidRDefault="00751708" w:rsidP="00751708">
      <w:pPr>
        <w:pStyle w:val="2"/>
        <w:numPr>
          <w:ilvl w:val="2"/>
          <w:numId w:val="6"/>
        </w:numPr>
      </w:pPr>
      <w:r w:rsidRPr="00751708">
        <w:t xml:space="preserve">Создать оконное приложение со следующими элементами управления: </w:t>
      </w:r>
    </w:p>
    <w:p w14:paraId="288C2986" w14:textId="696A689A" w:rsidR="00751708" w:rsidRDefault="00751708" w:rsidP="00751708">
      <w:r w:rsidRPr="00751708">
        <w:t xml:space="preserve">- </w:t>
      </w:r>
      <w:r w:rsidR="00FE7967">
        <w:t>меню</w:t>
      </w:r>
      <w:r w:rsidRPr="00751708">
        <w:t xml:space="preserve"> с пунктами «Запустить новую задачу», «Выход», </w:t>
      </w:r>
    </w:p>
    <w:p w14:paraId="40CAC658" w14:textId="1C58ACF1" w:rsidR="00751708" w:rsidRDefault="00751708" w:rsidP="00751708">
      <w:r w:rsidRPr="00751708">
        <w:t xml:space="preserve">- </w:t>
      </w:r>
      <w:r w:rsidR="00052CF2">
        <w:t>панель инструментов</w:t>
      </w:r>
      <w:r w:rsidRPr="00751708">
        <w:t xml:space="preserve"> с кнопками «Обновить», «Снять задачу», «Завершить дерево процессов», </w:t>
      </w:r>
    </w:p>
    <w:p w14:paraId="1B32D637" w14:textId="18676ED7" w:rsidR="00751708" w:rsidRDefault="00751708" w:rsidP="00751708">
      <w:r w:rsidRPr="00751708">
        <w:t xml:space="preserve">- </w:t>
      </w:r>
      <w:r w:rsidR="00D96B60">
        <w:t>контекстное меню</w:t>
      </w:r>
      <w:r w:rsidRPr="00751708">
        <w:t xml:space="preserve"> с пунктами «Снять задачу», «Завершить дерево процессов». </w:t>
      </w:r>
    </w:p>
    <w:p w14:paraId="1B67C1AB" w14:textId="2D68AB81" w:rsidR="00751708" w:rsidRDefault="00751708" w:rsidP="00751708">
      <w:r w:rsidRPr="00751708">
        <w:t xml:space="preserve">- </w:t>
      </w:r>
      <w:r w:rsidR="00F1333F">
        <w:t>строка состояния</w:t>
      </w:r>
      <w:r w:rsidRPr="00751708">
        <w:t xml:space="preserve"> для отображения количества запущенных процессов, </w:t>
      </w:r>
    </w:p>
    <w:p w14:paraId="47CAF2EE" w14:textId="77777777" w:rsidR="00751708" w:rsidRDefault="00751708" w:rsidP="00751708">
      <w:r w:rsidRPr="00751708">
        <w:t xml:space="preserve">- </w:t>
      </w:r>
      <w:proofErr w:type="spellStart"/>
      <w:r w:rsidRPr="00751708">
        <w:t>TabControl</w:t>
      </w:r>
      <w:proofErr w:type="spellEnd"/>
      <w:r w:rsidRPr="00751708">
        <w:t xml:space="preserve"> со вкладками «Процессы» и «Приложения» (</w:t>
      </w:r>
      <w:proofErr w:type="spellStart"/>
      <w:r w:rsidRPr="00751708">
        <w:t>TabControl</w:t>
      </w:r>
      <w:proofErr w:type="spellEnd"/>
      <w:r w:rsidRPr="00751708">
        <w:t xml:space="preserve"> должен занимать всю форму). </w:t>
      </w:r>
    </w:p>
    <w:p w14:paraId="3C8E1A88" w14:textId="6BFDE535" w:rsidR="00751708" w:rsidRDefault="00751708" w:rsidP="00751708">
      <w:pPr>
        <w:pStyle w:val="2"/>
        <w:numPr>
          <w:ilvl w:val="2"/>
          <w:numId w:val="6"/>
        </w:numPr>
      </w:pPr>
      <w:r w:rsidRPr="00751708">
        <w:t xml:space="preserve">Добавить во вкладку «Процессы» </w:t>
      </w:r>
      <w:r w:rsidR="00C07BB1">
        <w:t>элемент для отображения списка</w:t>
      </w:r>
      <w:r w:rsidRPr="00751708">
        <w:t xml:space="preserve"> и настроить его: </w:t>
      </w:r>
    </w:p>
    <w:p w14:paraId="3DA6E15A" w14:textId="7157C871" w:rsidR="00751708" w:rsidRDefault="00751708" w:rsidP="00751708">
      <w:r w:rsidRPr="00751708">
        <w:t xml:space="preserve">- </w:t>
      </w:r>
      <w:r w:rsidR="006D5F29">
        <w:t>список должен полностью заполнять родительский элемент управления</w:t>
      </w:r>
      <w:r w:rsidRPr="00751708">
        <w:t xml:space="preserve">, </w:t>
      </w:r>
    </w:p>
    <w:p w14:paraId="595D8C23" w14:textId="77777777" w:rsidR="00751708" w:rsidRDefault="00751708" w:rsidP="00751708">
      <w:r w:rsidRPr="00751708">
        <w:t xml:space="preserve">- добавить в список столбцы с названиями: Имя, ИД процесса, Память, </w:t>
      </w:r>
    </w:p>
    <w:p w14:paraId="4E3E8F05" w14:textId="61115810" w:rsidR="00751708" w:rsidRDefault="00751708" w:rsidP="00751708">
      <w:r w:rsidRPr="00751708">
        <w:t xml:space="preserve">- связать </w:t>
      </w:r>
      <w:r w:rsidR="006D5F29">
        <w:t>список</w:t>
      </w:r>
      <w:r w:rsidRPr="00751708">
        <w:t xml:space="preserve"> с созданным контекстным меню. </w:t>
      </w:r>
    </w:p>
    <w:p w14:paraId="21BA57C4" w14:textId="2DBBB04A" w:rsidR="00751708" w:rsidRDefault="00751708" w:rsidP="00751708">
      <w:pPr>
        <w:pStyle w:val="2"/>
        <w:numPr>
          <w:ilvl w:val="2"/>
          <w:numId w:val="6"/>
        </w:numPr>
      </w:pPr>
      <w:r w:rsidRPr="00751708">
        <w:t xml:space="preserve">Реализовать при загрузке формы и при нажатии «Обновить» отображение информации о запущенных процессах в </w:t>
      </w:r>
      <w:r w:rsidR="00BA694D">
        <w:t>списке</w:t>
      </w:r>
      <w:r w:rsidRPr="00751708">
        <w:t xml:space="preserve"> и количества запущенных процессов в </w:t>
      </w:r>
      <w:r w:rsidR="00BA694D">
        <w:t>строке состояния</w:t>
      </w:r>
      <w:r w:rsidRPr="00751708">
        <w:t xml:space="preserve">. </w:t>
      </w:r>
    </w:p>
    <w:p w14:paraId="63321BBC" w14:textId="77777777" w:rsidR="00751708" w:rsidRDefault="00751708" w:rsidP="00751708">
      <w:pPr>
        <w:pStyle w:val="2"/>
      </w:pPr>
      <w:r w:rsidRPr="00751708">
        <w:t xml:space="preserve">Отображение информации о запущенных приложениях </w:t>
      </w:r>
    </w:p>
    <w:p w14:paraId="18E38632" w14:textId="76656A41" w:rsidR="00751708" w:rsidRDefault="00751708" w:rsidP="00751708">
      <w:pPr>
        <w:pStyle w:val="2"/>
        <w:numPr>
          <w:ilvl w:val="2"/>
          <w:numId w:val="6"/>
        </w:numPr>
      </w:pPr>
      <w:r w:rsidRPr="00751708">
        <w:t xml:space="preserve">Добавить во вкладку «Приложения» </w:t>
      </w:r>
      <w:r w:rsidR="009F70EC">
        <w:t>элемент для отображения списка</w:t>
      </w:r>
      <w:r w:rsidR="009F70EC" w:rsidRPr="00751708">
        <w:t xml:space="preserve"> </w:t>
      </w:r>
      <w:r w:rsidRPr="00751708">
        <w:t xml:space="preserve">и настроить его: </w:t>
      </w:r>
    </w:p>
    <w:p w14:paraId="1CEC52BD" w14:textId="77BC4D51" w:rsidR="00751708" w:rsidRDefault="00751708" w:rsidP="00751708">
      <w:r w:rsidRPr="00751708">
        <w:t xml:space="preserve">- </w:t>
      </w:r>
      <w:r w:rsidR="009F70EC">
        <w:t>список должен полностью заполнять родительский элемент управления</w:t>
      </w:r>
      <w:r w:rsidRPr="00751708">
        <w:t xml:space="preserve">, </w:t>
      </w:r>
    </w:p>
    <w:p w14:paraId="6C4F9C3F" w14:textId="1B9E5685" w:rsidR="00751708" w:rsidRDefault="00751708" w:rsidP="00751708">
      <w:r w:rsidRPr="00751708">
        <w:t>- добавить в список столбцы с названиями: Приложение, Время запуска</w:t>
      </w:r>
      <w:r w:rsidR="009F70EC">
        <w:t>.</w:t>
      </w:r>
    </w:p>
    <w:p w14:paraId="3653CCD4" w14:textId="5EFA1639" w:rsidR="00751708" w:rsidRDefault="00751708" w:rsidP="00751708">
      <w:pPr>
        <w:pStyle w:val="2"/>
        <w:numPr>
          <w:ilvl w:val="2"/>
          <w:numId w:val="6"/>
        </w:numPr>
      </w:pPr>
      <w:r w:rsidRPr="00751708">
        <w:lastRenderedPageBreak/>
        <w:t xml:space="preserve">Создать метод, заполняющий список запущенных приложений, добавив в </w:t>
      </w:r>
      <w:r w:rsidR="00D51F90">
        <w:t xml:space="preserve">него </w:t>
      </w:r>
      <w:r w:rsidRPr="00751708">
        <w:t xml:space="preserve">те процессы, у которых заполнено свойство </w:t>
      </w:r>
      <w:proofErr w:type="spellStart"/>
      <w:r w:rsidRPr="00751708">
        <w:t>MainWindowTitle</w:t>
      </w:r>
      <w:proofErr w:type="spellEnd"/>
      <w:r w:rsidRPr="00751708">
        <w:t xml:space="preserve"> (заголовок окна). В столбце Приложение должно отображаться значение свойства </w:t>
      </w:r>
      <w:proofErr w:type="spellStart"/>
      <w:r w:rsidRPr="00751708">
        <w:t>MainWindowTitle</w:t>
      </w:r>
      <w:proofErr w:type="spellEnd"/>
      <w:r w:rsidRPr="00751708">
        <w:t xml:space="preserve">, в столбце Время запуска – значение свойства </w:t>
      </w:r>
      <w:proofErr w:type="spellStart"/>
      <w:r w:rsidRPr="00751708">
        <w:t>StartTime</w:t>
      </w:r>
      <w:proofErr w:type="spellEnd"/>
      <w:r w:rsidRPr="00751708">
        <w:t xml:space="preserve">. </w:t>
      </w:r>
    </w:p>
    <w:p w14:paraId="67591712" w14:textId="4F14611F" w:rsidR="00751708" w:rsidRDefault="00751708" w:rsidP="00751708">
      <w:pPr>
        <w:pStyle w:val="2"/>
        <w:numPr>
          <w:ilvl w:val="2"/>
          <w:numId w:val="6"/>
        </w:numPr>
      </w:pPr>
      <w:r w:rsidRPr="00751708">
        <w:t xml:space="preserve">Реализовать при загрузке формы и при нажатии «Обновить» отображение информации о запущенных приложениях в </w:t>
      </w:r>
      <w:r w:rsidR="00D51F90">
        <w:t>списке</w:t>
      </w:r>
      <w:r w:rsidRPr="00751708">
        <w:t xml:space="preserve">, вызвав созданный метод. </w:t>
      </w:r>
    </w:p>
    <w:p w14:paraId="599A26C6" w14:textId="77777777" w:rsidR="00751708" w:rsidRDefault="00751708" w:rsidP="00751708">
      <w:pPr>
        <w:pStyle w:val="2"/>
      </w:pPr>
      <w:r w:rsidRPr="00751708">
        <w:t xml:space="preserve">Завершение процесса </w:t>
      </w:r>
    </w:p>
    <w:p w14:paraId="56F5D17D" w14:textId="77777777" w:rsidR="00751708" w:rsidRDefault="00751708" w:rsidP="00751708">
      <w:pPr>
        <w:pStyle w:val="2"/>
        <w:numPr>
          <w:ilvl w:val="2"/>
          <w:numId w:val="6"/>
        </w:numPr>
      </w:pPr>
      <w:r w:rsidRPr="00751708">
        <w:t xml:space="preserve">Создать метод, при вызове которого для завершения процесса нужно у процесса с указанным ИД, вызвать метод </w:t>
      </w:r>
      <w:proofErr w:type="spellStart"/>
      <w:proofErr w:type="gramStart"/>
      <w:r w:rsidRPr="00751708">
        <w:t>Kill</w:t>
      </w:r>
      <w:proofErr w:type="spellEnd"/>
      <w:r w:rsidRPr="00751708">
        <w:t>(</w:t>
      </w:r>
      <w:proofErr w:type="gramEnd"/>
      <w:r w:rsidRPr="00751708">
        <w:t xml:space="preserve">) и метод </w:t>
      </w:r>
      <w:proofErr w:type="spellStart"/>
      <w:r w:rsidRPr="00751708">
        <w:t>WaitForExit</w:t>
      </w:r>
      <w:proofErr w:type="spellEnd"/>
      <w:r w:rsidRPr="00751708">
        <w:t xml:space="preserve">(). </w:t>
      </w:r>
    </w:p>
    <w:p w14:paraId="66A5806F" w14:textId="77777777" w:rsidR="00FE7967" w:rsidRDefault="00751708" w:rsidP="00751708">
      <w:pPr>
        <w:pStyle w:val="2"/>
        <w:numPr>
          <w:ilvl w:val="2"/>
          <w:numId w:val="6"/>
        </w:numPr>
      </w:pPr>
      <w:r w:rsidRPr="00751708">
        <w:t xml:space="preserve">При нажатии на «Снять задачу» требуется завершать выделенный процесс и в случае завершения обновлять список процессов. </w:t>
      </w:r>
    </w:p>
    <w:p w14:paraId="5D2E3F1A" w14:textId="77777777" w:rsidR="00FE7967" w:rsidRDefault="00751708" w:rsidP="00FE7967">
      <w:pPr>
        <w:pStyle w:val="2"/>
      </w:pPr>
      <w:r w:rsidRPr="00751708">
        <w:t xml:space="preserve">Запуск процесса </w:t>
      </w:r>
    </w:p>
    <w:p w14:paraId="677AB6B7" w14:textId="77777777" w:rsidR="00FE7967" w:rsidRDefault="00751708" w:rsidP="00FE7967">
      <w:pPr>
        <w:pStyle w:val="2"/>
        <w:numPr>
          <w:ilvl w:val="2"/>
          <w:numId w:val="6"/>
        </w:numPr>
      </w:pPr>
      <w:r w:rsidRPr="00751708">
        <w:t xml:space="preserve">Реализовать открытие новой формы при нажатии на «Запустить новую задачу». В форме должно быть поле ввода для указания исполняемого файла, кнопки ОК, Обзор и Отмена. </w:t>
      </w:r>
    </w:p>
    <w:p w14:paraId="2B4C6DCD" w14:textId="77777777" w:rsidR="00FE7967" w:rsidRDefault="00751708" w:rsidP="00FE7967">
      <w:pPr>
        <w:pStyle w:val="2"/>
        <w:numPr>
          <w:ilvl w:val="2"/>
          <w:numId w:val="6"/>
        </w:numPr>
      </w:pPr>
      <w:r w:rsidRPr="00751708">
        <w:t xml:space="preserve">При нажатии на ОК должно запускаться приложение, указанное в поле ввода (если имя некорректно, сообщать об этом пользователю). После нажатия ОК и Отмена форма должна запускаться, а список процессов в главной форме — обновляться. </w:t>
      </w:r>
    </w:p>
    <w:p w14:paraId="2960C1C6" w14:textId="184507E4" w:rsidR="00DB5CE5" w:rsidRPr="00DB5CE5" w:rsidRDefault="00751708" w:rsidP="00FE7967">
      <w:pPr>
        <w:pStyle w:val="2"/>
        <w:numPr>
          <w:ilvl w:val="2"/>
          <w:numId w:val="6"/>
        </w:numPr>
      </w:pPr>
      <w:r w:rsidRPr="00751708">
        <w:t>При нажатии на Обзор должно открываться окно выбора файла с расширением .</w:t>
      </w:r>
      <w:proofErr w:type="spellStart"/>
      <w:r w:rsidRPr="00751708">
        <w:t>exe</w:t>
      </w:r>
      <w:proofErr w:type="spellEnd"/>
      <w:r w:rsidRPr="00751708">
        <w:t>. После выбора файла его полное имя должно отображаться в поле ввода.</w:t>
      </w:r>
      <w:r w:rsidR="00DB5CE5" w:rsidRPr="00DB5CE5">
        <w:t xml:space="preserve"> </w:t>
      </w:r>
    </w:p>
    <w:p w14:paraId="39ED5954" w14:textId="6188B52B" w:rsidR="00193C2E" w:rsidRPr="00193C2E" w:rsidRDefault="00A36F65" w:rsidP="00193C2E">
      <w:pPr>
        <w:pStyle w:val="1"/>
      </w:pPr>
      <w:r>
        <w:t>Порядок выполнения работы</w:t>
      </w:r>
    </w:p>
    <w:p w14:paraId="6E9A8C2F" w14:textId="7667FA7F" w:rsidR="00A36F65" w:rsidRDefault="00A36F65" w:rsidP="00193C2E">
      <w:pPr>
        <w:pStyle w:val="2"/>
      </w:pPr>
      <w:r>
        <w:t xml:space="preserve">Запустить MS Visual Studio и создать </w:t>
      </w:r>
      <w:r w:rsidR="003606C6">
        <w:t>оконное</w:t>
      </w:r>
      <w:r w:rsidR="00D41914" w:rsidRPr="00D41914">
        <w:t xml:space="preserve"> </w:t>
      </w:r>
      <w:r>
        <w:t>приложение C#.</w:t>
      </w:r>
    </w:p>
    <w:p w14:paraId="3A00CB54" w14:textId="27CE0A67" w:rsidR="00A36F65" w:rsidRDefault="00A36F65" w:rsidP="00A36F65">
      <w:pPr>
        <w:pStyle w:val="2"/>
      </w:pPr>
      <w:r>
        <w:t>Выполнить все задания из п.5 в одном решении.</w:t>
      </w:r>
    </w:p>
    <w:p w14:paraId="4B8530DA" w14:textId="48272B11" w:rsidR="00A36F65" w:rsidRDefault="00A36F65" w:rsidP="00A36F65">
      <w:pPr>
        <w:pStyle w:val="2"/>
      </w:pPr>
      <w:r>
        <w:t>Ответить на контрольные вопросы.</w:t>
      </w:r>
    </w:p>
    <w:p w14:paraId="4FB00525" w14:textId="70B77A79" w:rsidR="00A36F65" w:rsidRDefault="00A36F65" w:rsidP="00A36F65">
      <w:pPr>
        <w:pStyle w:val="1"/>
      </w:pPr>
      <w:r>
        <w:t>Содержание отчета</w:t>
      </w:r>
    </w:p>
    <w:p w14:paraId="2EC23023" w14:textId="0D982189" w:rsidR="00A36F65" w:rsidRDefault="00A36F65" w:rsidP="00A36F65">
      <w:pPr>
        <w:pStyle w:val="2"/>
      </w:pPr>
      <w:r>
        <w:t>Титульный лист</w:t>
      </w:r>
    </w:p>
    <w:p w14:paraId="6ABD846E" w14:textId="2C1B35D3" w:rsidR="00A36F65" w:rsidRDefault="00A36F65" w:rsidP="00A36F65">
      <w:pPr>
        <w:pStyle w:val="2"/>
      </w:pPr>
      <w:r>
        <w:t>Цель работы</w:t>
      </w:r>
    </w:p>
    <w:p w14:paraId="038E6860" w14:textId="0ACB2E57" w:rsidR="00A36F65" w:rsidRDefault="00A36F65" w:rsidP="00A36F65">
      <w:pPr>
        <w:pStyle w:val="2"/>
      </w:pPr>
      <w:r>
        <w:t>Ответы на контрольные вопросы</w:t>
      </w:r>
    </w:p>
    <w:p w14:paraId="0946DA62" w14:textId="5FC2F748" w:rsidR="00A36F65" w:rsidRDefault="00A36F65" w:rsidP="00A36F65">
      <w:pPr>
        <w:pStyle w:val="2"/>
      </w:pPr>
      <w:r>
        <w:t>Вывод</w:t>
      </w:r>
    </w:p>
    <w:p w14:paraId="7E349B38" w14:textId="16E24FDF" w:rsidR="00A36F65" w:rsidRDefault="00A36F65" w:rsidP="00A36F65">
      <w:pPr>
        <w:pStyle w:val="1"/>
      </w:pPr>
      <w:r>
        <w:t>Контрольные вопросы</w:t>
      </w:r>
    </w:p>
    <w:p w14:paraId="63AF1BA9" w14:textId="77777777" w:rsidR="00FC25DB" w:rsidRDefault="00FC25DB" w:rsidP="00FC25DB">
      <w:pPr>
        <w:pStyle w:val="2"/>
      </w:pPr>
      <w:r w:rsidRPr="00FC25DB">
        <w:t xml:space="preserve">Какое пространство имен требуется подключить для работы с процессами? </w:t>
      </w:r>
    </w:p>
    <w:p w14:paraId="752530B6" w14:textId="77777777" w:rsidR="00FC25DB" w:rsidRDefault="00FC25DB" w:rsidP="00FC25DB">
      <w:pPr>
        <w:pStyle w:val="2"/>
      </w:pPr>
      <w:r w:rsidRPr="00FC25DB">
        <w:t xml:space="preserve">Какой метод запускает процесс? </w:t>
      </w:r>
    </w:p>
    <w:p w14:paraId="6F020788" w14:textId="77777777" w:rsidR="00FC25DB" w:rsidRDefault="00FC25DB" w:rsidP="00FC25DB">
      <w:pPr>
        <w:pStyle w:val="2"/>
      </w:pPr>
      <w:r w:rsidRPr="00FC25DB">
        <w:t xml:space="preserve">Какой метод завершает процесс? </w:t>
      </w:r>
    </w:p>
    <w:p w14:paraId="07A94EF3" w14:textId="77777777" w:rsidR="00FC25DB" w:rsidRDefault="00FC25DB" w:rsidP="00FC25DB">
      <w:pPr>
        <w:pStyle w:val="2"/>
      </w:pPr>
      <w:r w:rsidRPr="00FC25DB">
        <w:t xml:space="preserve">Как получить список запущенных процессов? </w:t>
      </w:r>
    </w:p>
    <w:p w14:paraId="2FFFADF6" w14:textId="4B0B32D1" w:rsidR="00EE187F" w:rsidRDefault="00FC25DB" w:rsidP="00FC25DB">
      <w:pPr>
        <w:pStyle w:val="2"/>
      </w:pPr>
      <w:r w:rsidRPr="00FC25DB">
        <w:t>Как получить процесс по его идентификатору?</w:t>
      </w:r>
    </w:p>
    <w:sectPr w:rsidR="00EE187F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D0FA0B" w14:textId="77777777" w:rsidR="00FC25DB" w:rsidRDefault="00FC25DB" w:rsidP="00FC25DB">
      <w:r>
        <w:separator/>
      </w:r>
    </w:p>
  </w:endnote>
  <w:endnote w:type="continuationSeparator" w:id="0">
    <w:p w14:paraId="62F27D61" w14:textId="77777777" w:rsidR="00FC25DB" w:rsidRDefault="00FC25DB" w:rsidP="00FC2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D62EB" w14:textId="77777777" w:rsidR="00FC25DB" w:rsidRDefault="00FC25DB" w:rsidP="00FC25DB">
      <w:r>
        <w:separator/>
      </w:r>
    </w:p>
  </w:footnote>
  <w:footnote w:type="continuationSeparator" w:id="0">
    <w:p w14:paraId="2D0DE044" w14:textId="77777777" w:rsidR="00FC25DB" w:rsidRDefault="00FC25DB" w:rsidP="00FC2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47E21" w14:textId="49393C1D" w:rsidR="00FC25DB" w:rsidRPr="00FC25DB" w:rsidRDefault="00FC25DB" w:rsidP="00FC25DB">
    <w:pPr>
      <w:pStyle w:val="af"/>
      <w:jc w:val="right"/>
    </w:pPr>
    <w:r>
      <w:t>Составитель</w:t>
    </w:r>
    <w:r w:rsidRPr="00FC25DB">
      <w:t xml:space="preserve">: </w:t>
    </w:r>
    <w:proofErr w:type="spellStart"/>
    <w:r>
      <w:t>Маломан</w:t>
    </w:r>
    <w:proofErr w:type="spellEnd"/>
    <w:r>
      <w:t xml:space="preserve"> Ю.С., Садовский </w:t>
    </w:r>
    <w:proofErr w:type="gramStart"/>
    <w:r>
      <w:t>Р.В.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-141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65"/>
    <w:rsid w:val="00012C19"/>
    <w:rsid w:val="00052CF2"/>
    <w:rsid w:val="000605AD"/>
    <w:rsid w:val="00160926"/>
    <w:rsid w:val="0018259A"/>
    <w:rsid w:val="0018663F"/>
    <w:rsid w:val="00193C2E"/>
    <w:rsid w:val="001974B9"/>
    <w:rsid w:val="001A189A"/>
    <w:rsid w:val="001E32F3"/>
    <w:rsid w:val="0020111D"/>
    <w:rsid w:val="00244D9F"/>
    <w:rsid w:val="00255BE2"/>
    <w:rsid w:val="00271E47"/>
    <w:rsid w:val="002D1AA7"/>
    <w:rsid w:val="00335E4D"/>
    <w:rsid w:val="003606C6"/>
    <w:rsid w:val="003C398A"/>
    <w:rsid w:val="003D7274"/>
    <w:rsid w:val="003E39D5"/>
    <w:rsid w:val="004A368A"/>
    <w:rsid w:val="005106F2"/>
    <w:rsid w:val="00524730"/>
    <w:rsid w:val="005269C5"/>
    <w:rsid w:val="005C16A0"/>
    <w:rsid w:val="00664942"/>
    <w:rsid w:val="006727F4"/>
    <w:rsid w:val="00693BA2"/>
    <w:rsid w:val="006D5F29"/>
    <w:rsid w:val="006E2B52"/>
    <w:rsid w:val="0072155A"/>
    <w:rsid w:val="00751708"/>
    <w:rsid w:val="00782277"/>
    <w:rsid w:val="00814C20"/>
    <w:rsid w:val="00846B25"/>
    <w:rsid w:val="008741CF"/>
    <w:rsid w:val="008823E4"/>
    <w:rsid w:val="008C3121"/>
    <w:rsid w:val="008E55B3"/>
    <w:rsid w:val="008F5493"/>
    <w:rsid w:val="00915625"/>
    <w:rsid w:val="00925158"/>
    <w:rsid w:val="009D55D5"/>
    <w:rsid w:val="009E52C2"/>
    <w:rsid w:val="009F70EC"/>
    <w:rsid w:val="00A24B82"/>
    <w:rsid w:val="00A277FA"/>
    <w:rsid w:val="00A36F65"/>
    <w:rsid w:val="00A46EC8"/>
    <w:rsid w:val="00A7632F"/>
    <w:rsid w:val="00B118CB"/>
    <w:rsid w:val="00B90583"/>
    <w:rsid w:val="00BA694D"/>
    <w:rsid w:val="00BF672E"/>
    <w:rsid w:val="00C07BB1"/>
    <w:rsid w:val="00C17D13"/>
    <w:rsid w:val="00C413C9"/>
    <w:rsid w:val="00C73AC8"/>
    <w:rsid w:val="00CA3ECB"/>
    <w:rsid w:val="00CF0E87"/>
    <w:rsid w:val="00D000B2"/>
    <w:rsid w:val="00D26AB2"/>
    <w:rsid w:val="00D41914"/>
    <w:rsid w:val="00D51F90"/>
    <w:rsid w:val="00D66C75"/>
    <w:rsid w:val="00D96B60"/>
    <w:rsid w:val="00DB5CE5"/>
    <w:rsid w:val="00E01507"/>
    <w:rsid w:val="00E01EF8"/>
    <w:rsid w:val="00E1614E"/>
    <w:rsid w:val="00E472F1"/>
    <w:rsid w:val="00E65989"/>
    <w:rsid w:val="00EE187F"/>
    <w:rsid w:val="00F1333F"/>
    <w:rsid w:val="00F63965"/>
    <w:rsid w:val="00FC25DB"/>
    <w:rsid w:val="00FE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4EFEF2"/>
  <w15:chartTrackingRefBased/>
  <w15:docId w15:val="{628EC650-FF0E-4F00-91B0-87B1D7AE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23E4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C413C9"/>
    <w:pPr>
      <w:pageBreakBefore/>
      <w:widowControl w:val="0"/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C413C9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  <w:ind w:left="0"/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header"/>
    <w:basedOn w:val="a0"/>
    <w:link w:val="af0"/>
    <w:uiPriority w:val="99"/>
    <w:unhideWhenUsed/>
    <w:rsid w:val="00FC25DB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FC25DB"/>
  </w:style>
  <w:style w:type="paragraph" w:styleId="af1">
    <w:name w:val="footer"/>
    <w:basedOn w:val="a0"/>
    <w:link w:val="af2"/>
    <w:uiPriority w:val="99"/>
    <w:unhideWhenUsed/>
    <w:rsid w:val="00FC25DB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FC2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92</TotalTime>
  <Pages>2</Pages>
  <Words>499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52</cp:revision>
  <dcterms:created xsi:type="dcterms:W3CDTF">2025-01-23T13:37:00Z</dcterms:created>
  <dcterms:modified xsi:type="dcterms:W3CDTF">2025-02-06T20:46:00Z</dcterms:modified>
</cp:coreProperties>
</file>